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9BA" w:rsidRDefault="00990254" w:rsidP="00D62983">
      <w:pPr>
        <w:pStyle w:val="Subtitle"/>
      </w:pPr>
      <w:r>
        <w:t>Лабораторная работа № 1</w:t>
      </w:r>
    </w:p>
    <w:p w:rsidR="00D62983" w:rsidRPr="00D62983" w:rsidRDefault="00775924" w:rsidP="00D62983">
      <w:pPr>
        <w:pStyle w:val="Title"/>
      </w:pPr>
      <w:bookmarkStart w:id="0" w:name="_GoBack"/>
      <w:r>
        <w:t xml:space="preserve">Основы программирования с использованием </w:t>
      </w:r>
      <w:r w:rsidR="00D62983">
        <w:rPr>
          <w:lang w:val="en-US"/>
        </w:rPr>
        <w:t>Windows API</w:t>
      </w:r>
      <w:bookmarkEnd w:id="0"/>
    </w:p>
    <w:p w:rsidR="007E1F01" w:rsidRDefault="007E1F01" w:rsidP="00360D01">
      <w:pPr>
        <w:pStyle w:val="Heading1"/>
      </w:pPr>
      <w:r>
        <w:t>Системное программирование</w:t>
      </w:r>
    </w:p>
    <w:p w:rsidR="00915385" w:rsidRPr="00295113" w:rsidRDefault="00ED57AF" w:rsidP="00AC130C">
      <w:r>
        <w:t xml:space="preserve">Операционная система — единственная программа с прямым доступом к аппаратным ресурсам компьютера. </w:t>
      </w:r>
      <w:r w:rsidR="006021D3">
        <w:t>Пользовательские</w:t>
      </w:r>
      <w:r>
        <w:t xml:space="preserve"> программы могут получить к ним доступ только через посредничество ОС. </w:t>
      </w:r>
      <w:r w:rsidR="00295113">
        <w:t>С этой целью ОС</w:t>
      </w:r>
      <w:r>
        <w:t xml:space="preserve"> предоставляет </w:t>
      </w:r>
      <w:r w:rsidR="00295113">
        <w:t xml:space="preserve">им </w:t>
      </w:r>
      <w:r>
        <w:t xml:space="preserve">набор </w:t>
      </w:r>
      <w:r w:rsidR="006021D3">
        <w:t>средств</w:t>
      </w:r>
      <w:r>
        <w:t xml:space="preserve">, называемый интерфейсом программирования приложений </w:t>
      </w:r>
      <w:r w:rsidRPr="00D62983">
        <w:t>(</w:t>
      </w:r>
      <w:r>
        <w:rPr>
          <w:lang w:val="en-US"/>
        </w:rPr>
        <w:t>application</w:t>
      </w:r>
      <w:r w:rsidRPr="00D62983">
        <w:t xml:space="preserve"> </w:t>
      </w:r>
      <w:r>
        <w:rPr>
          <w:lang w:val="en-US"/>
        </w:rPr>
        <w:t>programming</w:t>
      </w:r>
      <w:r w:rsidRPr="00D62983">
        <w:t xml:space="preserve"> </w:t>
      </w:r>
      <w:r>
        <w:rPr>
          <w:lang w:val="en-US"/>
        </w:rPr>
        <w:t>interface</w:t>
      </w:r>
      <w:r w:rsidRPr="00D62983">
        <w:t xml:space="preserve">, </w:t>
      </w:r>
      <w:r>
        <w:rPr>
          <w:lang w:val="en-US"/>
        </w:rPr>
        <w:t>API</w:t>
      </w:r>
      <w:r w:rsidRPr="00D62983">
        <w:t>)</w:t>
      </w:r>
      <w:r w:rsidR="00915385">
        <w:t xml:space="preserve">. </w:t>
      </w:r>
      <w:r w:rsidR="006021D3">
        <w:t xml:space="preserve">Основную часть </w:t>
      </w:r>
      <w:r w:rsidR="006021D3">
        <w:rPr>
          <w:lang w:val="en-US"/>
        </w:rPr>
        <w:t>API</w:t>
      </w:r>
      <w:r w:rsidR="006021D3" w:rsidRPr="006021D3">
        <w:t xml:space="preserve"> </w:t>
      </w:r>
      <w:r w:rsidR="006021D3">
        <w:t xml:space="preserve">ОС составляют функции в системных библиотеках, например, </w:t>
      </w:r>
      <w:r w:rsidR="006021D3" w:rsidRPr="006021D3">
        <w:rPr>
          <w:rStyle w:val="Char0"/>
        </w:rPr>
        <w:t>ntdll</w:t>
      </w:r>
      <w:r w:rsidR="006021D3" w:rsidRPr="006021D3">
        <w:rPr>
          <w:rStyle w:val="Char0"/>
          <w:lang w:val="ru-RU"/>
        </w:rPr>
        <w:t>.</w:t>
      </w:r>
      <w:r w:rsidR="006021D3" w:rsidRPr="006021D3">
        <w:rPr>
          <w:rStyle w:val="Char0"/>
        </w:rPr>
        <w:t>dll</w:t>
      </w:r>
      <w:r w:rsidR="006021D3" w:rsidRPr="006021D3">
        <w:t xml:space="preserve"> </w:t>
      </w:r>
      <w:r w:rsidR="006021D3">
        <w:t>в </w:t>
      </w:r>
      <w:r w:rsidR="006021D3">
        <w:rPr>
          <w:lang w:val="en-US"/>
        </w:rPr>
        <w:t>Windows</w:t>
      </w:r>
      <w:r w:rsidR="006021D3" w:rsidRPr="006021D3">
        <w:t xml:space="preserve">. </w:t>
      </w:r>
      <w:r w:rsidR="00915385">
        <w:t xml:space="preserve">Примеры </w:t>
      </w:r>
      <w:r w:rsidR="00295113">
        <w:t xml:space="preserve">функций </w:t>
      </w:r>
      <w:r w:rsidR="00295113">
        <w:rPr>
          <w:lang w:val="en-US"/>
        </w:rPr>
        <w:t>API</w:t>
      </w:r>
      <w:r w:rsidR="00295113" w:rsidRPr="00295113">
        <w:t xml:space="preserve"> </w:t>
      </w:r>
      <w:r w:rsidR="00295113">
        <w:t>ОС</w:t>
      </w:r>
      <w:r w:rsidR="00915385">
        <w:t xml:space="preserve">: запись в файл, </w:t>
      </w:r>
      <w:r w:rsidR="00295113">
        <w:t>выделение области памяти</w:t>
      </w:r>
      <w:r w:rsidR="00915385">
        <w:t>, запуск процесса.</w:t>
      </w:r>
      <w:r w:rsidR="00295113">
        <w:t xml:space="preserve"> Каждая ОС, например, </w:t>
      </w:r>
      <w:r w:rsidR="00295113">
        <w:rPr>
          <w:lang w:val="en-US"/>
        </w:rPr>
        <w:t>Windows</w:t>
      </w:r>
      <w:r w:rsidR="00295113" w:rsidRPr="00295113">
        <w:t xml:space="preserve">, </w:t>
      </w:r>
      <w:r w:rsidR="00295113">
        <w:rPr>
          <w:lang w:val="en-US"/>
        </w:rPr>
        <w:t>GNU</w:t>
      </w:r>
      <w:r w:rsidR="00295113" w:rsidRPr="00295113">
        <w:t>/</w:t>
      </w:r>
      <w:r w:rsidR="00295113">
        <w:rPr>
          <w:lang w:val="en-US"/>
        </w:rPr>
        <w:t>Linux</w:t>
      </w:r>
      <w:r w:rsidR="00295113" w:rsidRPr="00295113">
        <w:t xml:space="preserve"> или</w:t>
      </w:r>
      <w:r w:rsidR="00295113">
        <w:rPr>
          <w:lang w:val="en-US"/>
        </w:rPr>
        <w:t> OS X</w:t>
      </w:r>
      <w:r w:rsidR="00295113">
        <w:t xml:space="preserve">, имеет собственный </w:t>
      </w:r>
      <w:r w:rsidR="00295113">
        <w:rPr>
          <w:lang w:val="en-US"/>
        </w:rPr>
        <w:t>API</w:t>
      </w:r>
      <w:r w:rsidR="00295113">
        <w:t xml:space="preserve">; </w:t>
      </w:r>
      <w:r w:rsidR="00295113">
        <w:rPr>
          <w:lang w:val="en-US"/>
        </w:rPr>
        <w:t>API</w:t>
      </w:r>
      <w:r w:rsidR="00295113" w:rsidRPr="00295113">
        <w:t xml:space="preserve"> </w:t>
      </w:r>
      <w:r w:rsidR="00295113">
        <w:t xml:space="preserve">ОС семейства </w:t>
      </w:r>
      <w:r w:rsidR="00295113" w:rsidRPr="00295113">
        <w:t>*</w:t>
      </w:r>
      <w:r w:rsidR="00295113">
        <w:rPr>
          <w:lang w:val="en-US"/>
        </w:rPr>
        <w:t>nix</w:t>
      </w:r>
      <w:r w:rsidR="00295113" w:rsidRPr="00295113">
        <w:t xml:space="preserve"> </w:t>
      </w:r>
      <w:r w:rsidR="00295113">
        <w:t>основаны на стандарте</w:t>
      </w:r>
      <w:r w:rsidR="00295113" w:rsidRPr="00295113">
        <w:t xml:space="preserve"> </w:t>
      </w:r>
      <w:r w:rsidR="00295113">
        <w:rPr>
          <w:lang w:val="en-US"/>
        </w:rPr>
        <w:t>POSIX</w:t>
      </w:r>
      <w:r w:rsidR="00295113" w:rsidRPr="00295113">
        <w:t xml:space="preserve">, </w:t>
      </w:r>
      <w:r w:rsidR="00295113">
        <w:t>и </w:t>
      </w:r>
      <w:r w:rsidR="00EC3866">
        <w:t>потому</w:t>
      </w:r>
      <w:r w:rsidR="00295113">
        <w:t xml:space="preserve"> частично</w:t>
      </w:r>
      <w:r w:rsidR="00EC3866" w:rsidRPr="00EC3866">
        <w:t xml:space="preserve"> </w:t>
      </w:r>
      <w:r w:rsidR="00EC3866">
        <w:t>совместимы</w:t>
      </w:r>
      <w:r w:rsidR="00295113">
        <w:t xml:space="preserve">.  </w:t>
      </w:r>
    </w:p>
    <w:p w:rsidR="00ED57AF" w:rsidRPr="003C0FBA" w:rsidRDefault="00915385" w:rsidP="00AC130C">
      <w:r>
        <w:t xml:space="preserve">Изложение выше описывает </w:t>
      </w:r>
      <w:r w:rsidR="00295113">
        <w:rPr>
          <w:lang w:val="en-US"/>
        </w:rPr>
        <w:t>API</w:t>
      </w:r>
      <w:r w:rsidR="00295113" w:rsidRPr="00295113">
        <w:t xml:space="preserve"> </w:t>
      </w:r>
      <w:r w:rsidR="00295113">
        <w:t>ОС</w:t>
      </w:r>
      <w:r>
        <w:t xml:space="preserve"> в первом приближении, достаточном для выполнения лабораторной работы.</w:t>
      </w:r>
      <w:r w:rsidR="003C0FBA">
        <w:t xml:space="preserve"> Подробности сообщаются в лекционном курсе.</w:t>
      </w:r>
    </w:p>
    <w:p w:rsidR="00C722D6" w:rsidRDefault="00163FCC" w:rsidP="00AC130C">
      <w:r>
        <w:t>Системным программированием</w:t>
      </w:r>
      <w:r w:rsidR="00580500">
        <w:t>, помимо разработки самой</w:t>
      </w:r>
      <w:r w:rsidR="00580500">
        <w:tab/>
        <w:t>ОС,</w:t>
      </w:r>
      <w:r>
        <w:t xml:space="preserve"> могут называть несколько областей</w:t>
      </w:r>
      <w:r w:rsidR="00580500">
        <w:t xml:space="preserve"> программирования</w:t>
      </w:r>
      <w:r w:rsidR="003C0FBA">
        <w:t xml:space="preserve">, основу которых составляет вызов функций </w:t>
      </w:r>
      <w:r w:rsidR="003C0FBA">
        <w:rPr>
          <w:lang w:val="en-US"/>
        </w:rPr>
        <w:t>API</w:t>
      </w:r>
      <w:r w:rsidR="003C0FBA" w:rsidRPr="00D62983">
        <w:t xml:space="preserve"> </w:t>
      </w:r>
      <w:r w:rsidR="003C0FBA">
        <w:t>ОС</w:t>
      </w:r>
      <w:r w:rsidR="00225B6B">
        <w:t>:</w:t>
      </w:r>
    </w:p>
    <w:p w:rsidR="00163FCC" w:rsidRPr="00580500" w:rsidRDefault="00225B6B" w:rsidP="00163FCC">
      <w:pPr>
        <w:pStyle w:val="ListParagraph"/>
        <w:numPr>
          <w:ilvl w:val="0"/>
          <w:numId w:val="15"/>
        </w:numPr>
        <w:rPr>
          <w:lang w:val="en-US"/>
        </w:rPr>
      </w:pPr>
      <w:r>
        <w:t>р</w:t>
      </w:r>
      <w:r w:rsidR="00163FCC">
        <w:t>азработку</w:t>
      </w:r>
      <w:r w:rsidR="00163FCC" w:rsidRPr="00580500">
        <w:rPr>
          <w:lang w:val="en-US"/>
        </w:rPr>
        <w:t xml:space="preserve"> </w:t>
      </w:r>
      <w:r w:rsidR="00163FCC">
        <w:t>драйверов</w:t>
      </w:r>
      <w:r w:rsidR="00163FCC" w:rsidRPr="00580500">
        <w:rPr>
          <w:lang w:val="en-US"/>
        </w:rPr>
        <w:t> </w:t>
      </w:r>
      <w:r>
        <w:t>устройств</w:t>
      </w:r>
      <w:r w:rsidRPr="00580500">
        <w:rPr>
          <w:lang w:val="en-US"/>
        </w:rPr>
        <w:t>;</w:t>
      </w:r>
    </w:p>
    <w:p w:rsidR="00225B6B" w:rsidRDefault="00225B6B" w:rsidP="00163FCC">
      <w:pPr>
        <w:pStyle w:val="ListParagraph"/>
        <w:numPr>
          <w:ilvl w:val="0"/>
          <w:numId w:val="15"/>
        </w:numPr>
      </w:pPr>
      <w:r>
        <w:t>н</w:t>
      </w:r>
      <w:r w:rsidR="00163FCC">
        <w:t>аписание служебных программ для низкоуровневых операций</w:t>
      </w:r>
      <w:r>
        <w:t>;</w:t>
      </w:r>
    </w:p>
    <w:p w:rsidR="00163FCC" w:rsidRDefault="00225B6B" w:rsidP="00163FCC">
      <w:pPr>
        <w:pStyle w:val="ListParagraph"/>
        <w:numPr>
          <w:ilvl w:val="0"/>
          <w:numId w:val="15"/>
        </w:numPr>
      </w:pPr>
      <w:r>
        <w:t>использование системных вызовов в прикладных программах;</w:t>
      </w:r>
    </w:p>
    <w:p w:rsidR="00225B6B" w:rsidRPr="007033B9" w:rsidRDefault="00225B6B" w:rsidP="00225B6B">
      <w:r>
        <w:t>Драйверы — это библиотеки, обеспечивающие взаимодействие ОС с конкретным оборудованием. Они действуют как часть ОС и получают прямой доступ к аппаратным ресурсам. Их задача — принять от ОС стандартную команду, выполнить её спец</w:t>
      </w:r>
      <w:r w:rsidR="007033B9">
        <w:t>ифичным для устройства образом и выдать ОС результат в стандартном виде.</w:t>
      </w:r>
    </w:p>
    <w:p w:rsidR="00225B6B" w:rsidRDefault="007033B9" w:rsidP="00225B6B">
      <w:r>
        <w:t>Примером приложения, выполняющего низкоуровневые операции, может явля</w:t>
      </w:r>
      <w:r w:rsidR="00225B6B">
        <w:t>т</w:t>
      </w:r>
      <w:r>
        <w:t>ь</w:t>
      </w:r>
      <w:r w:rsidR="00225B6B">
        <w:t>ся</w:t>
      </w:r>
      <w:r>
        <w:t xml:space="preserve"> диспетчер задач, программа для форматирования диска, компьютерный вирус. Прямого доступа к аппаратным ресурсам они не имеют, но обращаются к ОС за совершением нужных операций. Низкоуровневыми </w:t>
      </w:r>
      <w:r w:rsidR="003F24EA">
        <w:t>условно называются действия, связанные с техническими особенностями работы компьютера. Например, нахождение сектора диска с данными файла — низкоуровневое действие (программа «знает» о диске и о секторах на нем), а запись текста в файл — высокоуровневое (не важно, куда и как это делается).</w:t>
      </w:r>
    </w:p>
    <w:p w:rsidR="003F24EA" w:rsidRPr="000B627F" w:rsidRDefault="00EC3866" w:rsidP="00225B6B">
      <w:r>
        <w:t>Обращения к </w:t>
      </w:r>
      <w:r>
        <w:rPr>
          <w:lang w:val="en-US"/>
        </w:rPr>
        <w:t>API</w:t>
      </w:r>
      <w:r w:rsidRPr="00EC3866">
        <w:t xml:space="preserve"> </w:t>
      </w:r>
      <w:r>
        <w:t>ОС</w:t>
      </w:r>
      <w:r w:rsidR="003F24EA">
        <w:t xml:space="preserve">, строго говоря, используются в любой реальной программе, иначе ей невозможно было бы выделить память, напечатать текст и т. п. (ОЗУ и экран — </w:t>
      </w:r>
      <w:r w:rsidR="003F24EA">
        <w:lastRenderedPageBreak/>
        <w:t>аппаратные ресурсы). Имеется же в виду явные обращения к </w:t>
      </w:r>
      <w:r w:rsidR="003F24EA">
        <w:rPr>
          <w:lang w:val="en-US"/>
        </w:rPr>
        <w:t>API</w:t>
      </w:r>
      <w:r w:rsidR="003F24EA">
        <w:t xml:space="preserve"> ОС. </w:t>
      </w:r>
      <w:r w:rsidR="00ED57AF">
        <w:t>Обычно это нужно для нетипичных действий: например, в </w:t>
      </w:r>
      <w:r w:rsidR="00ED57AF">
        <w:rPr>
          <w:lang w:val="en-US"/>
        </w:rPr>
        <w:t>Delphi</w:t>
      </w:r>
      <w:r w:rsidR="00ED57AF" w:rsidRPr="00D62983">
        <w:t xml:space="preserve"> </w:t>
      </w:r>
      <w:r w:rsidR="00ED57AF">
        <w:t>или </w:t>
      </w:r>
      <w:r w:rsidR="00ED57AF">
        <w:rPr>
          <w:lang w:val="en-US"/>
        </w:rPr>
        <w:t>C</w:t>
      </w:r>
      <w:r w:rsidR="00ED57AF">
        <w:t>/С++</w:t>
      </w:r>
      <w:r w:rsidR="00ED57AF" w:rsidRPr="00D62983">
        <w:t xml:space="preserve"> </w:t>
      </w:r>
      <w:r w:rsidR="00ED57AF">
        <w:t>есть средства работы с файлами, но они обеспечивают лишь базовые возможности; чтобы выполнить запись в фоновом режиме, приходится использовать системный вызов</w:t>
      </w:r>
      <w:r w:rsidR="00D62983">
        <w:t xml:space="preserve"> с применением </w:t>
      </w:r>
      <w:r w:rsidR="00D62983">
        <w:rPr>
          <w:lang w:val="en-US"/>
        </w:rPr>
        <w:t>API</w:t>
      </w:r>
      <w:r w:rsidR="00D62983" w:rsidRPr="00D62983">
        <w:t xml:space="preserve"> </w:t>
      </w:r>
      <w:r w:rsidR="00D62983">
        <w:t>ОС</w:t>
      </w:r>
      <w:r w:rsidR="00ED57AF">
        <w:t>.</w:t>
      </w:r>
      <w:r>
        <w:t xml:space="preserve"> Заметим, что стандартные языковые функции реализованы на основе </w:t>
      </w:r>
      <w:r>
        <w:rPr>
          <w:lang w:val="en-US"/>
        </w:rPr>
        <w:t>API</w:t>
      </w:r>
      <w:r w:rsidRPr="00EC3866">
        <w:t xml:space="preserve"> </w:t>
      </w:r>
      <w:r>
        <w:t xml:space="preserve">ОС: например, код </w:t>
      </w:r>
      <w:r w:rsidRPr="00EC3866">
        <w:rPr>
          <w:rStyle w:val="Char0"/>
        </w:rPr>
        <w:t>fopen</w:t>
      </w:r>
      <w:r w:rsidRPr="00EC3866">
        <w:rPr>
          <w:rStyle w:val="Char0"/>
          <w:lang w:val="ru-RU"/>
        </w:rPr>
        <w:t>()</w:t>
      </w:r>
      <w:r w:rsidRPr="00EC3866">
        <w:t xml:space="preserve"> </w:t>
      </w:r>
      <w:r>
        <w:t>и </w:t>
      </w:r>
      <w:r w:rsidRPr="00EC3866">
        <w:rPr>
          <w:rStyle w:val="Char0"/>
        </w:rPr>
        <w:t>std</w:t>
      </w:r>
      <w:r w:rsidRPr="00EC3866">
        <w:rPr>
          <w:rStyle w:val="Char0"/>
          <w:lang w:val="ru-RU"/>
        </w:rPr>
        <w:t>::</w:t>
      </w:r>
      <w:r w:rsidRPr="00EC3866">
        <w:rPr>
          <w:rStyle w:val="Char0"/>
        </w:rPr>
        <w:t>fstream</w:t>
      </w:r>
      <w:r w:rsidRPr="00EC3866">
        <w:t xml:space="preserve"> </w:t>
      </w:r>
      <w:r>
        <w:t>в </w:t>
      </w:r>
      <w:r>
        <w:rPr>
          <w:lang w:val="en-US"/>
        </w:rPr>
        <w:t>C</w:t>
      </w:r>
      <w:r w:rsidRPr="00EC3866">
        <w:t xml:space="preserve">++ </w:t>
      </w:r>
      <w:r>
        <w:t>и </w:t>
      </w:r>
      <w:r w:rsidRPr="00CD35D7">
        <w:rPr>
          <w:rStyle w:val="Char0"/>
        </w:rPr>
        <w:t>OpenFile</w:t>
      </w:r>
      <w:r w:rsidRPr="00E918B8">
        <w:rPr>
          <w:rStyle w:val="Char0"/>
          <w:lang w:val="ru-RU"/>
        </w:rPr>
        <w:t>()</w:t>
      </w:r>
      <w:r w:rsidRPr="00EC3866">
        <w:t xml:space="preserve"> </w:t>
      </w:r>
      <w:r>
        <w:t>в </w:t>
      </w:r>
      <w:r>
        <w:rPr>
          <w:lang w:val="en-US"/>
        </w:rPr>
        <w:t>Delphi</w:t>
      </w:r>
      <w:r w:rsidRPr="00EC3866">
        <w:t xml:space="preserve"> </w:t>
      </w:r>
      <w:r>
        <w:t xml:space="preserve">вызывает одну и ту же функцию </w:t>
      </w:r>
      <w:r w:rsidRPr="00EC3866">
        <w:rPr>
          <w:rStyle w:val="Char0"/>
        </w:rPr>
        <w:t>OpenFile</w:t>
      </w:r>
      <w:r w:rsidRPr="000B627F">
        <w:rPr>
          <w:rStyle w:val="Char0"/>
          <w:lang w:val="ru-RU"/>
        </w:rPr>
        <w:t>()</w:t>
      </w:r>
      <w:r w:rsidRPr="000B627F">
        <w:t xml:space="preserve"> </w:t>
      </w:r>
      <w:r>
        <w:t>из </w:t>
      </w:r>
      <w:r>
        <w:rPr>
          <w:lang w:val="en-US"/>
        </w:rPr>
        <w:t>Windows</w:t>
      </w:r>
      <w:r w:rsidRPr="000B627F">
        <w:t xml:space="preserve"> </w:t>
      </w:r>
      <w:r>
        <w:rPr>
          <w:lang w:val="en-US"/>
        </w:rPr>
        <w:t>API</w:t>
      </w:r>
      <w:r w:rsidRPr="000B627F">
        <w:t>.</w:t>
      </w:r>
    </w:p>
    <w:p w:rsidR="00900EC9" w:rsidRDefault="00915385" w:rsidP="00900EC9">
      <w:r>
        <w:t>Разработка драйверов весьма сложна. Отчасти программирование на этом уровне изучалось в курса «</w:t>
      </w:r>
      <w:r w:rsidR="000A465A">
        <w:t>Технические средства автоматизации и управления», но без системных вызовов (в </w:t>
      </w:r>
      <w:r w:rsidR="000A465A">
        <w:rPr>
          <w:lang w:val="en-US"/>
        </w:rPr>
        <w:t>DOS</w:t>
      </w:r>
      <w:r w:rsidR="000A465A" w:rsidRPr="00D62983">
        <w:t xml:space="preserve"> </w:t>
      </w:r>
      <w:r w:rsidR="000A465A">
        <w:t xml:space="preserve">они не использовались так широко, как в современных ОС). Чисто служебные программы объемны и специфичны, а принцип их написания не слишком отличается от пользовательских приложений, меняется только </w:t>
      </w:r>
      <w:r w:rsidR="000A465A">
        <w:rPr>
          <w:lang w:val="en-US"/>
        </w:rPr>
        <w:t>API</w:t>
      </w:r>
      <w:r w:rsidR="000A465A" w:rsidRPr="00D62983">
        <w:t>.</w:t>
      </w:r>
      <w:r w:rsidR="000A465A">
        <w:t xml:space="preserve"> </w:t>
      </w:r>
      <w:r w:rsidR="00642B1A">
        <w:t>Эта и последующие лабораторные работы</w:t>
      </w:r>
      <w:r w:rsidR="000A465A">
        <w:t xml:space="preserve"> посвящен</w:t>
      </w:r>
      <w:r w:rsidR="00642B1A">
        <w:t>ы</w:t>
      </w:r>
      <w:r w:rsidR="000A465A">
        <w:t xml:space="preserve"> использованию </w:t>
      </w:r>
      <w:r w:rsidR="000A465A">
        <w:rPr>
          <w:lang w:val="en-US"/>
        </w:rPr>
        <w:t>API</w:t>
      </w:r>
      <w:r w:rsidR="000A465A" w:rsidRPr="00D62983">
        <w:t xml:space="preserve"> </w:t>
      </w:r>
      <w:r w:rsidR="000A465A">
        <w:t>ОС в пользовательских программах, что является чрезвычайно употребительным на практике случаем.</w:t>
      </w:r>
    </w:p>
    <w:p w:rsidR="00E067BB" w:rsidRPr="000B627F" w:rsidRDefault="00900EC9" w:rsidP="00E067BB">
      <w:pPr>
        <w:pStyle w:val="Heading1"/>
      </w:pPr>
      <w:r>
        <w:t xml:space="preserve">Использование </w:t>
      </w:r>
      <w:r>
        <w:rPr>
          <w:lang w:val="en-US"/>
        </w:rPr>
        <w:t>Windows</w:t>
      </w:r>
      <w:r w:rsidRPr="000B627F">
        <w:t xml:space="preserve"> </w:t>
      </w:r>
      <w:r>
        <w:rPr>
          <w:lang w:val="en-US"/>
        </w:rPr>
        <w:t>API</w:t>
      </w:r>
    </w:p>
    <w:p w:rsidR="007E1F01" w:rsidRPr="00D62983" w:rsidRDefault="008722C7" w:rsidP="00900EC9">
      <w:pPr>
        <w:pStyle w:val="Heading2"/>
      </w:pPr>
      <w:r>
        <w:t>Получение справки</w:t>
      </w:r>
    </w:p>
    <w:p w:rsidR="00B168D8" w:rsidRPr="00217809" w:rsidRDefault="00C10414" w:rsidP="00C10414">
      <w:r>
        <w:rPr>
          <w:lang w:val="en-US"/>
        </w:rPr>
        <w:t>Microsoft</w:t>
      </w:r>
      <w:r w:rsidRPr="00D62983">
        <w:t xml:space="preserve"> </w:t>
      </w:r>
      <w:r w:rsidR="00F71BE1">
        <w:t xml:space="preserve">предоставляет официальный и полный </w:t>
      </w:r>
      <w:hyperlink r:id="rId8" w:history="1">
        <w:r w:rsidR="00F71BE1" w:rsidRPr="00F71BE1">
          <w:rPr>
            <w:rStyle w:val="Hyperlink"/>
          </w:rPr>
          <w:t>справочник функций</w:t>
        </w:r>
        <w:r w:rsidR="00CA2807">
          <w:rPr>
            <w:rStyle w:val="Hyperlink"/>
          </w:rPr>
          <w:t xml:space="preserve"> </w:t>
        </w:r>
        <w:r w:rsidRPr="00F71BE1">
          <w:rPr>
            <w:rStyle w:val="Hyperlink"/>
            <w:lang w:val="en-US"/>
          </w:rPr>
          <w:t>Windows API</w:t>
        </w:r>
      </w:hyperlink>
      <w:r w:rsidR="00F71BE1">
        <w:t xml:space="preserve"> в составе</w:t>
      </w:r>
      <w:r w:rsidR="00F56FF6">
        <w:t xml:space="preserve"> библиотеки</w:t>
      </w:r>
      <w:r>
        <w:t> </w:t>
      </w:r>
      <w:r>
        <w:rPr>
          <w:lang w:val="en-US"/>
        </w:rPr>
        <w:t>MSDN</w:t>
      </w:r>
      <w:r w:rsidR="00F56FF6">
        <w:t xml:space="preserve"> </w:t>
      </w:r>
      <w:r w:rsidR="00F71BE1">
        <w:t xml:space="preserve">на английском языке. Перевод на русский известен неполнотой и ошибками, </w:t>
      </w:r>
      <w:r w:rsidR="00D62983">
        <w:t>его использования следует избегать.</w:t>
      </w:r>
      <w:r w:rsidR="00217809">
        <w:t xml:space="preserve"> Библиотека </w:t>
      </w:r>
      <w:r w:rsidR="00217809">
        <w:rPr>
          <w:lang w:val="en-US"/>
        </w:rPr>
        <w:t>MSDN</w:t>
      </w:r>
      <w:r w:rsidR="00217809">
        <w:t xml:space="preserve"> содержит не только описание </w:t>
      </w:r>
      <w:r w:rsidR="00217809">
        <w:rPr>
          <w:lang w:val="en-US"/>
        </w:rPr>
        <w:t>Windows API</w:t>
      </w:r>
      <w:r w:rsidR="00217809">
        <w:t>, но и примеры использования, полезные в учебе и на практике.</w:t>
      </w:r>
    </w:p>
    <w:p w:rsidR="00217809" w:rsidRDefault="003C0FBA" w:rsidP="00217809">
      <w:r>
        <w:t>Описания функций в </w:t>
      </w:r>
      <w:r>
        <w:rPr>
          <w:lang w:val="en-US"/>
        </w:rPr>
        <w:t>MSDN</w:t>
      </w:r>
      <w:r w:rsidRPr="00D62983">
        <w:t xml:space="preserve"> </w:t>
      </w:r>
      <w:r>
        <w:t>даны на языке </w:t>
      </w:r>
      <w:r>
        <w:rPr>
          <w:lang w:val="en-US"/>
        </w:rPr>
        <w:t>C</w:t>
      </w:r>
      <w:r w:rsidR="00F71BE1">
        <w:t>, причем в специфичном виде</w:t>
      </w:r>
      <w:r w:rsidR="00D62983">
        <w:t xml:space="preserve">: используются переименованные типы данных, например, </w:t>
      </w:r>
      <w:r w:rsidR="00D62983" w:rsidRPr="00D62983">
        <w:rPr>
          <w:rStyle w:val="Char0"/>
        </w:rPr>
        <w:t>LPSTR</w:t>
      </w:r>
      <w:r w:rsidR="00D62983" w:rsidRPr="00D62983">
        <w:t xml:space="preserve"> </w:t>
      </w:r>
      <w:r w:rsidR="00D62983">
        <w:t xml:space="preserve">вместо </w:t>
      </w:r>
      <w:r w:rsidR="00D62983" w:rsidRPr="00D62983">
        <w:rPr>
          <w:rStyle w:val="a9"/>
        </w:rPr>
        <w:t>char</w:t>
      </w:r>
      <w:r w:rsidR="00D62983" w:rsidRPr="00D62983">
        <w:rPr>
          <w:rStyle w:val="Char0"/>
          <w:lang w:val="ru-RU"/>
        </w:rPr>
        <w:t>*</w:t>
      </w:r>
      <w:r>
        <w:t>.</w:t>
      </w:r>
      <w:r w:rsidR="00F71BE1">
        <w:t xml:space="preserve"> Урок «</w:t>
      </w:r>
      <w:hyperlink r:id="rId9" w:history="1">
        <w:r w:rsidR="00F71BE1" w:rsidRPr="003C0FBA">
          <w:rPr>
            <w:rStyle w:val="Hyperlink"/>
            <w:lang w:val="en-US"/>
          </w:rPr>
          <w:t>Reading</w:t>
        </w:r>
        <w:r w:rsidR="00F71BE1" w:rsidRPr="00D62983">
          <w:rPr>
            <w:rStyle w:val="Hyperlink"/>
          </w:rPr>
          <w:t xml:space="preserve"> </w:t>
        </w:r>
        <w:r w:rsidR="00F71BE1" w:rsidRPr="003C0FBA">
          <w:rPr>
            <w:rStyle w:val="Hyperlink"/>
            <w:lang w:val="en-US"/>
          </w:rPr>
          <w:t>C</w:t>
        </w:r>
        <w:r w:rsidR="00F71BE1" w:rsidRPr="00D62983">
          <w:rPr>
            <w:rStyle w:val="Hyperlink"/>
          </w:rPr>
          <w:t xml:space="preserve"> </w:t>
        </w:r>
        <w:r w:rsidR="00F71BE1" w:rsidRPr="003C0FBA">
          <w:rPr>
            <w:rStyle w:val="Hyperlink"/>
            <w:lang w:val="en-US"/>
          </w:rPr>
          <w:t>code</w:t>
        </w:r>
        <w:r w:rsidR="00F71BE1" w:rsidRPr="00D62983">
          <w:rPr>
            <w:rStyle w:val="Hyperlink"/>
          </w:rPr>
          <w:t xml:space="preserve"> </w:t>
        </w:r>
        <w:r w:rsidR="00F71BE1" w:rsidRPr="003C0FBA">
          <w:rPr>
            <w:rStyle w:val="Hyperlink"/>
            <w:lang w:val="en-US"/>
          </w:rPr>
          <w:t>in</w:t>
        </w:r>
        <w:r w:rsidR="00F71BE1" w:rsidRPr="00D62983">
          <w:rPr>
            <w:rStyle w:val="Hyperlink"/>
          </w:rPr>
          <w:t xml:space="preserve"> </w:t>
        </w:r>
        <w:r w:rsidR="00F71BE1" w:rsidRPr="003C0FBA">
          <w:rPr>
            <w:rStyle w:val="Hyperlink"/>
            <w:lang w:val="en-US"/>
          </w:rPr>
          <w:t>Win</w:t>
        </w:r>
        <w:r w:rsidR="00F71BE1" w:rsidRPr="00D62983">
          <w:rPr>
            <w:rStyle w:val="Hyperlink"/>
          </w:rPr>
          <w:t xml:space="preserve">32 </w:t>
        </w:r>
        <w:r w:rsidR="00F71BE1" w:rsidRPr="003C0FBA">
          <w:rPr>
            <w:rStyle w:val="Hyperlink"/>
            <w:lang w:val="en-US"/>
          </w:rPr>
          <w:t>API</w:t>
        </w:r>
      </w:hyperlink>
      <w:r w:rsidR="00F71BE1">
        <w:t>»</w:t>
      </w:r>
      <w:r w:rsidR="00F71BE1" w:rsidRPr="00360D01">
        <w:t xml:space="preserve"> </w:t>
      </w:r>
      <w:r w:rsidR="00F71BE1" w:rsidRPr="00360D01">
        <w:rPr>
          <w:i/>
        </w:rPr>
        <w:t>(англ.)</w:t>
      </w:r>
      <w:r w:rsidR="00F71BE1" w:rsidRPr="00360D01">
        <w:t> </w:t>
      </w:r>
      <w:r w:rsidR="00F71BE1">
        <w:t xml:space="preserve">дает </w:t>
      </w:r>
      <w:r w:rsidR="00F71BE1" w:rsidRPr="00360D01">
        <w:t>сжатое объяснение, как </w:t>
      </w:r>
      <w:r w:rsidR="00F71BE1">
        <w:t>читать их и переводить на </w:t>
      </w:r>
      <w:r w:rsidR="00F71BE1">
        <w:rPr>
          <w:lang w:val="en-US"/>
        </w:rPr>
        <w:t>Delphi</w:t>
      </w:r>
      <w:r w:rsidR="00F71BE1" w:rsidRPr="00D62983">
        <w:t xml:space="preserve">. </w:t>
      </w:r>
      <w:r w:rsidR="00F71BE1">
        <w:t xml:space="preserve">Подробнее использование </w:t>
      </w:r>
      <w:r w:rsidR="00F71BE1">
        <w:rPr>
          <w:lang w:val="en-US"/>
        </w:rPr>
        <w:t>Windows API</w:t>
      </w:r>
      <w:r w:rsidR="00F71BE1" w:rsidRPr="00D62983">
        <w:t xml:space="preserve"> </w:t>
      </w:r>
      <w:r w:rsidR="00F71BE1">
        <w:t>в </w:t>
      </w:r>
      <w:r w:rsidR="00F71BE1">
        <w:rPr>
          <w:lang w:val="en-US"/>
        </w:rPr>
        <w:t>Delphi</w:t>
      </w:r>
      <w:r w:rsidR="00F71BE1">
        <w:t xml:space="preserve"> освещает статья «</w:t>
      </w:r>
      <w:hyperlink r:id="rId10" w:history="1">
        <w:r w:rsidR="00F71BE1" w:rsidRPr="00360D01">
          <w:rPr>
            <w:rStyle w:val="Hyperlink"/>
          </w:rPr>
          <w:t>Основы работы с Win API в VCL-приложениях</w:t>
        </w:r>
      </w:hyperlink>
      <w:r w:rsidR="00F71BE1">
        <w:t>».</w:t>
      </w:r>
    </w:p>
    <w:p w:rsidR="00CA2807" w:rsidRPr="000B627F" w:rsidRDefault="00932F00" w:rsidP="00932F00">
      <w:pPr>
        <w:pStyle w:val="Heading2"/>
      </w:pPr>
      <w:r>
        <w:t>Подключение и в</w:t>
      </w:r>
      <w:r w:rsidR="00CA2807">
        <w:t xml:space="preserve">ыбор версии </w:t>
      </w:r>
      <w:r w:rsidR="00CA2807">
        <w:rPr>
          <w:lang w:val="en-US"/>
        </w:rPr>
        <w:t>Windows API</w:t>
      </w:r>
    </w:p>
    <w:p w:rsidR="00554726" w:rsidRDefault="00554726" w:rsidP="00554726">
      <w:r>
        <w:t>Можно обращаться к </w:t>
      </w:r>
      <w:r>
        <w:rPr>
          <w:lang w:val="en-US"/>
        </w:rPr>
        <w:t>Windows API</w:t>
      </w:r>
      <w:r>
        <w:t xml:space="preserve"> из любых других языков программирования. В </w:t>
      </w:r>
      <w:r>
        <w:rPr>
          <w:lang w:val="en-US"/>
        </w:rPr>
        <w:t>Delphi</w:t>
      </w:r>
      <w:r w:rsidRPr="00D62983">
        <w:t xml:space="preserve"> </w:t>
      </w:r>
      <w:r>
        <w:t xml:space="preserve">для этого требуется подключить модуль </w:t>
      </w:r>
      <w:r w:rsidRPr="00DD088B">
        <w:rPr>
          <w:rStyle w:val="Char0"/>
        </w:rPr>
        <w:t>Windows</w:t>
      </w:r>
      <w:r>
        <w:t>, в </w:t>
      </w:r>
      <w:r>
        <w:rPr>
          <w:lang w:val="en-US"/>
        </w:rPr>
        <w:t>C</w:t>
      </w:r>
      <w:r w:rsidRPr="00D62983">
        <w:t>/</w:t>
      </w:r>
      <w:r>
        <w:rPr>
          <w:lang w:val="en-US"/>
        </w:rPr>
        <w:t>C</w:t>
      </w:r>
      <w:r w:rsidRPr="00D62983">
        <w:t xml:space="preserve">++ </w:t>
      </w:r>
      <w:r>
        <w:t xml:space="preserve">следует использовать заголовочный файл </w:t>
      </w:r>
      <w:r w:rsidRPr="00D62983">
        <w:rPr>
          <w:rStyle w:val="Char0"/>
          <w:lang w:val="ru-RU"/>
        </w:rPr>
        <w:t>&lt;</w:t>
      </w:r>
      <w:r w:rsidRPr="00DD088B">
        <w:rPr>
          <w:rStyle w:val="Char0"/>
        </w:rPr>
        <w:t>windows</w:t>
      </w:r>
      <w:r w:rsidRPr="00D62983">
        <w:rPr>
          <w:rStyle w:val="Char0"/>
          <w:lang w:val="ru-RU"/>
        </w:rPr>
        <w:t>.</w:t>
      </w:r>
      <w:r w:rsidRPr="00DD088B">
        <w:rPr>
          <w:rStyle w:val="Char0"/>
        </w:rPr>
        <w:t>h</w:t>
      </w:r>
      <w:r w:rsidRPr="00D62983">
        <w:rPr>
          <w:rStyle w:val="Char0"/>
          <w:lang w:val="ru-RU"/>
        </w:rPr>
        <w:t>&gt;</w:t>
      </w:r>
      <w:r>
        <w:t>. Иногда требуются и иные модули или заголовочные файлы; в руководстве по каждой функции это указывается.</w:t>
      </w:r>
    </w:p>
    <w:p w:rsidR="00900EC9" w:rsidRDefault="00900EC9" w:rsidP="00900EC9">
      <w:r>
        <w:lastRenderedPageBreak/>
        <w:t xml:space="preserve">По мере развития ОС </w:t>
      </w:r>
      <w:r>
        <w:rPr>
          <w:lang w:val="en-US"/>
        </w:rPr>
        <w:t>Windows</w:t>
      </w:r>
      <w:r>
        <w:t xml:space="preserve"> в </w:t>
      </w:r>
      <w:r>
        <w:rPr>
          <w:lang w:val="en-US"/>
        </w:rPr>
        <w:t>API</w:t>
      </w:r>
      <w:r w:rsidRPr="00900EC9">
        <w:t xml:space="preserve"> </w:t>
      </w:r>
      <w:r>
        <w:t xml:space="preserve">добавлялись новые функции, недоступные в более старых версиях. Если в программе использовать возможности новых версий, она не сможет работать на старых системах. Макрос (константа) </w:t>
      </w:r>
      <w:r w:rsidRPr="00554726">
        <w:rPr>
          <w:rStyle w:val="Char0"/>
        </w:rPr>
        <w:t>WINVER</w:t>
      </w:r>
      <w:r w:rsidRPr="00900EC9">
        <w:t xml:space="preserve"> </w:t>
      </w:r>
      <w:r>
        <w:t xml:space="preserve">регулирует, какой версией </w:t>
      </w:r>
      <w:r>
        <w:rPr>
          <w:lang w:val="en-US"/>
        </w:rPr>
        <w:t>Windows</w:t>
      </w:r>
      <w:r w:rsidRPr="00900EC9">
        <w:t xml:space="preserve"> </w:t>
      </w:r>
      <w:r>
        <w:t>ограничен набор доступных программисту функций:</w:t>
      </w:r>
    </w:p>
    <w:p w:rsidR="00900EC9" w:rsidRDefault="00900EC9" w:rsidP="00554726">
      <w:pPr>
        <w:pStyle w:val="a1"/>
      </w:pPr>
      <w:r>
        <w:t>#define WINVER 0x0502</w:t>
      </w:r>
    </w:p>
    <w:p w:rsidR="00554726" w:rsidRDefault="00554726" w:rsidP="00554726">
      <w:pPr>
        <w:pStyle w:val="a1"/>
      </w:pPr>
      <w:r>
        <w:t>#include &lt;windows.h&gt;</w:t>
      </w:r>
    </w:p>
    <w:p w:rsidR="00554726" w:rsidRDefault="00554726" w:rsidP="00900EC9">
      <w:r>
        <w:t xml:space="preserve">Значение </w:t>
      </w:r>
      <w:r w:rsidRPr="00554726">
        <w:rPr>
          <w:rStyle w:val="Char0"/>
          <w:lang w:val="ru-RU"/>
        </w:rPr>
        <w:t>0</w:t>
      </w:r>
      <w:r w:rsidRPr="00554726">
        <w:rPr>
          <w:rStyle w:val="Char0"/>
        </w:rPr>
        <w:t>x</w:t>
      </w:r>
      <w:r w:rsidRPr="00554726">
        <w:rPr>
          <w:rStyle w:val="Char0"/>
          <w:lang w:val="ru-RU"/>
        </w:rPr>
        <w:t>0502</w:t>
      </w:r>
      <w:r w:rsidRPr="00554726">
        <w:t xml:space="preserve"> </w:t>
      </w:r>
      <w:r>
        <w:t xml:space="preserve">соответствует </w:t>
      </w:r>
      <w:r>
        <w:rPr>
          <w:lang w:val="en-US"/>
        </w:rPr>
        <w:t>Windows XP</w:t>
      </w:r>
      <w:r w:rsidRPr="00554726">
        <w:t xml:space="preserve"> </w:t>
      </w:r>
      <w:r>
        <w:rPr>
          <w:lang w:val="en-US"/>
        </w:rPr>
        <w:t>SP</w:t>
      </w:r>
      <w:r>
        <w:t xml:space="preserve">2. Константы для других версий и прочие возможности по ограничению </w:t>
      </w:r>
      <w:r>
        <w:rPr>
          <w:lang w:val="en-US"/>
        </w:rPr>
        <w:t>Windows API</w:t>
      </w:r>
      <w:r w:rsidRPr="00554726">
        <w:t xml:space="preserve"> </w:t>
      </w:r>
      <w:r>
        <w:t>см. в </w:t>
      </w:r>
      <w:hyperlink r:id="rId11" w:history="1">
        <w:r w:rsidRPr="00554726">
          <w:rPr>
            <w:rStyle w:val="Hyperlink"/>
          </w:rPr>
          <w:t>справке</w:t>
        </w:r>
      </w:hyperlink>
      <w:r>
        <w:t>. По умолчанию ограничения жесткие, поэтому рекомендуется устанавливать их, как предложено выше.</w:t>
      </w:r>
    </w:p>
    <w:p w:rsidR="00405412" w:rsidRPr="000B627F" w:rsidRDefault="00405412" w:rsidP="00932F00">
      <w:pPr>
        <w:pStyle w:val="Heading2"/>
      </w:pPr>
      <w:r>
        <w:t>Типовые приемы</w:t>
      </w:r>
      <w:r w:rsidR="00CA2807">
        <w:t xml:space="preserve"> и распространенные ошибки</w:t>
      </w:r>
    </w:p>
    <w:p w:rsidR="00405412" w:rsidRPr="00405412" w:rsidRDefault="00405412" w:rsidP="00405412">
      <w:pPr>
        <w:rPr>
          <w:lang w:val="en-US"/>
        </w:rPr>
      </w:pPr>
      <w:r>
        <w:t>Обычно функции, результатом работы которых является строка, принимают два параметра для этого: указатель буфер символов, который будет заполнен функцией, и размер этого буфера. Использованы подобные функции могут быть примерно так:</w:t>
      </w:r>
    </w:p>
    <w:tbl>
      <w:tblPr>
        <w:tblStyle w:val="TableGrid"/>
        <w:tblW w:w="0" w:type="auto"/>
        <w:tblInd w:w="1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2"/>
        <w:gridCol w:w="4955"/>
      </w:tblGrid>
      <w:tr w:rsidR="00405412" w:rsidTr="000B3588">
        <w:trPr>
          <w:trHeight w:val="357"/>
        </w:trPr>
        <w:tc>
          <w:tcPr>
            <w:tcW w:w="3322" w:type="dxa"/>
          </w:tcPr>
          <w:p w:rsidR="00405412" w:rsidRDefault="00405412" w:rsidP="000B3588">
            <w:pPr>
              <w:pStyle w:val="a4"/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C/C++</w:t>
            </w:r>
          </w:p>
        </w:tc>
        <w:tc>
          <w:tcPr>
            <w:tcW w:w="4955" w:type="dxa"/>
          </w:tcPr>
          <w:p w:rsidR="00405412" w:rsidRDefault="00405412" w:rsidP="000B3588">
            <w:pPr>
              <w:pStyle w:val="a4"/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Delphi</w:t>
            </w:r>
          </w:p>
        </w:tc>
      </w:tr>
      <w:tr w:rsidR="00405412" w:rsidRPr="00E918B8" w:rsidTr="000B3588">
        <w:trPr>
          <w:trHeight w:val="1555"/>
        </w:trPr>
        <w:tc>
          <w:tcPr>
            <w:tcW w:w="3322" w:type="dxa"/>
          </w:tcPr>
          <w:p w:rsidR="00405412" w:rsidRPr="00567B57" w:rsidRDefault="00405412" w:rsidP="000B3588">
            <w:pPr>
              <w:pStyle w:val="aa"/>
            </w:pPr>
            <w:r w:rsidRPr="00567B57">
              <w:rPr>
                <w:rStyle w:val="a9"/>
                <w:sz w:val="22"/>
              </w:rPr>
              <w:t>char</w:t>
            </w:r>
            <w:r w:rsidRPr="00567B57">
              <w:rPr>
                <w:sz w:val="20"/>
              </w:rPr>
              <w:t xml:space="preserve"> </w:t>
            </w:r>
            <w:r w:rsidRPr="00567B57">
              <w:t>buffer[256];</w:t>
            </w:r>
            <w:r w:rsidRPr="00567B57">
              <w:br/>
            </w:r>
            <w:r>
              <w:br/>
            </w:r>
            <w:r w:rsidRPr="00567B57">
              <w:t>GetUserName(</w:t>
            </w:r>
            <w:r>
              <w:br/>
              <w:t xml:space="preserve">  </w:t>
            </w:r>
            <w:r w:rsidRPr="00567B57">
              <w:t xml:space="preserve">buffer, </w:t>
            </w:r>
            <w:r>
              <w:br/>
              <w:t xml:space="preserve">  </w:t>
            </w:r>
            <w:r w:rsidRPr="00567B57">
              <w:rPr>
                <w:rStyle w:val="a9"/>
                <w:sz w:val="22"/>
              </w:rPr>
              <w:t>sizeof</w:t>
            </w:r>
            <w:r w:rsidRPr="00567B57">
              <w:t>(buffer));</w:t>
            </w:r>
          </w:p>
        </w:tc>
        <w:tc>
          <w:tcPr>
            <w:tcW w:w="4955" w:type="dxa"/>
          </w:tcPr>
          <w:p w:rsidR="00405412" w:rsidRPr="00567B57" w:rsidRDefault="00405412" w:rsidP="000B3588">
            <w:pPr>
              <w:pStyle w:val="aa"/>
            </w:pPr>
            <w:r w:rsidRPr="00567B57">
              <w:rPr>
                <w:rStyle w:val="a9"/>
                <w:sz w:val="22"/>
              </w:rPr>
              <w:t>var</w:t>
            </w:r>
            <w:r w:rsidRPr="00567B57">
              <w:br/>
              <w:t xml:space="preserve">  Buffer: </w:t>
            </w:r>
            <w:r w:rsidRPr="00567B57">
              <w:rPr>
                <w:rStyle w:val="a9"/>
                <w:sz w:val="22"/>
              </w:rPr>
              <w:t>array</w:t>
            </w:r>
            <w:r w:rsidRPr="00567B57">
              <w:rPr>
                <w:sz w:val="20"/>
              </w:rPr>
              <w:t xml:space="preserve"> </w:t>
            </w:r>
            <w:r w:rsidRPr="00567B57">
              <w:t xml:space="preserve">[0..255] </w:t>
            </w:r>
            <w:r w:rsidRPr="00567B57">
              <w:rPr>
                <w:rStyle w:val="a9"/>
                <w:sz w:val="22"/>
              </w:rPr>
              <w:t>of</w:t>
            </w:r>
            <w:r w:rsidRPr="00567B57">
              <w:rPr>
                <w:sz w:val="20"/>
              </w:rPr>
              <w:t xml:space="preserve"> </w:t>
            </w:r>
            <w:r w:rsidRPr="00567B57">
              <w:t>Char;</w:t>
            </w:r>
            <w:r w:rsidRPr="00567B57">
              <w:br/>
            </w:r>
            <w:r w:rsidRPr="00567B57">
              <w:rPr>
                <w:rStyle w:val="a9"/>
                <w:sz w:val="22"/>
              </w:rPr>
              <w:t>begin</w:t>
            </w:r>
            <w:r>
              <w:br/>
              <w:t xml:space="preserve">  GetUserName(</w:t>
            </w:r>
            <w:r>
              <w:br/>
              <w:t xml:space="preserve">    @Buffer, </w:t>
            </w:r>
            <w:r w:rsidRPr="00567B57">
              <w:t>SizeOf(Buffer);</w:t>
            </w:r>
          </w:p>
        </w:tc>
      </w:tr>
    </w:tbl>
    <w:p w:rsidR="00CA2807" w:rsidRPr="00CA2807" w:rsidRDefault="00CA2807" w:rsidP="00405412">
      <w:r>
        <w:t xml:space="preserve">Распространенной ошибкой является попытка использовать тип-указатель </w:t>
      </w:r>
      <w:r w:rsidRPr="00CA2807">
        <w:rPr>
          <w:rStyle w:val="Char0"/>
        </w:rPr>
        <w:t>LPSTR</w:t>
      </w:r>
      <w:r w:rsidRPr="00CA2807">
        <w:t xml:space="preserve"> (</w:t>
      </w:r>
      <w:r>
        <w:t>и подобные) как буфер без выделения памяти:</w:t>
      </w:r>
    </w:p>
    <w:tbl>
      <w:tblPr>
        <w:tblStyle w:val="TableGrid"/>
        <w:tblW w:w="0" w:type="auto"/>
        <w:tblInd w:w="1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2"/>
        <w:gridCol w:w="4955"/>
      </w:tblGrid>
      <w:tr w:rsidR="00CA2807" w:rsidTr="000B3588">
        <w:trPr>
          <w:trHeight w:val="357"/>
        </w:trPr>
        <w:tc>
          <w:tcPr>
            <w:tcW w:w="3322" w:type="dxa"/>
          </w:tcPr>
          <w:p w:rsidR="00CA2807" w:rsidRDefault="00CA2807" w:rsidP="000B3588">
            <w:pPr>
              <w:pStyle w:val="a4"/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C/C++</w:t>
            </w:r>
          </w:p>
        </w:tc>
        <w:tc>
          <w:tcPr>
            <w:tcW w:w="4955" w:type="dxa"/>
          </w:tcPr>
          <w:p w:rsidR="00CA2807" w:rsidRDefault="00CA2807" w:rsidP="000B3588">
            <w:pPr>
              <w:pStyle w:val="a4"/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Delphi</w:t>
            </w:r>
          </w:p>
        </w:tc>
      </w:tr>
      <w:tr w:rsidR="00CA2807" w:rsidRPr="00E918B8" w:rsidTr="000B3588">
        <w:trPr>
          <w:trHeight w:val="1555"/>
        </w:trPr>
        <w:tc>
          <w:tcPr>
            <w:tcW w:w="3322" w:type="dxa"/>
          </w:tcPr>
          <w:p w:rsidR="00CA2807" w:rsidRPr="00567B57" w:rsidRDefault="00CA2807" w:rsidP="00CA2807">
            <w:pPr>
              <w:pStyle w:val="aa"/>
            </w:pPr>
            <w:r>
              <w:t>LPSTR buffer</w:t>
            </w:r>
            <w:r w:rsidRPr="00567B57">
              <w:t>;</w:t>
            </w:r>
            <w:r w:rsidRPr="00567B57">
              <w:br/>
            </w:r>
            <w:r>
              <w:br/>
            </w:r>
            <w:r w:rsidRPr="00567B57">
              <w:t>GetUserName(</w:t>
            </w:r>
            <w:r>
              <w:br/>
              <w:t xml:space="preserve">  </w:t>
            </w:r>
            <w:r w:rsidRPr="00567B57">
              <w:t xml:space="preserve">buffer, </w:t>
            </w:r>
            <w:r>
              <w:br/>
              <w:t xml:space="preserve">  </w:t>
            </w:r>
            <w:r w:rsidRPr="00567B57">
              <w:rPr>
                <w:rStyle w:val="a9"/>
                <w:sz w:val="22"/>
              </w:rPr>
              <w:t>sizeof</w:t>
            </w:r>
            <w:r w:rsidRPr="00567B57">
              <w:t>(buffer));</w:t>
            </w:r>
          </w:p>
        </w:tc>
        <w:tc>
          <w:tcPr>
            <w:tcW w:w="4955" w:type="dxa"/>
          </w:tcPr>
          <w:p w:rsidR="00CA2807" w:rsidRPr="00567B57" w:rsidRDefault="00CA2807" w:rsidP="00CA2807">
            <w:pPr>
              <w:pStyle w:val="aa"/>
            </w:pPr>
            <w:r w:rsidRPr="00567B57">
              <w:rPr>
                <w:rStyle w:val="a9"/>
                <w:sz w:val="22"/>
              </w:rPr>
              <w:t>var</w:t>
            </w:r>
            <w:r w:rsidRPr="00567B57">
              <w:br/>
              <w:t xml:space="preserve">  Buffer: </w:t>
            </w:r>
            <w:r>
              <w:t>PAnsiChar</w:t>
            </w:r>
            <w:r w:rsidRPr="00567B57">
              <w:t>;</w:t>
            </w:r>
            <w:r w:rsidRPr="00567B57">
              <w:br/>
            </w:r>
            <w:r w:rsidRPr="00567B57">
              <w:rPr>
                <w:rStyle w:val="a9"/>
                <w:sz w:val="22"/>
              </w:rPr>
              <w:t>begin</w:t>
            </w:r>
            <w:r>
              <w:br/>
              <w:t xml:space="preserve">  GetUserName(</w:t>
            </w:r>
            <w:r>
              <w:br/>
              <w:t xml:space="preserve">    @Buffer, </w:t>
            </w:r>
            <w:r w:rsidRPr="00567B57">
              <w:t>SizeOf(Buffer);</w:t>
            </w:r>
          </w:p>
        </w:tc>
      </w:tr>
    </w:tbl>
    <w:p w:rsidR="00CA2807" w:rsidRPr="000B627F" w:rsidRDefault="00CA2807" w:rsidP="00405412">
      <w:r>
        <w:t xml:space="preserve">Указатель </w:t>
      </w:r>
      <w:r w:rsidRPr="00CA2807">
        <w:rPr>
          <w:rStyle w:val="Char0"/>
        </w:rPr>
        <w:t>buffer</w:t>
      </w:r>
      <w:r w:rsidRPr="00CA2807">
        <w:t xml:space="preserve"> </w:t>
      </w:r>
      <w:r>
        <w:t xml:space="preserve">содержит неизвестный адрес, по которому функция </w:t>
      </w:r>
      <w:r w:rsidRPr="00CA2807">
        <w:rPr>
          <w:rStyle w:val="Char0"/>
        </w:rPr>
        <w:t>GetUserName</w:t>
      </w:r>
      <w:r w:rsidRPr="00CA2807">
        <w:rPr>
          <w:rStyle w:val="Char0"/>
          <w:lang w:val="ru-RU"/>
        </w:rPr>
        <w:t>()</w:t>
      </w:r>
      <w:r w:rsidRPr="00CA2807">
        <w:t xml:space="preserve"> </w:t>
      </w:r>
      <w:r>
        <w:t xml:space="preserve">попытается записать данные, что приведет к ошибке. Размер переменной </w:t>
      </w:r>
      <w:r w:rsidRPr="00CA2807">
        <w:rPr>
          <w:rStyle w:val="Char0"/>
        </w:rPr>
        <w:t>buffer</w:t>
      </w:r>
      <w:r w:rsidRPr="00CA2807">
        <w:t xml:space="preserve"> </w:t>
      </w:r>
      <w:r>
        <w:t>равен размеру адреса, обычно</w:t>
      </w:r>
      <w:r w:rsidR="001977EC">
        <w:t xml:space="preserve"> 4 или 8 байт, а не размеру буфера, как в правильном примере выше.</w:t>
      </w:r>
    </w:p>
    <w:p w:rsidR="00405412" w:rsidRPr="00D62983" w:rsidRDefault="00405412" w:rsidP="00405412">
      <w:r>
        <w:t xml:space="preserve">Нулевой указатель, </w:t>
      </w:r>
      <w:r w:rsidRPr="00DE2717">
        <w:rPr>
          <w:rStyle w:val="Char0"/>
        </w:rPr>
        <w:t>NULL</w:t>
      </w:r>
      <w:r w:rsidRPr="00D62983">
        <w:t xml:space="preserve"> </w:t>
      </w:r>
      <w:r>
        <w:t>в </w:t>
      </w:r>
      <w:r w:rsidRPr="00405412">
        <w:rPr>
          <w:lang w:val="en-US"/>
        </w:rPr>
        <w:t>C</w:t>
      </w:r>
      <w:r w:rsidRPr="00D62983">
        <w:t xml:space="preserve"> </w:t>
      </w:r>
      <w:r>
        <w:t>или </w:t>
      </w:r>
      <w:r w:rsidRPr="00DE2717">
        <w:rPr>
          <w:rStyle w:val="a9"/>
        </w:rPr>
        <w:t>nullptr</w:t>
      </w:r>
      <w:r w:rsidRPr="00D62983">
        <w:t xml:space="preserve"> </w:t>
      </w:r>
      <w:r>
        <w:t>в </w:t>
      </w:r>
      <w:r w:rsidRPr="00405412">
        <w:rPr>
          <w:lang w:val="en-US"/>
        </w:rPr>
        <w:t>C</w:t>
      </w:r>
      <w:r w:rsidRPr="00D62983">
        <w:t>++</w:t>
      </w:r>
      <w:r>
        <w:t>, в </w:t>
      </w:r>
      <w:r w:rsidRPr="00405412">
        <w:rPr>
          <w:lang w:val="en-US"/>
        </w:rPr>
        <w:t>Delphi</w:t>
      </w:r>
      <w:r w:rsidRPr="00D62983">
        <w:t xml:space="preserve"> </w:t>
      </w:r>
      <w:r>
        <w:t xml:space="preserve">обозначается </w:t>
      </w:r>
      <w:r w:rsidRPr="00DE2717">
        <w:rPr>
          <w:rStyle w:val="a9"/>
        </w:rPr>
        <w:t>nil</w:t>
      </w:r>
      <w:r w:rsidRPr="00D62983">
        <w:t>.</w:t>
      </w:r>
    </w:p>
    <w:p w:rsidR="00405412" w:rsidRPr="006021D3" w:rsidRDefault="00405412" w:rsidP="00405412">
      <w:r>
        <w:t>В </w:t>
      </w:r>
      <w:r w:rsidRPr="00405412">
        <w:rPr>
          <w:lang w:val="en-US"/>
        </w:rPr>
        <w:t>Windows API</w:t>
      </w:r>
      <w:r w:rsidRPr="00D62983">
        <w:t xml:space="preserve"> </w:t>
      </w:r>
      <w:r>
        <w:t xml:space="preserve">широко применяются битовые флаги и их комбинации. Например, для комбинации </w:t>
      </w:r>
      <w:r>
        <w:rPr>
          <w:rStyle w:val="Char0"/>
        </w:rPr>
        <w:t>C</w:t>
      </w:r>
      <w:r w:rsidRPr="00D62983">
        <w:t xml:space="preserve"> </w:t>
      </w:r>
      <w:r>
        <w:t xml:space="preserve">флагов </w:t>
      </w:r>
      <w:r w:rsidRPr="000B44CC">
        <w:rPr>
          <w:rStyle w:val="Char0"/>
        </w:rPr>
        <w:t>A</w:t>
      </w:r>
      <w:r w:rsidRPr="00D62983">
        <w:t xml:space="preserve"> </w:t>
      </w:r>
      <w:r>
        <w:t>и </w:t>
      </w:r>
      <w:r w:rsidRPr="000B44CC">
        <w:rPr>
          <w:rStyle w:val="Char0"/>
        </w:rPr>
        <w:t>B</w:t>
      </w:r>
      <w:r w:rsidR="006021D3" w:rsidRPr="006021D3">
        <w:t xml:space="preserve"> (</w:t>
      </w:r>
      <w:r w:rsidR="006021D3">
        <w:t>с. </w:t>
      </w:r>
      <w:r w:rsidR="006021D3">
        <w:fldChar w:fldCharType="begin"/>
      </w:r>
      <w:r w:rsidR="006021D3">
        <w:instrText xml:space="preserve"> PAGEREF Table_Flags \h </w:instrText>
      </w:r>
      <w:r w:rsidR="006021D3">
        <w:fldChar w:fldCharType="separate"/>
      </w:r>
      <w:r w:rsidR="006021D3">
        <w:rPr>
          <w:noProof/>
        </w:rPr>
        <w:t>4</w:t>
      </w:r>
      <w:r w:rsidR="006021D3">
        <w:fldChar w:fldCharType="end"/>
      </w:r>
      <w:r w:rsidR="006021D3" w:rsidRPr="006021D3">
        <w:t>)</w:t>
      </w:r>
      <w:r w:rsidR="006021D3">
        <w:t>: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3544"/>
        <w:gridCol w:w="2971"/>
      </w:tblGrid>
      <w:tr w:rsidR="00405412" w:rsidTr="00932F00">
        <w:trPr>
          <w:trHeight w:val="391"/>
        </w:trPr>
        <w:tc>
          <w:tcPr>
            <w:tcW w:w="2126" w:type="dxa"/>
          </w:tcPr>
          <w:p w:rsidR="00405412" w:rsidRPr="00DE2717" w:rsidRDefault="00405412" w:rsidP="006021D3">
            <w:pPr>
              <w:pStyle w:val="a4"/>
              <w:keepNext/>
            </w:pPr>
            <w:bookmarkStart w:id="1" w:name="Table_Flags"/>
            <w:bookmarkEnd w:id="1"/>
            <w:r>
              <w:lastRenderedPageBreak/>
              <w:t>С/С++</w:t>
            </w:r>
          </w:p>
        </w:tc>
        <w:tc>
          <w:tcPr>
            <w:tcW w:w="3544" w:type="dxa"/>
          </w:tcPr>
          <w:p w:rsidR="00405412" w:rsidRPr="00DE2717" w:rsidRDefault="00405412" w:rsidP="000B3588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Delphi</w:t>
            </w:r>
          </w:p>
        </w:tc>
        <w:tc>
          <w:tcPr>
            <w:tcW w:w="2971" w:type="dxa"/>
          </w:tcPr>
          <w:p w:rsidR="00405412" w:rsidRPr="00DE2717" w:rsidRDefault="00405412" w:rsidP="000B3588">
            <w:pPr>
              <w:pStyle w:val="a4"/>
            </w:pPr>
            <w:r>
              <w:t>Смысл</w:t>
            </w:r>
          </w:p>
        </w:tc>
      </w:tr>
      <w:tr w:rsidR="00405412" w:rsidTr="000F09CA">
        <w:trPr>
          <w:trHeight w:val="729"/>
        </w:trPr>
        <w:tc>
          <w:tcPr>
            <w:tcW w:w="2126" w:type="dxa"/>
          </w:tcPr>
          <w:p w:rsidR="00405412" w:rsidRPr="00DE2717" w:rsidRDefault="00405412" w:rsidP="000B3588">
            <w:pPr>
              <w:pStyle w:val="aa"/>
            </w:pPr>
            <w:r>
              <w:t>c = A | B;</w:t>
            </w:r>
          </w:p>
        </w:tc>
        <w:tc>
          <w:tcPr>
            <w:tcW w:w="3544" w:type="dxa"/>
          </w:tcPr>
          <w:p w:rsidR="00405412" w:rsidRPr="00DE2717" w:rsidRDefault="00405412" w:rsidP="000B3588">
            <w:pPr>
              <w:pStyle w:val="aa"/>
            </w:pPr>
            <w:r>
              <w:t xml:space="preserve">C := A </w:t>
            </w:r>
            <w:r w:rsidRPr="000B44CC">
              <w:rPr>
                <w:rStyle w:val="a9"/>
                <w:sz w:val="22"/>
              </w:rPr>
              <w:t>or</w:t>
            </w:r>
            <w:r w:rsidRPr="000B44CC">
              <w:rPr>
                <w:sz w:val="20"/>
              </w:rPr>
              <w:t xml:space="preserve"> </w:t>
            </w:r>
            <w:r>
              <w:t>B;</w:t>
            </w:r>
          </w:p>
        </w:tc>
        <w:tc>
          <w:tcPr>
            <w:tcW w:w="2971" w:type="dxa"/>
          </w:tcPr>
          <w:p w:rsidR="00405412" w:rsidRPr="00D62983" w:rsidRDefault="00405412" w:rsidP="00530D70">
            <w:pPr>
              <w:pStyle w:val="a3"/>
              <w:spacing w:line="276" w:lineRule="auto"/>
              <w:jc w:val="left"/>
            </w:pPr>
            <w:r>
              <w:t>Комбинация </w:t>
            </w:r>
            <w:r w:rsidRPr="000B44CC">
              <w:rPr>
                <w:rStyle w:val="Char0"/>
              </w:rPr>
              <w:t>C</w:t>
            </w:r>
            <w:r w:rsidRPr="00D62983">
              <w:t xml:space="preserve"> </w:t>
            </w:r>
            <w:r>
              <w:t>включает и флаг </w:t>
            </w:r>
            <w:r w:rsidRPr="000B44CC">
              <w:rPr>
                <w:rStyle w:val="Char0"/>
              </w:rPr>
              <w:t>A</w:t>
            </w:r>
            <w:r>
              <w:t>, и флаг </w:t>
            </w:r>
            <w:r w:rsidRPr="000B44CC">
              <w:rPr>
                <w:rStyle w:val="Char0"/>
              </w:rPr>
              <w:t>B</w:t>
            </w:r>
            <w:r w:rsidRPr="00D62983">
              <w:t>.</w:t>
            </w:r>
          </w:p>
        </w:tc>
      </w:tr>
      <w:tr w:rsidR="00405412" w:rsidTr="000F09CA">
        <w:tc>
          <w:tcPr>
            <w:tcW w:w="2126" w:type="dxa"/>
          </w:tcPr>
          <w:p w:rsidR="00405412" w:rsidRPr="000B44CC" w:rsidRDefault="00405412" w:rsidP="000B3588">
            <w:pPr>
              <w:pStyle w:val="aa"/>
            </w:pPr>
            <w:r w:rsidRPr="00DE2717">
              <w:rPr>
                <w:rStyle w:val="a9"/>
                <w:sz w:val="22"/>
              </w:rPr>
              <w:t>if</w:t>
            </w:r>
            <w:r w:rsidRPr="00DE2717">
              <w:rPr>
                <w:sz w:val="20"/>
              </w:rPr>
              <w:t xml:space="preserve"> </w:t>
            </w:r>
            <w:r>
              <w:t>(c &amp; A)</w:t>
            </w:r>
            <w:r>
              <w:br/>
            </w:r>
            <w:r>
              <w:rPr>
                <w:lang w:val="ru-RU"/>
              </w:rPr>
              <w:t xml:space="preserve">   </w:t>
            </w:r>
            <w:r w:rsidRPr="000B44CC">
              <w:rPr>
                <w:rFonts w:ascii="Times New Roman" w:hAnsi="Times New Roman" w:cs="Times New Roman"/>
                <w:b/>
              </w:rPr>
              <w:t>…</w:t>
            </w:r>
          </w:p>
        </w:tc>
        <w:tc>
          <w:tcPr>
            <w:tcW w:w="3544" w:type="dxa"/>
          </w:tcPr>
          <w:p w:rsidR="00405412" w:rsidRDefault="00405412" w:rsidP="000B3588">
            <w:pPr>
              <w:pStyle w:val="aa"/>
            </w:pPr>
            <w:r w:rsidRPr="00DE2717">
              <w:rPr>
                <w:rStyle w:val="a9"/>
                <w:sz w:val="22"/>
              </w:rPr>
              <w:t>if</w:t>
            </w:r>
            <w:r w:rsidRPr="00DE2717">
              <w:rPr>
                <w:sz w:val="20"/>
              </w:rPr>
              <w:t xml:space="preserve"> </w:t>
            </w:r>
            <w:r w:rsidRPr="00D62983">
              <w:rPr>
                <w:sz w:val="20"/>
              </w:rPr>
              <w:t>(</w:t>
            </w:r>
            <w:r>
              <w:t xml:space="preserve">C </w:t>
            </w:r>
            <w:r w:rsidRPr="00DE2717">
              <w:rPr>
                <w:rStyle w:val="a9"/>
                <w:sz w:val="22"/>
              </w:rPr>
              <w:t>and</w:t>
            </w:r>
            <w:r w:rsidRPr="00DE2717">
              <w:rPr>
                <w:sz w:val="20"/>
              </w:rPr>
              <w:t xml:space="preserve"> </w:t>
            </w:r>
            <w:r>
              <w:t>A</w:t>
            </w:r>
            <w:r w:rsidRPr="00D62983">
              <w:t>)</w:t>
            </w:r>
            <w:r>
              <w:t xml:space="preserve"> &lt;&gt; 0 </w:t>
            </w:r>
            <w:r w:rsidRPr="00DE2717">
              <w:rPr>
                <w:rStyle w:val="a9"/>
                <w:sz w:val="22"/>
              </w:rPr>
              <w:t>then</w:t>
            </w:r>
            <w:r>
              <w:rPr>
                <w:rStyle w:val="a9"/>
                <w:sz w:val="22"/>
              </w:rPr>
              <w:br/>
              <w:t xml:space="preserve">  </w:t>
            </w:r>
            <w:r w:rsidRPr="000B44CC">
              <w:rPr>
                <w:rStyle w:val="a9"/>
                <w:rFonts w:ascii="Times New Roman" w:hAnsi="Times New Roman" w:cs="Times New Roman"/>
                <w:sz w:val="22"/>
              </w:rPr>
              <w:t>…</w:t>
            </w:r>
          </w:p>
        </w:tc>
        <w:tc>
          <w:tcPr>
            <w:tcW w:w="2971" w:type="dxa"/>
          </w:tcPr>
          <w:p w:rsidR="00405412" w:rsidRPr="000B44CC" w:rsidRDefault="00405412" w:rsidP="00530D70">
            <w:pPr>
              <w:pStyle w:val="a3"/>
              <w:spacing w:line="276" w:lineRule="auto"/>
              <w:jc w:val="left"/>
            </w:pPr>
            <w:r>
              <w:t>Если комбинация </w:t>
            </w:r>
            <w:r w:rsidRPr="000B44CC">
              <w:rPr>
                <w:rStyle w:val="Char0"/>
              </w:rPr>
              <w:t>C</w:t>
            </w:r>
            <w:r>
              <w:t xml:space="preserve"> включает флаг </w:t>
            </w:r>
            <w:r w:rsidRPr="000B44CC">
              <w:rPr>
                <w:rStyle w:val="Char0"/>
              </w:rPr>
              <w:t>A</w:t>
            </w:r>
            <w:r>
              <w:t>, то…</w:t>
            </w:r>
          </w:p>
        </w:tc>
      </w:tr>
    </w:tbl>
    <w:p w:rsidR="00576CE1" w:rsidRDefault="00576CE1" w:rsidP="00932F00">
      <w:pPr>
        <w:pStyle w:val="Heading2"/>
      </w:pPr>
      <w:r>
        <w:t>Обработка ошибок</w:t>
      </w:r>
    </w:p>
    <w:p w:rsidR="00576CE1" w:rsidRDefault="00576CE1" w:rsidP="00576CE1">
      <w:r>
        <w:t xml:space="preserve">Как правило, по возвращаемому функцией </w:t>
      </w:r>
      <w:r>
        <w:rPr>
          <w:lang w:val="en-US"/>
        </w:rPr>
        <w:t>Windows API</w:t>
      </w:r>
      <w:r w:rsidRPr="00405412">
        <w:t xml:space="preserve"> </w:t>
      </w:r>
      <w:r>
        <w:t>значению можно определить, завершился ли вызов успешно. Об этом сообщается в разделе «</w:t>
      </w:r>
      <w:r>
        <w:rPr>
          <w:lang w:val="en-US"/>
        </w:rPr>
        <w:t>Return</w:t>
      </w:r>
      <w:r w:rsidRPr="00405412">
        <w:t xml:space="preserve"> </w:t>
      </w:r>
      <w:r>
        <w:rPr>
          <w:lang w:val="en-US"/>
        </w:rPr>
        <w:t>value</w:t>
      </w:r>
      <w:r>
        <w:t xml:space="preserve">» в описании каждой функции. Установить причину ошибки позволяет функция </w:t>
      </w:r>
      <w:r w:rsidRPr="00405412">
        <w:rPr>
          <w:rStyle w:val="Char0"/>
        </w:rPr>
        <w:t>GetLastError</w:t>
      </w:r>
      <w:r w:rsidRPr="00405412">
        <w:rPr>
          <w:rStyle w:val="Char0"/>
          <w:lang w:val="ru-RU"/>
        </w:rPr>
        <w:t>()</w:t>
      </w:r>
      <w:r w:rsidRPr="00405412">
        <w:t>.</w:t>
      </w:r>
      <w:r>
        <w:t xml:space="preserve"> Она возвращает один из стандартных кодов, смысл которых описан в </w:t>
      </w:r>
      <w:hyperlink r:id="rId12" w:history="1">
        <w:r w:rsidRPr="00405412">
          <w:rPr>
            <w:rStyle w:val="Hyperlink"/>
          </w:rPr>
          <w:t>справочных таблицах</w:t>
        </w:r>
      </w:hyperlink>
      <w:r>
        <w:t xml:space="preserve">. Разумный первый шаг в решении проблем — распечатать и проверить возвращаемое значение функции и результат </w:t>
      </w:r>
      <w:r w:rsidRPr="00E44C7C">
        <w:rPr>
          <w:rStyle w:val="Char0"/>
        </w:rPr>
        <w:t>GetLastError</w:t>
      </w:r>
      <w:r w:rsidRPr="00E44C7C">
        <w:rPr>
          <w:rStyle w:val="Char0"/>
          <w:lang w:val="ru-RU"/>
        </w:rPr>
        <w:t>()</w:t>
      </w:r>
      <w:r w:rsidRPr="00E44C7C">
        <w:t>.</w:t>
      </w:r>
    </w:p>
    <w:p w:rsidR="00576CE1" w:rsidRDefault="00576CE1" w:rsidP="00932F00">
      <w:pPr>
        <w:pStyle w:val="Heading2"/>
      </w:pPr>
      <w:r>
        <w:t>Аннотации параметров</w:t>
      </w:r>
      <w:r w:rsidR="008C0AB6">
        <w:t xml:space="preserve"> функций</w:t>
      </w:r>
    </w:p>
    <w:p w:rsidR="000F09CA" w:rsidRDefault="000F09CA" w:rsidP="000F09CA">
      <w:r>
        <w:t>При описании функций в </w:t>
      </w:r>
      <w:r w:rsidR="00F56FF6">
        <w:t xml:space="preserve">библиотеке </w:t>
      </w:r>
      <w:r>
        <w:rPr>
          <w:lang w:val="en-US"/>
        </w:rPr>
        <w:t>MSDN</w:t>
      </w:r>
      <w:r w:rsidRPr="000F09CA">
        <w:t xml:space="preserve"> </w:t>
      </w:r>
      <w:r>
        <w:t xml:space="preserve">перед типами параметров используются </w:t>
      </w:r>
      <w:r w:rsidR="0073469A">
        <w:t>аннотации</w:t>
      </w:r>
      <w:r>
        <w:t xml:space="preserve"> </w:t>
      </w:r>
      <w:r w:rsidRPr="000F09CA">
        <w:rPr>
          <w:rStyle w:val="Char0"/>
          <w:lang w:val="ru-RU"/>
        </w:rPr>
        <w:t>_</w:t>
      </w:r>
      <w:r w:rsidRPr="000F09CA">
        <w:rPr>
          <w:rStyle w:val="Char0"/>
        </w:rPr>
        <w:t>In</w:t>
      </w:r>
      <w:r w:rsidRPr="000F09CA">
        <w:rPr>
          <w:rStyle w:val="Char0"/>
          <w:lang w:val="ru-RU"/>
        </w:rPr>
        <w:t>_</w:t>
      </w:r>
      <w:r w:rsidRPr="000F09CA">
        <w:t xml:space="preserve">, </w:t>
      </w:r>
      <w:r w:rsidRPr="000F09CA">
        <w:rPr>
          <w:rStyle w:val="Char0"/>
          <w:lang w:val="ru-RU"/>
        </w:rPr>
        <w:t>_</w:t>
      </w:r>
      <w:r w:rsidRPr="000F09CA">
        <w:rPr>
          <w:rStyle w:val="Char0"/>
        </w:rPr>
        <w:t>Out</w:t>
      </w:r>
      <w:r w:rsidRPr="000F09CA">
        <w:rPr>
          <w:rStyle w:val="Char0"/>
          <w:lang w:val="ru-RU"/>
        </w:rPr>
        <w:t>_</w:t>
      </w:r>
      <w:r>
        <w:t xml:space="preserve"> и </w:t>
      </w:r>
      <w:hyperlink r:id="rId13" w:history="1">
        <w:r w:rsidRPr="008628B2">
          <w:rPr>
            <w:rStyle w:val="Hyperlink"/>
          </w:rPr>
          <w:t>другие</w:t>
        </w:r>
      </w:hyperlink>
      <w:r>
        <w:t>, например:</w:t>
      </w:r>
    </w:p>
    <w:p w:rsidR="000F09CA" w:rsidRPr="000F09CA" w:rsidRDefault="000F09CA" w:rsidP="000F09CA">
      <w:pPr>
        <w:pStyle w:val="a1"/>
      </w:pPr>
      <w:r w:rsidRPr="000F09CA">
        <w:t>BOOL WINAPI GetComputerName(</w:t>
      </w:r>
    </w:p>
    <w:p w:rsidR="000F09CA" w:rsidRPr="000F09CA" w:rsidRDefault="000F09CA" w:rsidP="000F09CA">
      <w:pPr>
        <w:pStyle w:val="a1"/>
      </w:pPr>
      <w:r w:rsidRPr="000F09CA">
        <w:t xml:space="preserve">  </w:t>
      </w:r>
      <w:r w:rsidR="00576CE1" w:rsidRPr="00576CE1">
        <w:t xml:space="preserve">  </w:t>
      </w:r>
      <w:r w:rsidRPr="00576CE1">
        <w:rPr>
          <w:rStyle w:val="a9"/>
        </w:rPr>
        <w:t>_Out_</w:t>
      </w:r>
      <w:r w:rsidRPr="000F09CA">
        <w:t>   LPTSTR  lpBuffer,</w:t>
      </w:r>
    </w:p>
    <w:p w:rsidR="00775924" w:rsidRDefault="000F09CA" w:rsidP="00775924">
      <w:pPr>
        <w:pStyle w:val="a1"/>
        <w:rPr>
          <w:lang w:val="ru-RU"/>
        </w:rPr>
      </w:pPr>
      <w:r w:rsidRPr="00580500">
        <w:t xml:space="preserve">  </w:t>
      </w:r>
      <w:r w:rsidR="00576CE1" w:rsidRPr="00580500">
        <w:t xml:space="preserve">  </w:t>
      </w:r>
      <w:r w:rsidRPr="000B627F">
        <w:rPr>
          <w:rStyle w:val="a9"/>
          <w:lang w:val="ru-RU"/>
        </w:rPr>
        <w:t>_</w:t>
      </w:r>
      <w:r w:rsidRPr="00576CE1">
        <w:rPr>
          <w:rStyle w:val="a9"/>
        </w:rPr>
        <w:t>Inout</w:t>
      </w:r>
      <w:r w:rsidRPr="000B627F">
        <w:rPr>
          <w:rStyle w:val="a9"/>
          <w:lang w:val="ru-RU"/>
        </w:rPr>
        <w:t>_</w:t>
      </w:r>
      <w:r>
        <w:t> LPDWORD</w:t>
      </w:r>
      <w:r w:rsidRPr="000B627F">
        <w:rPr>
          <w:lang w:val="ru-RU"/>
        </w:rPr>
        <w:t xml:space="preserve"> </w:t>
      </w:r>
      <w:r>
        <w:t>lpnSize</w:t>
      </w:r>
    </w:p>
    <w:p w:rsidR="000F09CA" w:rsidRPr="00775924" w:rsidRDefault="000F09CA" w:rsidP="00775924">
      <w:pPr>
        <w:pStyle w:val="a1"/>
        <w:rPr>
          <w:lang w:val="ru-RU"/>
        </w:rPr>
      </w:pPr>
      <w:r w:rsidRPr="000F09CA">
        <w:rPr>
          <w:lang w:val="ru-RU"/>
        </w:rPr>
        <w:t>);</w:t>
      </w:r>
    </w:p>
    <w:p w:rsidR="000F09CA" w:rsidRDefault="000F09CA" w:rsidP="000F09CA">
      <w:r>
        <w:t>Они ничего не </w:t>
      </w:r>
      <w:r w:rsidR="008C0AB6">
        <w:t>имеют смысла</w:t>
      </w:r>
      <w:r>
        <w:t xml:space="preserve"> с точки зрения языка программирования, а предназначены для программиста</w:t>
      </w:r>
      <w:r w:rsidR="008C0AB6">
        <w:t xml:space="preserve"> (и автоматических систем)</w:t>
      </w:r>
      <w:r>
        <w:t>, чтобы </w:t>
      </w:r>
      <w:r w:rsidR="00F56FF6">
        <w:t>указать</w:t>
      </w:r>
      <w:r>
        <w:t xml:space="preserve"> назначение параметров </w:t>
      </w:r>
      <w:r w:rsidR="00F56FF6">
        <w:t>в</w:t>
      </w:r>
      <w:r>
        <w:t> описани</w:t>
      </w:r>
      <w:r w:rsidR="00F56FF6">
        <w:t>и</w:t>
      </w:r>
      <w:r>
        <w:t xml:space="preserve"> функции: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502"/>
      </w:tblGrid>
      <w:tr w:rsidR="000F09CA" w:rsidTr="00775924">
        <w:trPr>
          <w:trHeight w:val="1320"/>
        </w:trPr>
        <w:tc>
          <w:tcPr>
            <w:tcW w:w="1843" w:type="dxa"/>
          </w:tcPr>
          <w:p w:rsidR="000F09CA" w:rsidRPr="000F09CA" w:rsidRDefault="000F09CA" w:rsidP="00576CE1">
            <w:pPr>
              <w:pStyle w:val="aa"/>
            </w:pPr>
            <w:r>
              <w:t>_In_</w:t>
            </w:r>
          </w:p>
        </w:tc>
        <w:tc>
          <w:tcPr>
            <w:tcW w:w="7502" w:type="dxa"/>
          </w:tcPr>
          <w:p w:rsidR="000F09CA" w:rsidRPr="008C0AB6" w:rsidRDefault="008C0AB6" w:rsidP="008C0AB6">
            <w:pPr>
              <w:ind w:firstLine="0"/>
            </w:pPr>
            <w:r>
              <w:t xml:space="preserve">Обязательный входной параметр, значение которого используется функцией. Если это указатель, значение по хранимому адресу будет считано (поэтому недопустима передача </w:t>
            </w:r>
            <w:r w:rsidRPr="008C0AB6">
              <w:rPr>
                <w:rStyle w:val="Char0"/>
              </w:rPr>
              <w:t>NULL</w:t>
            </w:r>
            <w:r w:rsidRPr="008C0AB6">
              <w:t>)</w:t>
            </w:r>
            <w:r>
              <w:t>, но не будет изменено.</w:t>
            </w:r>
          </w:p>
        </w:tc>
      </w:tr>
      <w:tr w:rsidR="000F09CA" w:rsidTr="00775924">
        <w:trPr>
          <w:trHeight w:val="972"/>
        </w:trPr>
        <w:tc>
          <w:tcPr>
            <w:tcW w:w="1843" w:type="dxa"/>
          </w:tcPr>
          <w:p w:rsidR="000F09CA" w:rsidRPr="008C0AB6" w:rsidRDefault="000F09CA" w:rsidP="00576CE1">
            <w:pPr>
              <w:pStyle w:val="aa"/>
              <w:rPr>
                <w:lang w:val="ru-RU"/>
              </w:rPr>
            </w:pPr>
            <w:r w:rsidRPr="008C0AB6">
              <w:rPr>
                <w:lang w:val="ru-RU"/>
              </w:rPr>
              <w:t>_</w:t>
            </w:r>
            <w:r>
              <w:t>Inout</w:t>
            </w:r>
            <w:r w:rsidRPr="008C0AB6">
              <w:rPr>
                <w:lang w:val="ru-RU"/>
              </w:rPr>
              <w:t>_</w:t>
            </w:r>
          </w:p>
        </w:tc>
        <w:tc>
          <w:tcPr>
            <w:tcW w:w="7502" w:type="dxa"/>
          </w:tcPr>
          <w:p w:rsidR="000F09CA" w:rsidRDefault="000F09CA" w:rsidP="00023491">
            <w:pPr>
              <w:ind w:firstLine="0"/>
            </w:pPr>
            <w:r>
              <w:t>Обязательный входной и выходной параметр, указатель. Значение по </w:t>
            </w:r>
            <w:r w:rsidR="00023491">
              <w:t>находящемуся</w:t>
            </w:r>
            <w:r>
              <w:t xml:space="preserve"> в нем адресу будет с</w:t>
            </w:r>
            <w:r w:rsidR="00023491">
              <w:t>читано функцией и изменено ею</w:t>
            </w:r>
            <w:r>
              <w:t>.</w:t>
            </w:r>
          </w:p>
        </w:tc>
      </w:tr>
      <w:tr w:rsidR="000F09CA" w:rsidTr="00775924">
        <w:trPr>
          <w:trHeight w:val="1013"/>
        </w:trPr>
        <w:tc>
          <w:tcPr>
            <w:tcW w:w="1843" w:type="dxa"/>
          </w:tcPr>
          <w:p w:rsidR="000F09CA" w:rsidRPr="000F09CA" w:rsidRDefault="00576CE1" w:rsidP="00576CE1">
            <w:pPr>
              <w:pStyle w:val="aa"/>
            </w:pPr>
            <w:r>
              <w:t>_Out_</w:t>
            </w:r>
          </w:p>
        </w:tc>
        <w:tc>
          <w:tcPr>
            <w:tcW w:w="7502" w:type="dxa"/>
          </w:tcPr>
          <w:p w:rsidR="000F09CA" w:rsidRDefault="000F09CA" w:rsidP="00775924">
            <w:pPr>
              <w:ind w:firstLine="0"/>
            </w:pPr>
            <w:r>
              <w:t xml:space="preserve">Обязательный выходной параметр, указатель. </w:t>
            </w:r>
            <w:r w:rsidR="00576CE1">
              <w:t xml:space="preserve">Должен содержать адрес области памяти, куда функция </w:t>
            </w:r>
            <w:r w:rsidR="00775924">
              <w:t>запишет</w:t>
            </w:r>
            <w:r w:rsidR="00576CE1">
              <w:t xml:space="preserve"> </w:t>
            </w:r>
            <w:r w:rsidR="00775924">
              <w:t>результат</w:t>
            </w:r>
            <w:r w:rsidR="00576CE1">
              <w:t xml:space="preserve"> своей работы.</w:t>
            </w:r>
          </w:p>
        </w:tc>
      </w:tr>
      <w:tr w:rsidR="000F09CA" w:rsidRPr="00576CE1" w:rsidTr="00775924">
        <w:trPr>
          <w:trHeight w:val="1700"/>
        </w:trPr>
        <w:tc>
          <w:tcPr>
            <w:tcW w:w="1843" w:type="dxa"/>
          </w:tcPr>
          <w:p w:rsidR="000F09CA" w:rsidRPr="00576CE1" w:rsidRDefault="00576CE1" w:rsidP="00576CE1">
            <w:pPr>
              <w:pStyle w:val="aa"/>
            </w:pPr>
            <w:r>
              <w:t>_In_opt</w:t>
            </w:r>
            <w:r w:rsidRPr="00576CE1">
              <w:rPr>
                <w:rStyle w:val="Char2"/>
              </w:rPr>
              <w:t xml:space="preserve">, </w:t>
            </w:r>
            <w:r>
              <w:t>_Inout_opt_</w:t>
            </w:r>
            <w:r w:rsidRPr="00576CE1">
              <w:rPr>
                <w:rStyle w:val="Char2"/>
              </w:rPr>
              <w:t xml:space="preserve">, </w:t>
            </w:r>
            <w:r>
              <w:t>_Out_opt_</w:t>
            </w:r>
          </w:p>
        </w:tc>
        <w:tc>
          <w:tcPr>
            <w:tcW w:w="7502" w:type="dxa"/>
          </w:tcPr>
          <w:p w:rsidR="000F09CA" w:rsidRPr="00576CE1" w:rsidRDefault="00576CE1" w:rsidP="00775924">
            <w:pPr>
              <w:ind w:firstLine="0"/>
            </w:pPr>
            <w:r>
              <w:t>Необязательные параметры в том смысле, что</w:t>
            </w:r>
            <w:r>
              <w:rPr>
                <w:lang w:val="en-US"/>
              </w:rPr>
              <w:t> </w:t>
            </w:r>
            <w:r>
              <w:t xml:space="preserve">существует некое значение (обычно </w:t>
            </w:r>
            <w:r w:rsidRPr="00576CE1">
              <w:rPr>
                <w:rStyle w:val="Char9"/>
              </w:rPr>
              <w:t>NULL</w:t>
            </w:r>
            <w:r w:rsidRPr="00576CE1">
              <w:t>)</w:t>
            </w:r>
            <w:r>
              <w:t xml:space="preserve">, которое можно передать в качестве данного параметра, если он не используется. Например, </w:t>
            </w:r>
            <w:r w:rsidR="00775924">
              <w:t xml:space="preserve">для многих функций можно задать </w:t>
            </w:r>
            <w:r w:rsidR="009E74CA">
              <w:t xml:space="preserve">особые </w:t>
            </w:r>
            <w:r w:rsidR="00775924">
              <w:t>атрибуты безопасности, но обычно это не нужно</w:t>
            </w:r>
            <w:r>
              <w:t>.</w:t>
            </w:r>
          </w:p>
        </w:tc>
      </w:tr>
    </w:tbl>
    <w:p w:rsidR="000F09CA" w:rsidRPr="00576CE1" w:rsidRDefault="00576CE1" w:rsidP="000F09CA">
      <w:r>
        <w:lastRenderedPageBreak/>
        <w:t xml:space="preserve">В примере выше </w:t>
      </w:r>
      <w:r w:rsidRPr="00576CE1">
        <w:rPr>
          <w:rStyle w:val="Char0"/>
        </w:rPr>
        <w:t>lpBuffer</w:t>
      </w:r>
      <w:r w:rsidRPr="00576CE1">
        <w:t xml:space="preserve"> </w:t>
      </w:r>
      <w:r>
        <w:t xml:space="preserve">является обязательным выходным параметром, и нужно передать указатель на выделенную область памяти, а значение по адресу </w:t>
      </w:r>
      <w:r w:rsidRPr="00576CE1">
        <w:rPr>
          <w:rStyle w:val="Char0"/>
        </w:rPr>
        <w:t>lpnSize</w:t>
      </w:r>
      <w:r>
        <w:t xml:space="preserve"> не только используется функцией, но и будет изменено в результате её работы.</w:t>
      </w:r>
      <w:r w:rsidRPr="00576CE1">
        <w:t xml:space="preserve"> </w:t>
      </w:r>
    </w:p>
    <w:p w:rsidR="002B39AC" w:rsidRDefault="002B39AC" w:rsidP="002B39AC">
      <w:pPr>
        <w:pStyle w:val="Heading1"/>
      </w:pPr>
      <w:r>
        <w:t>Задание на лабораторную работу</w:t>
      </w:r>
    </w:p>
    <w:p w:rsidR="002B39AC" w:rsidRDefault="002B39AC" w:rsidP="00E53FE2">
      <w:pPr>
        <w:pStyle w:val="ListParagraph"/>
        <w:numPr>
          <w:ilvl w:val="0"/>
          <w:numId w:val="31"/>
        </w:numPr>
      </w:pPr>
      <w:r>
        <w:t xml:space="preserve">Написать программу, которая при помощи функций </w:t>
      </w:r>
      <w:r w:rsidRPr="006E2D18">
        <w:rPr>
          <w:lang w:val="en-US"/>
        </w:rPr>
        <w:t>Windows API</w:t>
      </w:r>
      <w:r w:rsidRPr="00D62983">
        <w:t xml:space="preserve"> </w:t>
      </w:r>
      <w:r>
        <w:t>определяет параметры системы и компьютера, а именно:</w:t>
      </w:r>
    </w:p>
    <w:p w:rsidR="002B39AC" w:rsidRDefault="002B39AC" w:rsidP="009E59CD">
      <w:pPr>
        <w:pStyle w:val="ListParagraph"/>
        <w:numPr>
          <w:ilvl w:val="1"/>
          <w:numId w:val="31"/>
        </w:numPr>
      </w:pPr>
      <w:r>
        <w:t>версию операционной системы</w:t>
      </w:r>
      <w:r w:rsidR="00C110C0">
        <w:t xml:space="preserve"> (</w:t>
      </w:r>
      <w:r w:rsidR="006E2D18">
        <w:t>функция </w:t>
      </w:r>
      <w:r w:rsidR="00BD605F" w:rsidRPr="006E2D18">
        <w:rPr>
          <w:rStyle w:val="Char0"/>
        </w:rPr>
        <w:t>GetVersion</w:t>
      </w:r>
      <w:r w:rsidR="00F62755">
        <w:rPr>
          <w:rStyle w:val="Char0"/>
        </w:rPr>
        <w:t>Ex</w:t>
      </w:r>
      <w:r w:rsidR="006E2D18">
        <w:rPr>
          <w:rStyle w:val="Char0"/>
          <w:lang w:val="ru-RU"/>
        </w:rPr>
        <w:t>()</w:t>
      </w:r>
      <w:r w:rsidR="00BD605F">
        <w:t>)</w:t>
      </w:r>
      <w:r>
        <w:t>;</w:t>
      </w:r>
    </w:p>
    <w:p w:rsidR="002B39AC" w:rsidRDefault="002B39AC" w:rsidP="009E59CD">
      <w:pPr>
        <w:pStyle w:val="ListParagraph"/>
        <w:numPr>
          <w:ilvl w:val="1"/>
          <w:numId w:val="31"/>
        </w:numPr>
      </w:pPr>
      <w:r>
        <w:t>системны</w:t>
      </w:r>
      <w:r w:rsidR="00321F47">
        <w:t>й каталог</w:t>
      </w:r>
      <w:r w:rsidR="00BD605F" w:rsidRPr="006E2D18">
        <w:rPr>
          <w:lang w:val="en-US"/>
        </w:rPr>
        <w:t xml:space="preserve"> (</w:t>
      </w:r>
      <w:r w:rsidR="006E2D18">
        <w:t xml:space="preserve">функция </w:t>
      </w:r>
      <w:r w:rsidR="00BD605F" w:rsidRPr="006E2D18">
        <w:rPr>
          <w:rStyle w:val="Char0"/>
        </w:rPr>
        <w:t>GetSystemDirectory</w:t>
      </w:r>
      <w:r w:rsidR="006E2D18">
        <w:rPr>
          <w:rStyle w:val="Char0"/>
          <w:lang w:val="ru-RU"/>
        </w:rPr>
        <w:t>()</w:t>
      </w:r>
      <w:r w:rsidR="00BD605F" w:rsidRPr="006E2D18">
        <w:rPr>
          <w:lang w:val="en-US"/>
        </w:rPr>
        <w:t>)</w:t>
      </w:r>
      <w:r>
        <w:t>;</w:t>
      </w:r>
    </w:p>
    <w:p w:rsidR="006E2D18" w:rsidRDefault="006E2D18" w:rsidP="009E59CD">
      <w:pPr>
        <w:pStyle w:val="ListParagraph"/>
        <w:numPr>
          <w:ilvl w:val="1"/>
          <w:numId w:val="31"/>
        </w:numPr>
      </w:pPr>
      <w:r>
        <w:t xml:space="preserve">название компьютера и псевдоним текущего пользователя (функции: </w:t>
      </w:r>
      <w:r w:rsidRPr="006E2D18">
        <w:rPr>
          <w:rStyle w:val="Char0"/>
        </w:rPr>
        <w:t>GetComputerName</w:t>
      </w:r>
      <w:r>
        <w:rPr>
          <w:rStyle w:val="Char0"/>
          <w:lang w:val="ru-RU"/>
        </w:rPr>
        <w:t>()</w:t>
      </w:r>
      <w:r w:rsidRPr="00D62983">
        <w:t xml:space="preserve">, </w:t>
      </w:r>
      <w:r w:rsidRPr="006E2D18">
        <w:rPr>
          <w:rStyle w:val="Char0"/>
        </w:rPr>
        <w:t>GetUserName</w:t>
      </w:r>
      <w:r>
        <w:rPr>
          <w:rStyle w:val="Char0"/>
          <w:lang w:val="ru-RU"/>
        </w:rPr>
        <w:t>()</w:t>
      </w:r>
      <w:r w:rsidRPr="00D62983">
        <w:t>);</w:t>
      </w:r>
    </w:p>
    <w:p w:rsidR="002B39AC" w:rsidRPr="0025274C" w:rsidRDefault="0025274C" w:rsidP="009E59CD">
      <w:pPr>
        <w:pStyle w:val="ListParagraph"/>
        <w:numPr>
          <w:ilvl w:val="1"/>
          <w:numId w:val="31"/>
        </w:numPr>
      </w:pPr>
      <w:r w:rsidRPr="0025274C">
        <w:t>для каждого тома</w:t>
      </w:r>
      <w:r w:rsidR="00BD605F" w:rsidRPr="0025274C">
        <w:t xml:space="preserve"> (</w:t>
      </w:r>
      <w:r w:rsidR="006E2D18" w:rsidRPr="0025274C">
        <w:t xml:space="preserve">функции: </w:t>
      </w:r>
      <w:r w:rsidR="00BD605F" w:rsidRPr="0025274C">
        <w:rPr>
          <w:rStyle w:val="Char0"/>
        </w:rPr>
        <w:t>FindFirstVolume</w:t>
      </w:r>
      <w:r w:rsidR="006E2D18" w:rsidRPr="0025274C">
        <w:rPr>
          <w:rStyle w:val="Char0"/>
          <w:lang w:val="ru-RU"/>
        </w:rPr>
        <w:t>()</w:t>
      </w:r>
      <w:r w:rsidR="00BD605F" w:rsidRPr="0025274C">
        <w:t xml:space="preserve">, </w:t>
      </w:r>
      <w:r w:rsidR="00BD605F" w:rsidRPr="0025274C">
        <w:rPr>
          <w:rStyle w:val="Char0"/>
        </w:rPr>
        <w:t>FindNextVolume</w:t>
      </w:r>
      <w:r w:rsidR="006E2D18" w:rsidRPr="0025274C">
        <w:rPr>
          <w:rStyle w:val="Char0"/>
          <w:lang w:val="ru-RU"/>
        </w:rPr>
        <w:t>()</w:t>
      </w:r>
      <w:r w:rsidR="00BD605F" w:rsidRPr="0025274C">
        <w:t xml:space="preserve">, </w:t>
      </w:r>
      <w:r w:rsidR="00BD605F" w:rsidRPr="0025274C">
        <w:rPr>
          <w:rStyle w:val="Char0"/>
        </w:rPr>
        <w:t>FindVolumeClose</w:t>
      </w:r>
      <w:r w:rsidR="006E2D18" w:rsidRPr="0025274C">
        <w:rPr>
          <w:rStyle w:val="Char0"/>
          <w:lang w:val="ru-RU"/>
        </w:rPr>
        <w:t>()</w:t>
      </w:r>
      <w:r w:rsidRPr="0025274C">
        <w:t>) вывести следующие характеристики:</w:t>
      </w:r>
    </w:p>
    <w:p w:rsidR="0025274C" w:rsidRPr="0025274C" w:rsidRDefault="0025274C" w:rsidP="009E59CD">
      <w:pPr>
        <w:pStyle w:val="ListParagraph"/>
        <w:numPr>
          <w:ilvl w:val="2"/>
          <w:numId w:val="31"/>
        </w:numPr>
      </w:pPr>
      <w:r w:rsidRPr="0025274C">
        <w:t>служебное имя тома (получаемое при переборе);</w:t>
      </w:r>
    </w:p>
    <w:p w:rsidR="0025274C" w:rsidRPr="0025274C" w:rsidRDefault="0025274C" w:rsidP="009E59CD">
      <w:pPr>
        <w:pStyle w:val="ListParagraph"/>
        <w:numPr>
          <w:ilvl w:val="2"/>
          <w:numId w:val="31"/>
        </w:numPr>
      </w:pPr>
      <w:r w:rsidRPr="0025274C">
        <w:t>первый путь в файловой системе (</w:t>
      </w:r>
      <w:r w:rsidRPr="0025274C">
        <w:rPr>
          <w:rStyle w:val="Char0"/>
          <w:sz w:val="20"/>
        </w:rPr>
        <w:t>GetVolumePathNameForVolumeName</w:t>
      </w:r>
      <w:r w:rsidRPr="0025274C">
        <w:rPr>
          <w:rStyle w:val="Char0"/>
          <w:sz w:val="20"/>
          <w:lang w:val="ru-RU"/>
        </w:rPr>
        <w:t>()</w:t>
      </w:r>
      <w:r w:rsidRPr="0025274C">
        <w:t>);</w:t>
      </w:r>
    </w:p>
    <w:p w:rsidR="0025274C" w:rsidRPr="0025274C" w:rsidRDefault="004A31FB" w:rsidP="004A31FB">
      <w:pPr>
        <w:pStyle w:val="ListParagraph"/>
        <w:numPr>
          <w:ilvl w:val="2"/>
          <w:numId w:val="31"/>
        </w:numPr>
      </w:pPr>
      <w:r>
        <w:t>объем тома и количество свободного места</w:t>
      </w:r>
      <w:r w:rsidR="008E3842">
        <w:t>, доступного текущему пользователю</w:t>
      </w:r>
      <w:r>
        <w:t xml:space="preserve"> (</w:t>
      </w:r>
      <w:r w:rsidR="008E3842">
        <w:t xml:space="preserve">функция </w:t>
      </w:r>
      <w:r w:rsidRPr="004A31FB">
        <w:rPr>
          <w:rStyle w:val="Char0"/>
        </w:rPr>
        <w:t>GetDiskFreeSpaceEx</w:t>
      </w:r>
      <w:r w:rsidRPr="004A31FB">
        <w:rPr>
          <w:rStyle w:val="Char0"/>
          <w:lang w:val="ru-RU"/>
        </w:rPr>
        <w:t>()</w:t>
      </w:r>
      <w:r>
        <w:t>).</w:t>
      </w:r>
    </w:p>
    <w:p w:rsidR="007C7342" w:rsidRDefault="007C7342" w:rsidP="009E59CD">
      <w:pPr>
        <w:pStyle w:val="ListParagraph"/>
        <w:numPr>
          <w:ilvl w:val="1"/>
          <w:numId w:val="31"/>
        </w:numPr>
      </w:pPr>
      <w:r>
        <w:t xml:space="preserve">список программ, запускаемых при старте системы, из реестра </w:t>
      </w:r>
      <w:r>
        <w:rPr>
          <w:lang w:val="en-US"/>
        </w:rPr>
        <w:t>Windows</w:t>
      </w:r>
      <w:r>
        <w:t xml:space="preserve"> (</w:t>
      </w:r>
      <w:r w:rsidR="003A718C">
        <w:t xml:space="preserve">функции: </w:t>
      </w:r>
      <w:r w:rsidRPr="007C7342">
        <w:rPr>
          <w:rStyle w:val="Char0"/>
        </w:rPr>
        <w:t>RegOpenKeyEx</w:t>
      </w:r>
      <w:r w:rsidRPr="00D62983">
        <w:rPr>
          <w:rStyle w:val="Char0"/>
          <w:lang w:val="ru-RU"/>
        </w:rPr>
        <w:t>()</w:t>
      </w:r>
      <w:r w:rsidRPr="00D62983">
        <w:t xml:space="preserve">, </w:t>
      </w:r>
      <w:r w:rsidRPr="007C7342">
        <w:rPr>
          <w:rStyle w:val="Char0"/>
        </w:rPr>
        <w:t>Reg</w:t>
      </w:r>
      <w:r w:rsidR="00572FBC">
        <w:rPr>
          <w:rStyle w:val="Char0"/>
        </w:rPr>
        <w:t>Enum</w:t>
      </w:r>
      <w:r w:rsidRPr="007C7342">
        <w:rPr>
          <w:rStyle w:val="Char0"/>
        </w:rPr>
        <w:t>Value</w:t>
      </w:r>
      <w:r w:rsidRPr="00D62983">
        <w:rPr>
          <w:rStyle w:val="Char0"/>
          <w:lang w:val="ru-RU"/>
        </w:rPr>
        <w:t>()</w:t>
      </w:r>
      <w:r w:rsidRPr="00D62983">
        <w:t>).</w:t>
      </w:r>
    </w:p>
    <w:p w:rsidR="006046F6" w:rsidRPr="006046F6" w:rsidRDefault="00CD35D7" w:rsidP="00CD35D7">
      <w:pPr>
        <w:tabs>
          <w:tab w:val="left" w:pos="1701"/>
        </w:tabs>
        <w:ind w:left="360" w:firstLine="0"/>
      </w:pPr>
      <w:r>
        <w:rPr>
          <w:i/>
        </w:rPr>
        <w:t>Указание 1.</w:t>
      </w:r>
      <w:r w:rsidRPr="00CD35D7">
        <w:rPr>
          <w:i/>
        </w:rPr>
        <w:t xml:space="preserve"> </w:t>
      </w:r>
      <w:r>
        <w:rPr>
          <w:i/>
        </w:rPr>
        <w:tab/>
      </w:r>
      <w:r w:rsidR="006046F6">
        <w:t xml:space="preserve">Из структуры </w:t>
      </w:r>
      <w:r w:rsidR="006046F6" w:rsidRPr="006046F6">
        <w:rPr>
          <w:rStyle w:val="Char0"/>
        </w:rPr>
        <w:t>ULARGE</w:t>
      </w:r>
      <w:r w:rsidR="006046F6" w:rsidRPr="006046F6">
        <w:rPr>
          <w:rStyle w:val="Char0"/>
          <w:lang w:val="ru-RU"/>
        </w:rPr>
        <w:t>_</w:t>
      </w:r>
      <w:r w:rsidR="006046F6" w:rsidRPr="006046F6">
        <w:rPr>
          <w:rStyle w:val="Char0"/>
        </w:rPr>
        <w:t>INTEGER</w:t>
      </w:r>
      <w:r w:rsidR="006046F6" w:rsidRPr="006046F6">
        <w:t xml:space="preserve"> </w:t>
      </w:r>
      <w:r w:rsidR="006046F6">
        <w:t xml:space="preserve">нужно поле </w:t>
      </w:r>
      <w:r w:rsidR="006046F6" w:rsidRPr="006046F6">
        <w:rPr>
          <w:rStyle w:val="Char0"/>
        </w:rPr>
        <w:t>QuadPart</w:t>
      </w:r>
      <w:r w:rsidR="006046F6" w:rsidRPr="006046F6">
        <w:t>.</w:t>
      </w:r>
    </w:p>
    <w:p w:rsidR="00572FBC" w:rsidRPr="007C46B4" w:rsidRDefault="00572FBC" w:rsidP="00CD35D7">
      <w:pPr>
        <w:tabs>
          <w:tab w:val="left" w:pos="1701"/>
        </w:tabs>
        <w:ind w:left="360" w:firstLine="0"/>
      </w:pPr>
      <w:r w:rsidRPr="009E59CD">
        <w:rPr>
          <w:i/>
        </w:rPr>
        <w:t>Указание</w:t>
      </w:r>
      <w:r w:rsidR="006046F6">
        <w:rPr>
          <w:i/>
          <w:lang w:val="en-US"/>
        </w:rPr>
        <w:t> </w:t>
      </w:r>
      <w:r w:rsidR="006046F6" w:rsidRPr="000B627F">
        <w:rPr>
          <w:i/>
        </w:rPr>
        <w:t>2</w:t>
      </w:r>
      <w:r w:rsidRPr="009E59CD">
        <w:rPr>
          <w:i/>
        </w:rPr>
        <w:t>.</w:t>
      </w:r>
      <w:r>
        <w:t xml:space="preserve"> </w:t>
      </w:r>
      <w:r w:rsidR="00CD35D7">
        <w:tab/>
      </w:r>
      <w:hyperlink r:id="rId14" w:history="1">
        <w:r w:rsidRPr="00572FBC">
          <w:rPr>
            <w:rStyle w:val="Hyperlink"/>
          </w:rPr>
          <w:t xml:space="preserve">Реестр </w:t>
        </w:r>
        <w:r w:rsidRPr="009E59CD">
          <w:rPr>
            <w:rStyle w:val="Hyperlink"/>
            <w:lang w:val="en-US"/>
          </w:rPr>
          <w:t>Windows</w:t>
        </w:r>
      </w:hyperlink>
      <w:r w:rsidRPr="009E59CD">
        <w:rPr>
          <w:lang w:val="en-US"/>
        </w:rPr>
        <w:t> </w:t>
      </w:r>
      <w:r w:rsidRPr="00D62983">
        <w:t xml:space="preserve">— </w:t>
      </w:r>
      <w:r>
        <w:t>древовидное хранилище настроек ОС и программ. Реестр состоит из разделов (</w:t>
      </w:r>
      <w:r w:rsidRPr="009E59CD">
        <w:rPr>
          <w:lang w:val="en-US"/>
        </w:rPr>
        <w:t>keys</w:t>
      </w:r>
      <w:r w:rsidRPr="00572FBC">
        <w:t>)</w:t>
      </w:r>
      <w:r>
        <w:t xml:space="preserve">, </w:t>
      </w:r>
      <w:r w:rsidR="008722C7">
        <w:t>в</w:t>
      </w:r>
      <w:r>
        <w:t xml:space="preserve"> которых есть </w:t>
      </w:r>
      <w:r w:rsidR="008722C7">
        <w:t>набор значений</w:t>
      </w:r>
      <w:r w:rsidRPr="00572FBC">
        <w:t xml:space="preserve"> (</w:t>
      </w:r>
      <w:r w:rsidRPr="009E59CD">
        <w:rPr>
          <w:lang w:val="en-US"/>
        </w:rPr>
        <w:t>value</w:t>
      </w:r>
      <w:r w:rsidRPr="00572FBC">
        <w:t>)</w:t>
      </w:r>
      <w:r>
        <w:t xml:space="preserve"> </w:t>
      </w:r>
      <w:r w:rsidR="008722C7">
        <w:t>с именами (</w:t>
      </w:r>
      <w:r w:rsidR="008722C7">
        <w:rPr>
          <w:lang w:val="en-US"/>
        </w:rPr>
        <w:t>name</w:t>
      </w:r>
      <w:r w:rsidR="008722C7" w:rsidRPr="008722C7">
        <w:t>)</w:t>
      </w:r>
      <w:r w:rsidR="008722C7">
        <w:t>, а также</w:t>
      </w:r>
      <w:r>
        <w:t xml:space="preserve">, возможно, дочерние ключи. </w:t>
      </w:r>
      <w:r w:rsidR="008722C7">
        <w:t>Работать с реестром позволяет ш</w:t>
      </w:r>
      <w:r>
        <w:t>татная программа </w:t>
      </w:r>
      <w:r w:rsidRPr="00DC7148">
        <w:rPr>
          <w:rStyle w:val="Char0"/>
        </w:rPr>
        <w:t>regedit</w:t>
      </w:r>
      <w:r>
        <w:t>.</w:t>
      </w:r>
      <w:r w:rsidR="007C46B4">
        <w:t xml:space="preserve"> Искомый список хранится в следующе</w:t>
      </w:r>
      <w:r w:rsidR="008722C7">
        <w:t>м</w:t>
      </w:r>
      <w:r w:rsidR="007C46B4">
        <w:t xml:space="preserve"> раздел</w:t>
      </w:r>
      <w:r w:rsidR="008722C7">
        <w:t>е</w:t>
      </w:r>
      <w:r w:rsidR="007C46B4">
        <w:t xml:space="preserve"> реестра: </w:t>
      </w:r>
      <w:r w:rsidR="007C46B4" w:rsidRPr="009E59CD">
        <w:rPr>
          <w:rStyle w:val="Char0"/>
          <w:sz w:val="22"/>
        </w:rPr>
        <w:t>HKEY</w:t>
      </w:r>
      <w:r w:rsidR="007C46B4" w:rsidRPr="009E59CD">
        <w:rPr>
          <w:rStyle w:val="Char0"/>
          <w:sz w:val="22"/>
          <w:lang w:val="ru-RU"/>
        </w:rPr>
        <w:t>_</w:t>
      </w:r>
      <w:r w:rsidR="007C46B4" w:rsidRPr="009E59CD">
        <w:rPr>
          <w:rStyle w:val="Char0"/>
          <w:sz w:val="22"/>
        </w:rPr>
        <w:t>CURRENT</w:t>
      </w:r>
      <w:r w:rsidR="007C46B4" w:rsidRPr="009E59CD">
        <w:rPr>
          <w:rStyle w:val="Char0"/>
          <w:sz w:val="22"/>
          <w:lang w:val="ru-RU"/>
        </w:rPr>
        <w:t>_</w:t>
      </w:r>
      <w:r w:rsidR="007C46B4" w:rsidRPr="009E59CD">
        <w:rPr>
          <w:rStyle w:val="Char0"/>
          <w:sz w:val="22"/>
        </w:rPr>
        <w:t>USER</w:t>
      </w:r>
      <w:r w:rsidR="007C46B4" w:rsidRPr="009E59CD">
        <w:rPr>
          <w:rStyle w:val="Char0"/>
          <w:sz w:val="22"/>
          <w:lang w:val="ru-RU"/>
        </w:rPr>
        <w:t>\</w:t>
      </w:r>
      <w:r w:rsidRPr="009E59CD">
        <w:rPr>
          <w:rStyle w:val="Char0"/>
          <w:sz w:val="22"/>
        </w:rPr>
        <w:t>Software</w:t>
      </w:r>
      <w:r w:rsidR="007C46B4" w:rsidRPr="009E59CD">
        <w:rPr>
          <w:rStyle w:val="Char0"/>
          <w:sz w:val="22"/>
          <w:lang w:val="ru-RU"/>
        </w:rPr>
        <w:t>\</w:t>
      </w:r>
      <w:r w:rsidRPr="009E59CD">
        <w:rPr>
          <w:rStyle w:val="Char0"/>
          <w:sz w:val="22"/>
        </w:rPr>
        <w:t>Microsoft</w:t>
      </w:r>
      <w:r w:rsidR="007C46B4" w:rsidRPr="009E59CD">
        <w:rPr>
          <w:rStyle w:val="Char0"/>
          <w:sz w:val="22"/>
          <w:lang w:val="ru-RU"/>
        </w:rPr>
        <w:t>\</w:t>
      </w:r>
      <w:r w:rsidRPr="009E59CD">
        <w:rPr>
          <w:rStyle w:val="Char0"/>
          <w:sz w:val="22"/>
        </w:rPr>
        <w:t>Windows</w:t>
      </w:r>
      <w:r w:rsidR="007C46B4" w:rsidRPr="009E59CD">
        <w:rPr>
          <w:rStyle w:val="Char0"/>
          <w:sz w:val="22"/>
          <w:lang w:val="ru-RU"/>
        </w:rPr>
        <w:t>\</w:t>
      </w:r>
      <w:r w:rsidRPr="009E59CD">
        <w:rPr>
          <w:rStyle w:val="Char0"/>
          <w:sz w:val="22"/>
        </w:rPr>
        <w:t>CurrentVersion</w:t>
      </w:r>
      <w:r w:rsidR="007C46B4" w:rsidRPr="009E59CD">
        <w:rPr>
          <w:rStyle w:val="Char0"/>
          <w:sz w:val="22"/>
          <w:lang w:val="ru-RU"/>
        </w:rPr>
        <w:t>\</w:t>
      </w:r>
      <w:r w:rsidRPr="009E59CD">
        <w:rPr>
          <w:rStyle w:val="Char0"/>
          <w:sz w:val="22"/>
        </w:rPr>
        <w:t>Run</w:t>
      </w:r>
      <w:r w:rsidRPr="007C46B4">
        <w:t>.</w:t>
      </w:r>
    </w:p>
    <w:p w:rsidR="00E53FE2" w:rsidRDefault="00A929BA" w:rsidP="00E53FE2">
      <w:pPr>
        <w:pStyle w:val="ListParagraph"/>
        <w:numPr>
          <w:ilvl w:val="0"/>
          <w:numId w:val="31"/>
        </w:numPr>
      </w:pPr>
      <w:r>
        <w:t xml:space="preserve">Добавить в программу функциональность измерения </w:t>
      </w:r>
      <w:r w:rsidR="00E53FE2">
        <w:t>производительности ЦП:</w:t>
      </w:r>
    </w:p>
    <w:p w:rsidR="00E53FE2" w:rsidRPr="00E53FE2" w:rsidRDefault="00E53FE2" w:rsidP="00E53FE2">
      <w:pPr>
        <w:pStyle w:val="ListParagraph"/>
        <w:numPr>
          <w:ilvl w:val="1"/>
          <w:numId w:val="31"/>
        </w:numPr>
      </w:pPr>
      <w:bookmarkStart w:id="2" w:name="_Ref428138902"/>
      <w:r>
        <w:t>замер рабочей час</w:t>
      </w:r>
      <w:r w:rsidR="003E465C">
        <w:t>т</w:t>
      </w:r>
      <w:r>
        <w:t>оты</w:t>
      </w:r>
      <w:r w:rsidR="005B3DD8">
        <w:t> </w:t>
      </w:r>
      <m:oMath>
        <m:r>
          <w:rPr>
            <w:rFonts w:ascii="Cambria Math" w:hAnsi="Cambria Math"/>
          </w:rPr>
          <m:t>f</m:t>
        </m:r>
      </m:oMath>
      <w:r>
        <w:t xml:space="preserve"> ЦП функцией </w:t>
      </w:r>
      <w:r w:rsidRPr="00E53FE2">
        <w:rPr>
          <w:rStyle w:val="Char0"/>
        </w:rPr>
        <w:t>QueryPerformanceFrequency</w:t>
      </w:r>
      <w:r w:rsidRPr="00E53FE2">
        <w:rPr>
          <w:rStyle w:val="Char0"/>
          <w:lang w:val="ru-RU"/>
        </w:rPr>
        <w:t>()</w:t>
      </w:r>
      <w:r w:rsidRPr="00E53FE2">
        <w:t>;</w:t>
      </w:r>
      <w:bookmarkEnd w:id="2"/>
    </w:p>
    <w:p w:rsidR="006046F6" w:rsidRDefault="00E53FE2" w:rsidP="006046F6">
      <w:pPr>
        <w:pStyle w:val="ListParagraph"/>
        <w:numPr>
          <w:ilvl w:val="1"/>
          <w:numId w:val="31"/>
        </w:numPr>
      </w:pPr>
      <w:r>
        <w:t>подсчет количества тактов</w:t>
      </w:r>
      <w:r w:rsidR="005B3DD8">
        <w:rPr>
          <w:lang w:val="en-US"/>
        </w:rPr>
        <w:t> 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t</m:t>
        </m:r>
      </m:oMath>
      <w:r>
        <w:t xml:space="preserve"> ЦП</w:t>
      </w:r>
      <w:r w:rsidR="000B627F">
        <w:t xml:space="preserve">, которое занимает выполнение </w:t>
      </w:r>
      <w:r w:rsidR="005B3DD8">
        <w:t xml:space="preserve">программой </w:t>
      </w:r>
      <w:r w:rsidR="000B627F">
        <w:t>пункта</w:t>
      </w:r>
      <w:r>
        <w:t> </w:t>
      </w:r>
      <w:r>
        <w:fldChar w:fldCharType="begin"/>
      </w:r>
      <w:r>
        <w:instrText xml:space="preserve"> REF _Ref428138902 \r \h </w:instrText>
      </w:r>
      <w:r>
        <w:fldChar w:fldCharType="separate"/>
      </w:r>
      <w:r>
        <w:t>a)</w:t>
      </w:r>
      <w:r>
        <w:fldChar w:fldCharType="end"/>
      </w:r>
      <w:r>
        <w:t xml:space="preserve">, </w:t>
      </w:r>
      <w:r w:rsidR="005B3DD8">
        <w:t>при помощи функции</w:t>
      </w:r>
      <w:r>
        <w:t xml:space="preserve"> </w:t>
      </w:r>
      <w:r w:rsidRPr="00E53FE2">
        <w:rPr>
          <w:rStyle w:val="Char0"/>
        </w:rPr>
        <w:t>QueryPerformanceCounter</w:t>
      </w:r>
      <w:r w:rsidRPr="000B627F">
        <w:rPr>
          <w:rStyle w:val="Char0"/>
          <w:lang w:val="ru-RU"/>
        </w:rPr>
        <w:t>()</w:t>
      </w:r>
      <w:r>
        <w:t xml:space="preserve"> и выдать ответ </w:t>
      </w:r>
      <w:r w:rsidR="005B3DD8">
        <w:t>в микросекундах.</w:t>
      </w:r>
    </w:p>
    <w:p w:rsidR="006046F6" w:rsidRDefault="006046F6" w:rsidP="006046F6">
      <w:pPr>
        <w:ind w:left="360" w:firstLine="0"/>
        <w:rPr>
          <w:i/>
        </w:rPr>
      </w:pPr>
      <w:r>
        <w:rPr>
          <w:i/>
        </w:rPr>
        <w:t xml:space="preserve">Указание 1. </w:t>
      </w:r>
      <w:r>
        <w:t xml:space="preserve">Из структуры </w:t>
      </w:r>
      <w:r w:rsidRPr="006046F6">
        <w:rPr>
          <w:rStyle w:val="Char0"/>
        </w:rPr>
        <w:t>LARGE</w:t>
      </w:r>
      <w:r w:rsidRPr="006046F6">
        <w:rPr>
          <w:rStyle w:val="Char0"/>
          <w:lang w:val="ru-RU"/>
        </w:rPr>
        <w:t>_</w:t>
      </w:r>
      <w:r w:rsidRPr="006046F6">
        <w:rPr>
          <w:rStyle w:val="Char0"/>
        </w:rPr>
        <w:t>INTEGER</w:t>
      </w:r>
      <w:r w:rsidRPr="006046F6">
        <w:t xml:space="preserve"> </w:t>
      </w:r>
      <w:r>
        <w:t xml:space="preserve">нужно поле </w:t>
      </w:r>
      <w:r w:rsidRPr="006046F6">
        <w:rPr>
          <w:rStyle w:val="Char0"/>
        </w:rPr>
        <w:t>QuadPart</w:t>
      </w:r>
      <w:r w:rsidRPr="006046F6">
        <w:t>.</w:t>
      </w:r>
    </w:p>
    <w:p w:rsidR="0058058C" w:rsidRPr="001C0F2B" w:rsidRDefault="006046F6" w:rsidP="001C0F2B">
      <w:pPr>
        <w:ind w:left="360" w:firstLine="0"/>
      </w:pPr>
      <w:r>
        <w:rPr>
          <w:i/>
        </w:rPr>
        <w:t>Указание 2</w:t>
      </w:r>
      <w:r w:rsidRPr="006046F6">
        <w:rPr>
          <w:i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 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мкс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  <w:lang w:val="en-US"/>
          </w:rPr>
          <m:t> 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мкс</m:t>
                </m:r>
              </m:num>
              <m:den>
                <m:r>
                  <w:rPr>
                    <w:rFonts w:ascii="Cambria Math" w:hAnsi="Cambria Math"/>
                  </w:rPr>
                  <m:t>с</m:t>
                </m:r>
              </m:den>
            </m:f>
          </m:e>
        </m:d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конца</m:t>
                </m:r>
              </m:sub>
            </m:sSub>
            <m:r>
              <w:rPr>
                <w:rFonts w:ascii="Cambria Math" w:hAnsi="Cambria Math"/>
                <w:lang w:val="en-US"/>
              </w:rPr>
              <m:t> 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тактов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начала</m:t>
                </m:r>
              </m:sub>
            </m:sSub>
            <m:r>
              <w:rPr>
                <w:rFonts w:ascii="Cambria Math" w:hAnsi="Cambria Math"/>
                <w:lang w:val="en-US"/>
              </w:rPr>
              <m:t> 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тактов</m:t>
                </m: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f 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тактов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с</m:t>
                    </m:r>
                  </m:den>
                </m:f>
              </m:e>
            </m:d>
          </m:den>
        </m:f>
      </m:oMath>
      <w:r>
        <w:rPr>
          <w:rFonts w:eastAsiaTheme="minorEastAsia"/>
        </w:rPr>
        <w:t>, где 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lang w:val="en-US"/>
        </w:rPr>
        <w:t> </w:t>
      </w:r>
      <w:r w:rsidRPr="006046F6">
        <w:rPr>
          <w:rFonts w:eastAsiaTheme="minorEastAsia"/>
        </w:rPr>
        <w:t xml:space="preserve">— </w:t>
      </w:r>
      <w:r>
        <w:rPr>
          <w:rFonts w:eastAsiaTheme="minorEastAsia"/>
        </w:rPr>
        <w:t>частота ЦП.</w:t>
      </w:r>
    </w:p>
    <w:p w:rsidR="006A5002" w:rsidRPr="001C0F2B" w:rsidRDefault="006A5002" w:rsidP="001C0F2B">
      <w:pPr>
        <w:pStyle w:val="Heading1"/>
      </w:pPr>
      <w:r>
        <w:lastRenderedPageBreak/>
        <w:t>Контрольные вопросы</w:t>
      </w:r>
    </w:p>
    <w:p w:rsidR="006A5002" w:rsidRDefault="006A5002" w:rsidP="006A5002">
      <w:pPr>
        <w:pStyle w:val="ListParagraph"/>
        <w:numPr>
          <w:ilvl w:val="0"/>
          <w:numId w:val="28"/>
        </w:numPr>
      </w:pPr>
      <w:r>
        <w:t>Что такое интерфейс программирования приложений (</w:t>
      </w:r>
      <w:r w:rsidRPr="006A5002">
        <w:rPr>
          <w:lang w:val="en-US"/>
        </w:rPr>
        <w:t>API</w:t>
      </w:r>
      <w:r w:rsidRPr="006A5002">
        <w:t xml:space="preserve">) </w:t>
      </w:r>
      <w:r>
        <w:t>операционной системы?</w:t>
      </w:r>
    </w:p>
    <w:p w:rsidR="00E53FE2" w:rsidRDefault="00E53FE2" w:rsidP="00E53FE2">
      <w:pPr>
        <w:pStyle w:val="ListParagraph"/>
        <w:numPr>
          <w:ilvl w:val="0"/>
          <w:numId w:val="28"/>
        </w:numPr>
      </w:pPr>
      <w:r>
        <w:t>В каких случаях прикладные (пользовательские) программы обращаются к </w:t>
      </w:r>
      <w:r>
        <w:rPr>
          <w:lang w:val="en-US"/>
        </w:rPr>
        <w:t>API</w:t>
      </w:r>
      <w:r w:rsidRPr="00E53FE2">
        <w:t xml:space="preserve"> </w:t>
      </w:r>
      <w:r>
        <w:t>ОС?</w:t>
      </w:r>
    </w:p>
    <w:p w:rsidR="006A5002" w:rsidRDefault="006A5002" w:rsidP="006A5002">
      <w:pPr>
        <w:pStyle w:val="ListParagraph"/>
        <w:numPr>
          <w:ilvl w:val="0"/>
          <w:numId w:val="28"/>
        </w:numPr>
      </w:pPr>
      <w:r>
        <w:t>Где доступна официальная справка по </w:t>
      </w:r>
      <w:r>
        <w:rPr>
          <w:lang w:val="en-US"/>
        </w:rPr>
        <w:t>Windows API</w:t>
      </w:r>
      <w:r>
        <w:t xml:space="preserve"> и какие типовые сведения доступны в ней для каждой функции?</w:t>
      </w:r>
    </w:p>
    <w:p w:rsidR="006A5002" w:rsidRDefault="006A5002" w:rsidP="006A5002">
      <w:pPr>
        <w:pStyle w:val="ListParagraph"/>
        <w:numPr>
          <w:ilvl w:val="0"/>
          <w:numId w:val="28"/>
        </w:numPr>
      </w:pPr>
      <w:r>
        <w:t xml:space="preserve">Как и почему нужно учитывать наличие разных версий </w:t>
      </w:r>
      <w:r>
        <w:rPr>
          <w:lang w:val="en-US"/>
        </w:rPr>
        <w:t>Windows</w:t>
      </w:r>
      <w:r w:rsidRPr="006A5002">
        <w:t xml:space="preserve"> </w:t>
      </w:r>
      <w:r>
        <w:t xml:space="preserve">при программировании с использованием </w:t>
      </w:r>
      <w:r>
        <w:rPr>
          <w:lang w:val="en-US"/>
        </w:rPr>
        <w:t>Windows API</w:t>
      </w:r>
      <w:r w:rsidRPr="006A5002">
        <w:t>?</w:t>
      </w:r>
    </w:p>
    <w:p w:rsidR="00471B60" w:rsidRDefault="00471B60" w:rsidP="006A5002">
      <w:pPr>
        <w:pStyle w:val="ListParagraph"/>
        <w:numPr>
          <w:ilvl w:val="0"/>
          <w:numId w:val="28"/>
        </w:numPr>
      </w:pPr>
      <w:r>
        <w:t xml:space="preserve">Как диагностировать ошибки, возникающие при вызовах функций </w:t>
      </w:r>
      <w:r>
        <w:rPr>
          <w:lang w:val="en-US"/>
        </w:rPr>
        <w:t>Windows</w:t>
      </w:r>
      <w:r w:rsidRPr="00471B60">
        <w:t xml:space="preserve"> </w:t>
      </w:r>
      <w:r>
        <w:rPr>
          <w:lang w:val="en-US"/>
        </w:rPr>
        <w:t>API</w:t>
      </w:r>
      <w:r w:rsidRPr="00471B60">
        <w:t>?</w:t>
      </w:r>
    </w:p>
    <w:p w:rsidR="00AF5EE3" w:rsidRDefault="00AF5EE3" w:rsidP="00AF5EE3">
      <w:pPr>
        <w:pStyle w:val="ListParagraph"/>
        <w:numPr>
          <w:ilvl w:val="0"/>
          <w:numId w:val="28"/>
        </w:numPr>
      </w:pPr>
      <w:r>
        <w:t>Что в </w:t>
      </w:r>
      <w:r>
        <w:rPr>
          <w:lang w:val="en-US"/>
        </w:rPr>
        <w:t>Windows API</w:t>
      </w:r>
      <w:r w:rsidRPr="00AF5EE3">
        <w:t xml:space="preserve"> </w:t>
      </w:r>
      <w:r>
        <w:t>понимается под необязательными параметрами функций, как они используются при вызове? Привести пример из лабораторной работы.</w:t>
      </w:r>
    </w:p>
    <w:p w:rsidR="00AF5EE3" w:rsidRDefault="00AF5EE3" w:rsidP="006A5002">
      <w:pPr>
        <w:pStyle w:val="ListParagraph"/>
        <w:numPr>
          <w:ilvl w:val="0"/>
          <w:numId w:val="28"/>
        </w:numPr>
      </w:pPr>
      <w:r>
        <w:t xml:space="preserve">Для чего предназначен тип </w:t>
      </w:r>
      <w:r w:rsidRPr="00AF5EE3">
        <w:t>(</w:t>
      </w:r>
      <w:r w:rsidRPr="00AF5EE3">
        <w:rPr>
          <w:rStyle w:val="Char0"/>
        </w:rPr>
        <w:t>U</w:t>
      </w:r>
      <w:r w:rsidRPr="00AF5EE3">
        <w:t>)</w:t>
      </w:r>
      <w:r w:rsidRPr="00AF5EE3">
        <w:rPr>
          <w:rStyle w:val="Char0"/>
        </w:rPr>
        <w:t>LARGE</w:t>
      </w:r>
      <w:r w:rsidRPr="00AF5EE3">
        <w:rPr>
          <w:rStyle w:val="Char0"/>
          <w:lang w:val="ru-RU"/>
        </w:rPr>
        <w:t>_</w:t>
      </w:r>
      <w:r w:rsidRPr="00AF5EE3">
        <w:rPr>
          <w:rStyle w:val="Char0"/>
        </w:rPr>
        <w:t>INTEGER</w:t>
      </w:r>
      <w:r w:rsidRPr="00AF5EE3">
        <w:t xml:space="preserve"> </w:t>
      </w:r>
      <w:r>
        <w:t>в </w:t>
      </w:r>
      <w:r>
        <w:rPr>
          <w:lang w:val="en-US"/>
        </w:rPr>
        <w:t>Windows API</w:t>
      </w:r>
      <w:r>
        <w:t>, и как пользоваться им в собственных программах? Привести пример из лабораторной работы.</w:t>
      </w:r>
    </w:p>
    <w:p w:rsidR="008722C7" w:rsidRDefault="00471B60" w:rsidP="008722C7">
      <w:pPr>
        <w:pStyle w:val="ListParagraph"/>
        <w:numPr>
          <w:ilvl w:val="0"/>
          <w:numId w:val="28"/>
        </w:numPr>
      </w:pPr>
      <w:r>
        <w:t xml:space="preserve">Что такое реестр </w:t>
      </w:r>
      <w:r>
        <w:rPr>
          <w:lang w:val="en-US"/>
        </w:rPr>
        <w:t>Windows</w:t>
      </w:r>
      <w:r w:rsidR="000B627F">
        <w:t>, для чего он предназначен</w:t>
      </w:r>
      <w:r w:rsidRPr="00471B60">
        <w:t xml:space="preserve"> </w:t>
      </w:r>
      <w:r w:rsidR="000B627F">
        <w:t xml:space="preserve">и из каких элементов </w:t>
      </w:r>
      <w:r>
        <w:t>состоит?</w:t>
      </w:r>
    </w:p>
    <w:p w:rsidR="008722C7" w:rsidRDefault="008722C7" w:rsidP="008722C7">
      <w:pPr>
        <w:pStyle w:val="ListParagraph"/>
        <w:numPr>
          <w:ilvl w:val="0"/>
          <w:numId w:val="28"/>
        </w:numPr>
      </w:pPr>
      <w:r>
        <w:t xml:space="preserve">Каким образом </w:t>
      </w:r>
      <w:r w:rsidR="00C626E9">
        <w:t>при программном открытии ключа реестра указывается желаемые права доступа (возможность чтения, записи и т. п.)?</w:t>
      </w:r>
    </w:p>
    <w:p w:rsidR="00E53FE2" w:rsidRPr="00AF5EE3" w:rsidRDefault="00AF5EE3" w:rsidP="006A5002">
      <w:pPr>
        <w:pStyle w:val="ListParagraph"/>
        <w:numPr>
          <w:ilvl w:val="0"/>
          <w:numId w:val="28"/>
        </w:numPr>
      </w:pPr>
      <w:r>
        <w:t>Как</w:t>
      </w:r>
      <w:r w:rsidRPr="00AF5EE3">
        <w:rPr>
          <w:lang w:val="en-US"/>
        </w:rPr>
        <w:t> </w:t>
      </w:r>
      <w:r>
        <w:t>функциями</w:t>
      </w:r>
      <w:r w:rsidRPr="00AF5EE3">
        <w:t xml:space="preserve"> </w:t>
      </w:r>
      <w:r w:rsidRPr="00AF5EE3">
        <w:rPr>
          <w:rStyle w:val="Char0"/>
          <w:sz w:val="22"/>
        </w:rPr>
        <w:t>QueryPerformanceFrequency</w:t>
      </w:r>
      <w:r w:rsidRPr="00AF5EE3">
        <w:rPr>
          <w:rStyle w:val="Char0"/>
          <w:sz w:val="22"/>
          <w:lang w:val="ru-RU"/>
        </w:rPr>
        <w:t>()</w:t>
      </w:r>
      <w:r w:rsidRPr="00AF5EE3">
        <w:t xml:space="preserve"> </w:t>
      </w:r>
      <w:r>
        <w:t>и</w:t>
      </w:r>
      <w:r w:rsidRPr="00AF5EE3">
        <w:rPr>
          <w:lang w:val="en-US"/>
        </w:rPr>
        <w:t> </w:t>
      </w:r>
      <w:r w:rsidRPr="00AF5EE3">
        <w:rPr>
          <w:rStyle w:val="Char0"/>
          <w:sz w:val="22"/>
        </w:rPr>
        <w:t>QueryPerformanceCounter</w:t>
      </w:r>
      <w:r w:rsidRPr="00AF5EE3">
        <w:rPr>
          <w:rStyle w:val="Char0"/>
          <w:sz w:val="22"/>
          <w:lang w:val="ru-RU"/>
        </w:rPr>
        <w:t>()</w:t>
      </w:r>
      <w:r w:rsidRPr="00AF5EE3">
        <w:t xml:space="preserve"> </w:t>
      </w:r>
      <w:r>
        <w:t>производить замеры времени выполнения участков программы?</w:t>
      </w:r>
    </w:p>
    <w:sectPr w:rsidR="00E53FE2" w:rsidRPr="00AF5EE3" w:rsidSect="00AD07C9">
      <w:footerReference w:type="default" r:id="rId15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7D3" w:rsidRDefault="003067D3" w:rsidP="00B9285B">
      <w:pPr>
        <w:spacing w:line="240" w:lineRule="auto"/>
      </w:pPr>
      <w:r>
        <w:separator/>
      </w:r>
    </w:p>
  </w:endnote>
  <w:endnote w:type="continuationSeparator" w:id="0">
    <w:p w:rsidR="003067D3" w:rsidRDefault="003067D3" w:rsidP="00B928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4404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544" w:rsidRDefault="00AA6544" w:rsidP="007759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8B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7D3" w:rsidRDefault="003067D3" w:rsidP="00B9285B">
      <w:pPr>
        <w:spacing w:line="240" w:lineRule="auto"/>
      </w:pPr>
      <w:r>
        <w:separator/>
      </w:r>
    </w:p>
  </w:footnote>
  <w:footnote w:type="continuationSeparator" w:id="0">
    <w:p w:rsidR="003067D3" w:rsidRDefault="003067D3" w:rsidP="00B928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338D8"/>
    <w:multiLevelType w:val="hybridMultilevel"/>
    <w:tmpl w:val="CB76112A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9E6C2D"/>
    <w:multiLevelType w:val="hybridMultilevel"/>
    <w:tmpl w:val="701C7648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835BF3"/>
    <w:multiLevelType w:val="hybridMultilevel"/>
    <w:tmpl w:val="CE146242"/>
    <w:lvl w:ilvl="0" w:tplc="284433C4">
      <w:start w:val="1"/>
      <w:numFmt w:val="russianLower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E055A8"/>
    <w:multiLevelType w:val="hybridMultilevel"/>
    <w:tmpl w:val="A0E88E22"/>
    <w:lvl w:ilvl="0" w:tplc="17CE7852">
      <w:start w:val="1"/>
      <w:numFmt w:val="bullet"/>
      <w:lvlText w:val="—"/>
      <w:lvlJc w:val="left"/>
      <w:pPr>
        <w:ind w:left="177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AB37980"/>
    <w:multiLevelType w:val="hybridMultilevel"/>
    <w:tmpl w:val="DD1C0B74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41395B"/>
    <w:multiLevelType w:val="multilevel"/>
    <w:tmpl w:val="3E98C5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77" w:hanging="357"/>
      </w:pPr>
      <w:rPr>
        <w:rFonts w:hint="default"/>
      </w:rPr>
    </w:lvl>
    <w:lvl w:ilvl="2">
      <w:start w:val="1"/>
      <w:numFmt w:val="bullet"/>
      <w:lvlText w:val="—"/>
      <w:lvlJc w:val="left"/>
      <w:pPr>
        <w:ind w:left="1775" w:hanging="35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378673D"/>
    <w:multiLevelType w:val="hybridMultilevel"/>
    <w:tmpl w:val="CD0E2C22"/>
    <w:lvl w:ilvl="0" w:tplc="B016F2EA">
      <w:start w:val="1"/>
      <w:numFmt w:val="bullet"/>
      <w:lvlText w:val="—"/>
      <w:lvlJc w:val="left"/>
      <w:pPr>
        <w:ind w:left="177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4807CEF"/>
    <w:multiLevelType w:val="hybridMultilevel"/>
    <w:tmpl w:val="3E8292F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A8C6F63"/>
    <w:multiLevelType w:val="hybridMultilevel"/>
    <w:tmpl w:val="DF7637B0"/>
    <w:lvl w:ilvl="0" w:tplc="17CE785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A22E7C"/>
    <w:multiLevelType w:val="hybridMultilevel"/>
    <w:tmpl w:val="8C5656C6"/>
    <w:lvl w:ilvl="0" w:tplc="97366C4E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145A2"/>
    <w:multiLevelType w:val="hybridMultilevel"/>
    <w:tmpl w:val="56625016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11F29FE"/>
    <w:multiLevelType w:val="hybridMultilevel"/>
    <w:tmpl w:val="D68417C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BF721AB"/>
    <w:multiLevelType w:val="hybridMultilevel"/>
    <w:tmpl w:val="142C2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97577"/>
    <w:multiLevelType w:val="hybridMultilevel"/>
    <w:tmpl w:val="49F4A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E379A3"/>
    <w:multiLevelType w:val="hybridMultilevel"/>
    <w:tmpl w:val="E80E07DC"/>
    <w:lvl w:ilvl="0" w:tplc="795414E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1976D8D"/>
    <w:multiLevelType w:val="hybridMultilevel"/>
    <w:tmpl w:val="0F3024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6391D"/>
    <w:multiLevelType w:val="hybridMultilevel"/>
    <w:tmpl w:val="AE6AB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4A68AA"/>
    <w:multiLevelType w:val="multilevel"/>
    <w:tmpl w:val="404C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5A3695"/>
    <w:multiLevelType w:val="hybridMultilevel"/>
    <w:tmpl w:val="6B6231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4A45A22"/>
    <w:multiLevelType w:val="multilevel"/>
    <w:tmpl w:val="2C18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54BD3"/>
    <w:multiLevelType w:val="hybridMultilevel"/>
    <w:tmpl w:val="360834E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14C6E6A"/>
    <w:multiLevelType w:val="hybridMultilevel"/>
    <w:tmpl w:val="E86636E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2910F9F"/>
    <w:multiLevelType w:val="multilevel"/>
    <w:tmpl w:val="FF6C963C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63864F90"/>
    <w:multiLevelType w:val="hybridMultilevel"/>
    <w:tmpl w:val="A340635E"/>
    <w:lvl w:ilvl="0" w:tplc="9872F7D4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a0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83A5D"/>
    <w:multiLevelType w:val="hybridMultilevel"/>
    <w:tmpl w:val="E86636EC"/>
    <w:lvl w:ilvl="0" w:tplc="0419000F">
      <w:start w:val="1"/>
      <w:numFmt w:val="decimal"/>
      <w:pStyle w:val="ListParagraph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1CC6294"/>
    <w:multiLevelType w:val="hybridMultilevel"/>
    <w:tmpl w:val="1A5A7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390868"/>
    <w:multiLevelType w:val="hybridMultilevel"/>
    <w:tmpl w:val="48EE47F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C855611"/>
    <w:multiLevelType w:val="hybridMultilevel"/>
    <w:tmpl w:val="32567C32"/>
    <w:lvl w:ilvl="0" w:tplc="3C46A8B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3"/>
  </w:num>
  <w:num w:numId="2">
    <w:abstractNumId w:val="22"/>
  </w:num>
  <w:num w:numId="3">
    <w:abstractNumId w:val="20"/>
  </w:num>
  <w:num w:numId="4">
    <w:abstractNumId w:val="27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24"/>
  </w:num>
  <w:num w:numId="11">
    <w:abstractNumId w:val="2"/>
    <w:lvlOverride w:ilvl="0">
      <w:startOverride w:val="1"/>
    </w:lvlOverride>
  </w:num>
  <w:num w:numId="12">
    <w:abstractNumId w:val="14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18"/>
  </w:num>
  <w:num w:numId="16">
    <w:abstractNumId w:val="19"/>
  </w:num>
  <w:num w:numId="17">
    <w:abstractNumId w:val="17"/>
  </w:num>
  <w:num w:numId="18">
    <w:abstractNumId w:val="13"/>
  </w:num>
  <w:num w:numId="19">
    <w:abstractNumId w:val="8"/>
  </w:num>
  <w:num w:numId="20">
    <w:abstractNumId w:val="12"/>
  </w:num>
  <w:num w:numId="21">
    <w:abstractNumId w:val="3"/>
  </w:num>
  <w:num w:numId="22">
    <w:abstractNumId w:val="9"/>
  </w:num>
  <w:num w:numId="23">
    <w:abstractNumId w:val="16"/>
  </w:num>
  <w:num w:numId="24">
    <w:abstractNumId w:val="26"/>
  </w:num>
  <w:num w:numId="25">
    <w:abstractNumId w:val="11"/>
  </w:num>
  <w:num w:numId="26">
    <w:abstractNumId w:val="21"/>
  </w:num>
  <w:num w:numId="27">
    <w:abstractNumId w:val="25"/>
  </w:num>
  <w:num w:numId="28">
    <w:abstractNumId w:val="15"/>
  </w:num>
  <w:num w:numId="29">
    <w:abstractNumId w:val="7"/>
  </w:num>
  <w:num w:numId="30">
    <w:abstractNumId w:val="6"/>
  </w:num>
  <w:num w:numId="31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CC"/>
    <w:rsid w:val="0000192A"/>
    <w:rsid w:val="00001F52"/>
    <w:rsid w:val="000070E7"/>
    <w:rsid w:val="00023491"/>
    <w:rsid w:val="00035DB5"/>
    <w:rsid w:val="000377A0"/>
    <w:rsid w:val="00051DC7"/>
    <w:rsid w:val="00057558"/>
    <w:rsid w:val="000617FD"/>
    <w:rsid w:val="00072733"/>
    <w:rsid w:val="0007569E"/>
    <w:rsid w:val="00080C3D"/>
    <w:rsid w:val="00092C5D"/>
    <w:rsid w:val="00095CDB"/>
    <w:rsid w:val="000961DE"/>
    <w:rsid w:val="0009659F"/>
    <w:rsid w:val="00096749"/>
    <w:rsid w:val="000A1012"/>
    <w:rsid w:val="000A465A"/>
    <w:rsid w:val="000B44CC"/>
    <w:rsid w:val="000B5494"/>
    <w:rsid w:val="000B627F"/>
    <w:rsid w:val="000B7000"/>
    <w:rsid w:val="000C0AC0"/>
    <w:rsid w:val="000C2388"/>
    <w:rsid w:val="000C5411"/>
    <w:rsid w:val="000C6E17"/>
    <w:rsid w:val="000D0139"/>
    <w:rsid w:val="000E419E"/>
    <w:rsid w:val="000E4BE5"/>
    <w:rsid w:val="000E6BB3"/>
    <w:rsid w:val="000E6FA6"/>
    <w:rsid w:val="000E7018"/>
    <w:rsid w:val="000F09CA"/>
    <w:rsid w:val="000F71A7"/>
    <w:rsid w:val="0010530A"/>
    <w:rsid w:val="001059A1"/>
    <w:rsid w:val="00110170"/>
    <w:rsid w:val="0011182F"/>
    <w:rsid w:val="001131C2"/>
    <w:rsid w:val="0011517E"/>
    <w:rsid w:val="0012591C"/>
    <w:rsid w:val="00133EDD"/>
    <w:rsid w:val="001348EC"/>
    <w:rsid w:val="00142581"/>
    <w:rsid w:val="00143DDE"/>
    <w:rsid w:val="00161E6F"/>
    <w:rsid w:val="0016249A"/>
    <w:rsid w:val="0016298C"/>
    <w:rsid w:val="00163FCC"/>
    <w:rsid w:val="00164C76"/>
    <w:rsid w:val="00173674"/>
    <w:rsid w:val="001763E2"/>
    <w:rsid w:val="00181FEC"/>
    <w:rsid w:val="00183A79"/>
    <w:rsid w:val="00184762"/>
    <w:rsid w:val="00190199"/>
    <w:rsid w:val="001901AB"/>
    <w:rsid w:val="001977EC"/>
    <w:rsid w:val="001A109F"/>
    <w:rsid w:val="001A2ED5"/>
    <w:rsid w:val="001A4104"/>
    <w:rsid w:val="001A669C"/>
    <w:rsid w:val="001A7138"/>
    <w:rsid w:val="001B0AE9"/>
    <w:rsid w:val="001B6066"/>
    <w:rsid w:val="001C0F2B"/>
    <w:rsid w:val="001C6DBA"/>
    <w:rsid w:val="001C7848"/>
    <w:rsid w:val="001D6A54"/>
    <w:rsid w:val="001E61DE"/>
    <w:rsid w:val="001E7720"/>
    <w:rsid w:val="001F64F4"/>
    <w:rsid w:val="0020243D"/>
    <w:rsid w:val="00211BEA"/>
    <w:rsid w:val="00216159"/>
    <w:rsid w:val="00217809"/>
    <w:rsid w:val="00225B6B"/>
    <w:rsid w:val="00230475"/>
    <w:rsid w:val="002410D1"/>
    <w:rsid w:val="00241870"/>
    <w:rsid w:val="00241C9B"/>
    <w:rsid w:val="002425E1"/>
    <w:rsid w:val="00243A48"/>
    <w:rsid w:val="00244647"/>
    <w:rsid w:val="00244CD5"/>
    <w:rsid w:val="00245F6C"/>
    <w:rsid w:val="00246544"/>
    <w:rsid w:val="00246968"/>
    <w:rsid w:val="0025274C"/>
    <w:rsid w:val="002555C2"/>
    <w:rsid w:val="00255B7F"/>
    <w:rsid w:val="00257224"/>
    <w:rsid w:val="002576EC"/>
    <w:rsid w:val="00260800"/>
    <w:rsid w:val="00264233"/>
    <w:rsid w:val="002712A3"/>
    <w:rsid w:val="00280222"/>
    <w:rsid w:val="002809C4"/>
    <w:rsid w:val="002835BA"/>
    <w:rsid w:val="00284E60"/>
    <w:rsid w:val="00293D88"/>
    <w:rsid w:val="0029441C"/>
    <w:rsid w:val="00295113"/>
    <w:rsid w:val="00297B03"/>
    <w:rsid w:val="002A4629"/>
    <w:rsid w:val="002B39AC"/>
    <w:rsid w:val="002B6D1A"/>
    <w:rsid w:val="002B7343"/>
    <w:rsid w:val="002B747A"/>
    <w:rsid w:val="002C29FA"/>
    <w:rsid w:val="002C3FB3"/>
    <w:rsid w:val="002C4B6B"/>
    <w:rsid w:val="002C733B"/>
    <w:rsid w:val="002D0EF7"/>
    <w:rsid w:val="002D2057"/>
    <w:rsid w:val="002D7022"/>
    <w:rsid w:val="002E07B0"/>
    <w:rsid w:val="002E5CC9"/>
    <w:rsid w:val="002E6415"/>
    <w:rsid w:val="002E73CE"/>
    <w:rsid w:val="002E7684"/>
    <w:rsid w:val="002F30DB"/>
    <w:rsid w:val="002F7682"/>
    <w:rsid w:val="00304865"/>
    <w:rsid w:val="003067D3"/>
    <w:rsid w:val="00311A34"/>
    <w:rsid w:val="003127BC"/>
    <w:rsid w:val="00313F1A"/>
    <w:rsid w:val="00316150"/>
    <w:rsid w:val="00321815"/>
    <w:rsid w:val="00321D60"/>
    <w:rsid w:val="00321F47"/>
    <w:rsid w:val="00326520"/>
    <w:rsid w:val="00326B75"/>
    <w:rsid w:val="00333C7F"/>
    <w:rsid w:val="003352C3"/>
    <w:rsid w:val="00341839"/>
    <w:rsid w:val="00341F8F"/>
    <w:rsid w:val="003421B6"/>
    <w:rsid w:val="00343E22"/>
    <w:rsid w:val="0034593B"/>
    <w:rsid w:val="00350770"/>
    <w:rsid w:val="00351515"/>
    <w:rsid w:val="00352214"/>
    <w:rsid w:val="00352D1F"/>
    <w:rsid w:val="00360D01"/>
    <w:rsid w:val="00360E3E"/>
    <w:rsid w:val="00364D27"/>
    <w:rsid w:val="003770A9"/>
    <w:rsid w:val="00381F96"/>
    <w:rsid w:val="00384F32"/>
    <w:rsid w:val="0039106E"/>
    <w:rsid w:val="00393117"/>
    <w:rsid w:val="00394DF5"/>
    <w:rsid w:val="00395F9C"/>
    <w:rsid w:val="003A718C"/>
    <w:rsid w:val="003A7BB3"/>
    <w:rsid w:val="003B0BD0"/>
    <w:rsid w:val="003B13DD"/>
    <w:rsid w:val="003B62F9"/>
    <w:rsid w:val="003B7E94"/>
    <w:rsid w:val="003C0FBA"/>
    <w:rsid w:val="003C2897"/>
    <w:rsid w:val="003C589A"/>
    <w:rsid w:val="003C69DE"/>
    <w:rsid w:val="003C7AE7"/>
    <w:rsid w:val="003D00C7"/>
    <w:rsid w:val="003D050C"/>
    <w:rsid w:val="003D3E5D"/>
    <w:rsid w:val="003D446A"/>
    <w:rsid w:val="003D5183"/>
    <w:rsid w:val="003D7919"/>
    <w:rsid w:val="003E18D0"/>
    <w:rsid w:val="003E32B6"/>
    <w:rsid w:val="003E41EC"/>
    <w:rsid w:val="003E465C"/>
    <w:rsid w:val="003E550E"/>
    <w:rsid w:val="003F03C4"/>
    <w:rsid w:val="003F24EA"/>
    <w:rsid w:val="003F56D2"/>
    <w:rsid w:val="00404953"/>
    <w:rsid w:val="00405412"/>
    <w:rsid w:val="0040690A"/>
    <w:rsid w:val="004073B7"/>
    <w:rsid w:val="00411B98"/>
    <w:rsid w:val="004140A2"/>
    <w:rsid w:val="00431835"/>
    <w:rsid w:val="00440066"/>
    <w:rsid w:val="004436AA"/>
    <w:rsid w:val="00446110"/>
    <w:rsid w:val="0044784C"/>
    <w:rsid w:val="00453F9A"/>
    <w:rsid w:val="004543AC"/>
    <w:rsid w:val="004568D3"/>
    <w:rsid w:val="00465A70"/>
    <w:rsid w:val="00471B60"/>
    <w:rsid w:val="00472FAC"/>
    <w:rsid w:val="00474334"/>
    <w:rsid w:val="004814E9"/>
    <w:rsid w:val="00481774"/>
    <w:rsid w:val="004862E9"/>
    <w:rsid w:val="00486528"/>
    <w:rsid w:val="00487212"/>
    <w:rsid w:val="004872A7"/>
    <w:rsid w:val="004872AD"/>
    <w:rsid w:val="00492066"/>
    <w:rsid w:val="004934C7"/>
    <w:rsid w:val="004A2FF1"/>
    <w:rsid w:val="004A31FB"/>
    <w:rsid w:val="004A6668"/>
    <w:rsid w:val="004B2771"/>
    <w:rsid w:val="004B38FF"/>
    <w:rsid w:val="004B59FC"/>
    <w:rsid w:val="004B78A9"/>
    <w:rsid w:val="004C170E"/>
    <w:rsid w:val="004C6B72"/>
    <w:rsid w:val="004D7057"/>
    <w:rsid w:val="004D70B5"/>
    <w:rsid w:val="004E24C2"/>
    <w:rsid w:val="004F0717"/>
    <w:rsid w:val="004F354C"/>
    <w:rsid w:val="004F775D"/>
    <w:rsid w:val="00503486"/>
    <w:rsid w:val="00503617"/>
    <w:rsid w:val="005110B4"/>
    <w:rsid w:val="0051213A"/>
    <w:rsid w:val="00515F7C"/>
    <w:rsid w:val="00517137"/>
    <w:rsid w:val="0051756F"/>
    <w:rsid w:val="0052415A"/>
    <w:rsid w:val="005257B6"/>
    <w:rsid w:val="00530D70"/>
    <w:rsid w:val="00547CDB"/>
    <w:rsid w:val="00551EB0"/>
    <w:rsid w:val="00553A65"/>
    <w:rsid w:val="00554726"/>
    <w:rsid w:val="00560A80"/>
    <w:rsid w:val="005636C0"/>
    <w:rsid w:val="00565087"/>
    <w:rsid w:val="00567B57"/>
    <w:rsid w:val="0057031D"/>
    <w:rsid w:val="00572700"/>
    <w:rsid w:val="00572FBC"/>
    <w:rsid w:val="00576CE1"/>
    <w:rsid w:val="00580500"/>
    <w:rsid w:val="0058058C"/>
    <w:rsid w:val="00580A19"/>
    <w:rsid w:val="00581891"/>
    <w:rsid w:val="00582818"/>
    <w:rsid w:val="00587FD7"/>
    <w:rsid w:val="00595DB3"/>
    <w:rsid w:val="005A0E26"/>
    <w:rsid w:val="005A53FF"/>
    <w:rsid w:val="005A5684"/>
    <w:rsid w:val="005B3DD8"/>
    <w:rsid w:val="005B40FF"/>
    <w:rsid w:val="005C19B6"/>
    <w:rsid w:val="005C2BA2"/>
    <w:rsid w:val="005C317B"/>
    <w:rsid w:val="005C3511"/>
    <w:rsid w:val="005C7AB2"/>
    <w:rsid w:val="005D3E5A"/>
    <w:rsid w:val="005D4BFD"/>
    <w:rsid w:val="005D4F47"/>
    <w:rsid w:val="005E26A3"/>
    <w:rsid w:val="005F0242"/>
    <w:rsid w:val="005F1849"/>
    <w:rsid w:val="005F3F6A"/>
    <w:rsid w:val="005F5FFB"/>
    <w:rsid w:val="0060150E"/>
    <w:rsid w:val="006021D3"/>
    <w:rsid w:val="006046F6"/>
    <w:rsid w:val="00606278"/>
    <w:rsid w:val="00610BB1"/>
    <w:rsid w:val="00612A4A"/>
    <w:rsid w:val="00626525"/>
    <w:rsid w:val="0063320B"/>
    <w:rsid w:val="00634599"/>
    <w:rsid w:val="00637F88"/>
    <w:rsid w:val="00637FD0"/>
    <w:rsid w:val="00640E6A"/>
    <w:rsid w:val="00641F9A"/>
    <w:rsid w:val="00642B1A"/>
    <w:rsid w:val="00644051"/>
    <w:rsid w:val="0066006B"/>
    <w:rsid w:val="00670E46"/>
    <w:rsid w:val="00672260"/>
    <w:rsid w:val="00674587"/>
    <w:rsid w:val="0067465E"/>
    <w:rsid w:val="00674C9F"/>
    <w:rsid w:val="00674D8D"/>
    <w:rsid w:val="00675093"/>
    <w:rsid w:val="006757B5"/>
    <w:rsid w:val="00687B4B"/>
    <w:rsid w:val="00690F49"/>
    <w:rsid w:val="006A18E8"/>
    <w:rsid w:val="006A287C"/>
    <w:rsid w:val="006A2D0C"/>
    <w:rsid w:val="006A5002"/>
    <w:rsid w:val="006A775F"/>
    <w:rsid w:val="006B3102"/>
    <w:rsid w:val="006B57EE"/>
    <w:rsid w:val="006D05DF"/>
    <w:rsid w:val="006D16FE"/>
    <w:rsid w:val="006D3A29"/>
    <w:rsid w:val="006D3AA9"/>
    <w:rsid w:val="006D6315"/>
    <w:rsid w:val="006D78B3"/>
    <w:rsid w:val="006E2D18"/>
    <w:rsid w:val="006E5740"/>
    <w:rsid w:val="006E6719"/>
    <w:rsid w:val="006F61A8"/>
    <w:rsid w:val="007033B9"/>
    <w:rsid w:val="00704BC5"/>
    <w:rsid w:val="00707FDA"/>
    <w:rsid w:val="007104D7"/>
    <w:rsid w:val="0071174C"/>
    <w:rsid w:val="0073469A"/>
    <w:rsid w:val="00734914"/>
    <w:rsid w:val="00744F5E"/>
    <w:rsid w:val="00745E5B"/>
    <w:rsid w:val="00746DA6"/>
    <w:rsid w:val="00747369"/>
    <w:rsid w:val="00751095"/>
    <w:rsid w:val="00752A08"/>
    <w:rsid w:val="00756D45"/>
    <w:rsid w:val="00760E08"/>
    <w:rsid w:val="00762C11"/>
    <w:rsid w:val="00772FEE"/>
    <w:rsid w:val="00775924"/>
    <w:rsid w:val="007817E0"/>
    <w:rsid w:val="00784750"/>
    <w:rsid w:val="0078593B"/>
    <w:rsid w:val="00785F78"/>
    <w:rsid w:val="00790384"/>
    <w:rsid w:val="007A5CE5"/>
    <w:rsid w:val="007B3831"/>
    <w:rsid w:val="007B3AA9"/>
    <w:rsid w:val="007B745C"/>
    <w:rsid w:val="007C46B4"/>
    <w:rsid w:val="007C4FF3"/>
    <w:rsid w:val="007C7342"/>
    <w:rsid w:val="007D1D4D"/>
    <w:rsid w:val="007D53DA"/>
    <w:rsid w:val="007D606D"/>
    <w:rsid w:val="007D7B7A"/>
    <w:rsid w:val="007D7E27"/>
    <w:rsid w:val="007E02E3"/>
    <w:rsid w:val="007E1F01"/>
    <w:rsid w:val="007E234B"/>
    <w:rsid w:val="007F388D"/>
    <w:rsid w:val="007F66E8"/>
    <w:rsid w:val="008139EC"/>
    <w:rsid w:val="00814ED3"/>
    <w:rsid w:val="00825A15"/>
    <w:rsid w:val="00827F2B"/>
    <w:rsid w:val="00827F9D"/>
    <w:rsid w:val="00835EC0"/>
    <w:rsid w:val="008408A1"/>
    <w:rsid w:val="00844E61"/>
    <w:rsid w:val="00846423"/>
    <w:rsid w:val="00847DCC"/>
    <w:rsid w:val="00853CA6"/>
    <w:rsid w:val="00860EA5"/>
    <w:rsid w:val="008628B2"/>
    <w:rsid w:val="00862B2D"/>
    <w:rsid w:val="008636AD"/>
    <w:rsid w:val="00865BFD"/>
    <w:rsid w:val="00866F20"/>
    <w:rsid w:val="0087067E"/>
    <w:rsid w:val="008722C7"/>
    <w:rsid w:val="008733ED"/>
    <w:rsid w:val="00873B70"/>
    <w:rsid w:val="00873C3E"/>
    <w:rsid w:val="00874604"/>
    <w:rsid w:val="008761A7"/>
    <w:rsid w:val="00876EC4"/>
    <w:rsid w:val="00897517"/>
    <w:rsid w:val="008A695A"/>
    <w:rsid w:val="008B1568"/>
    <w:rsid w:val="008B20F2"/>
    <w:rsid w:val="008B3454"/>
    <w:rsid w:val="008B4087"/>
    <w:rsid w:val="008B45E5"/>
    <w:rsid w:val="008B4F0E"/>
    <w:rsid w:val="008B6A54"/>
    <w:rsid w:val="008C013F"/>
    <w:rsid w:val="008C0AB6"/>
    <w:rsid w:val="008D2CEC"/>
    <w:rsid w:val="008D4680"/>
    <w:rsid w:val="008D4D27"/>
    <w:rsid w:val="008D5FE1"/>
    <w:rsid w:val="008D6845"/>
    <w:rsid w:val="008D7FDB"/>
    <w:rsid w:val="008E2BCE"/>
    <w:rsid w:val="008E3842"/>
    <w:rsid w:val="008E3980"/>
    <w:rsid w:val="008F69CD"/>
    <w:rsid w:val="009000E7"/>
    <w:rsid w:val="00900EC9"/>
    <w:rsid w:val="0090308D"/>
    <w:rsid w:val="00905659"/>
    <w:rsid w:val="009065D6"/>
    <w:rsid w:val="0091078D"/>
    <w:rsid w:val="00913E36"/>
    <w:rsid w:val="00914817"/>
    <w:rsid w:val="00915385"/>
    <w:rsid w:val="009154D9"/>
    <w:rsid w:val="00920BD5"/>
    <w:rsid w:val="00926FB0"/>
    <w:rsid w:val="00932F00"/>
    <w:rsid w:val="009342C8"/>
    <w:rsid w:val="00940647"/>
    <w:rsid w:val="00951019"/>
    <w:rsid w:val="0095194B"/>
    <w:rsid w:val="009540B5"/>
    <w:rsid w:val="00955026"/>
    <w:rsid w:val="00963D79"/>
    <w:rsid w:val="0096512C"/>
    <w:rsid w:val="009663F5"/>
    <w:rsid w:val="00966738"/>
    <w:rsid w:val="00966938"/>
    <w:rsid w:val="009705F2"/>
    <w:rsid w:val="00972EB5"/>
    <w:rsid w:val="0097384F"/>
    <w:rsid w:val="00976AD8"/>
    <w:rsid w:val="00976EB1"/>
    <w:rsid w:val="0098086E"/>
    <w:rsid w:val="00985176"/>
    <w:rsid w:val="00990254"/>
    <w:rsid w:val="009A0A1C"/>
    <w:rsid w:val="009A131D"/>
    <w:rsid w:val="009A2BC8"/>
    <w:rsid w:val="009B0388"/>
    <w:rsid w:val="009B27DE"/>
    <w:rsid w:val="009B5F4C"/>
    <w:rsid w:val="009C1609"/>
    <w:rsid w:val="009C2C07"/>
    <w:rsid w:val="009D26CE"/>
    <w:rsid w:val="009D74A0"/>
    <w:rsid w:val="009E0235"/>
    <w:rsid w:val="009E59CD"/>
    <w:rsid w:val="009E74CA"/>
    <w:rsid w:val="00A00DBC"/>
    <w:rsid w:val="00A01CFE"/>
    <w:rsid w:val="00A0446F"/>
    <w:rsid w:val="00A05509"/>
    <w:rsid w:val="00A06306"/>
    <w:rsid w:val="00A068D9"/>
    <w:rsid w:val="00A1102B"/>
    <w:rsid w:val="00A1490E"/>
    <w:rsid w:val="00A15891"/>
    <w:rsid w:val="00A15E46"/>
    <w:rsid w:val="00A166CD"/>
    <w:rsid w:val="00A21655"/>
    <w:rsid w:val="00A23A2F"/>
    <w:rsid w:val="00A26B53"/>
    <w:rsid w:val="00A3023D"/>
    <w:rsid w:val="00A30FC1"/>
    <w:rsid w:val="00A31FC8"/>
    <w:rsid w:val="00A342BD"/>
    <w:rsid w:val="00A36490"/>
    <w:rsid w:val="00A369CC"/>
    <w:rsid w:val="00A44FCB"/>
    <w:rsid w:val="00A53596"/>
    <w:rsid w:val="00A53950"/>
    <w:rsid w:val="00A53C75"/>
    <w:rsid w:val="00A6435E"/>
    <w:rsid w:val="00A64744"/>
    <w:rsid w:val="00A729B5"/>
    <w:rsid w:val="00A74F10"/>
    <w:rsid w:val="00A76C34"/>
    <w:rsid w:val="00A8319F"/>
    <w:rsid w:val="00A834EA"/>
    <w:rsid w:val="00A86D21"/>
    <w:rsid w:val="00A92926"/>
    <w:rsid w:val="00A929BA"/>
    <w:rsid w:val="00A955DC"/>
    <w:rsid w:val="00AA5BC1"/>
    <w:rsid w:val="00AA6544"/>
    <w:rsid w:val="00AB1D06"/>
    <w:rsid w:val="00AB53AB"/>
    <w:rsid w:val="00AC0D9E"/>
    <w:rsid w:val="00AC130C"/>
    <w:rsid w:val="00AC3D6D"/>
    <w:rsid w:val="00AC564E"/>
    <w:rsid w:val="00AC7D60"/>
    <w:rsid w:val="00AC7DB6"/>
    <w:rsid w:val="00AD07C9"/>
    <w:rsid w:val="00AD6170"/>
    <w:rsid w:val="00AE16B5"/>
    <w:rsid w:val="00AE736F"/>
    <w:rsid w:val="00AF5EE3"/>
    <w:rsid w:val="00B019CD"/>
    <w:rsid w:val="00B01BC0"/>
    <w:rsid w:val="00B03070"/>
    <w:rsid w:val="00B05593"/>
    <w:rsid w:val="00B11334"/>
    <w:rsid w:val="00B168D8"/>
    <w:rsid w:val="00B3471F"/>
    <w:rsid w:val="00B37CB2"/>
    <w:rsid w:val="00B419C1"/>
    <w:rsid w:val="00B41BD5"/>
    <w:rsid w:val="00B443BC"/>
    <w:rsid w:val="00B4754E"/>
    <w:rsid w:val="00B50798"/>
    <w:rsid w:val="00B61105"/>
    <w:rsid w:val="00B64B48"/>
    <w:rsid w:val="00B664AC"/>
    <w:rsid w:val="00B763CB"/>
    <w:rsid w:val="00B82ACA"/>
    <w:rsid w:val="00B84271"/>
    <w:rsid w:val="00B87400"/>
    <w:rsid w:val="00B906F8"/>
    <w:rsid w:val="00B9285B"/>
    <w:rsid w:val="00B94DA6"/>
    <w:rsid w:val="00B9622B"/>
    <w:rsid w:val="00BA1BF3"/>
    <w:rsid w:val="00BA4641"/>
    <w:rsid w:val="00BA6274"/>
    <w:rsid w:val="00BA6D89"/>
    <w:rsid w:val="00BB4DE5"/>
    <w:rsid w:val="00BB72FD"/>
    <w:rsid w:val="00BB78D5"/>
    <w:rsid w:val="00BC0323"/>
    <w:rsid w:val="00BC1E7A"/>
    <w:rsid w:val="00BC1EF5"/>
    <w:rsid w:val="00BC6232"/>
    <w:rsid w:val="00BD043C"/>
    <w:rsid w:val="00BD47BF"/>
    <w:rsid w:val="00BD605F"/>
    <w:rsid w:val="00BD674E"/>
    <w:rsid w:val="00BE1C4E"/>
    <w:rsid w:val="00BE3C56"/>
    <w:rsid w:val="00BE453B"/>
    <w:rsid w:val="00BE7E67"/>
    <w:rsid w:val="00BF4495"/>
    <w:rsid w:val="00BF6807"/>
    <w:rsid w:val="00BF70B6"/>
    <w:rsid w:val="00C00844"/>
    <w:rsid w:val="00C0200F"/>
    <w:rsid w:val="00C04E48"/>
    <w:rsid w:val="00C0575C"/>
    <w:rsid w:val="00C10414"/>
    <w:rsid w:val="00C110C0"/>
    <w:rsid w:val="00C130D9"/>
    <w:rsid w:val="00C20125"/>
    <w:rsid w:val="00C21A71"/>
    <w:rsid w:val="00C22F01"/>
    <w:rsid w:val="00C2301F"/>
    <w:rsid w:val="00C2521E"/>
    <w:rsid w:val="00C30FEE"/>
    <w:rsid w:val="00C413D1"/>
    <w:rsid w:val="00C51579"/>
    <w:rsid w:val="00C576DC"/>
    <w:rsid w:val="00C60BA1"/>
    <w:rsid w:val="00C626E9"/>
    <w:rsid w:val="00C668B8"/>
    <w:rsid w:val="00C70BE1"/>
    <w:rsid w:val="00C722D6"/>
    <w:rsid w:val="00C777B3"/>
    <w:rsid w:val="00C836DA"/>
    <w:rsid w:val="00C91375"/>
    <w:rsid w:val="00C91B63"/>
    <w:rsid w:val="00C934C6"/>
    <w:rsid w:val="00CA2807"/>
    <w:rsid w:val="00CA5010"/>
    <w:rsid w:val="00CA6300"/>
    <w:rsid w:val="00CB0D14"/>
    <w:rsid w:val="00CB4355"/>
    <w:rsid w:val="00CB69C2"/>
    <w:rsid w:val="00CB7D12"/>
    <w:rsid w:val="00CD35D7"/>
    <w:rsid w:val="00CD36B5"/>
    <w:rsid w:val="00CD491E"/>
    <w:rsid w:val="00CD7145"/>
    <w:rsid w:val="00CE0FE9"/>
    <w:rsid w:val="00CE2EDB"/>
    <w:rsid w:val="00CE3473"/>
    <w:rsid w:val="00CE35B2"/>
    <w:rsid w:val="00CE7040"/>
    <w:rsid w:val="00CF155D"/>
    <w:rsid w:val="00CF1C80"/>
    <w:rsid w:val="00CF5531"/>
    <w:rsid w:val="00D1057B"/>
    <w:rsid w:val="00D1276F"/>
    <w:rsid w:val="00D149E5"/>
    <w:rsid w:val="00D1517B"/>
    <w:rsid w:val="00D1661A"/>
    <w:rsid w:val="00D23BA2"/>
    <w:rsid w:val="00D26907"/>
    <w:rsid w:val="00D26E47"/>
    <w:rsid w:val="00D27663"/>
    <w:rsid w:val="00D310F1"/>
    <w:rsid w:val="00D343E6"/>
    <w:rsid w:val="00D35A72"/>
    <w:rsid w:val="00D43B5D"/>
    <w:rsid w:val="00D45883"/>
    <w:rsid w:val="00D47E71"/>
    <w:rsid w:val="00D50079"/>
    <w:rsid w:val="00D50A09"/>
    <w:rsid w:val="00D554A3"/>
    <w:rsid w:val="00D62983"/>
    <w:rsid w:val="00D6432C"/>
    <w:rsid w:val="00D64E5A"/>
    <w:rsid w:val="00D66451"/>
    <w:rsid w:val="00D70209"/>
    <w:rsid w:val="00D72746"/>
    <w:rsid w:val="00D73D67"/>
    <w:rsid w:val="00D82BE3"/>
    <w:rsid w:val="00D90361"/>
    <w:rsid w:val="00D97030"/>
    <w:rsid w:val="00D974BB"/>
    <w:rsid w:val="00DB0C61"/>
    <w:rsid w:val="00DB0F67"/>
    <w:rsid w:val="00DB1312"/>
    <w:rsid w:val="00DB3811"/>
    <w:rsid w:val="00DB491B"/>
    <w:rsid w:val="00DB7E07"/>
    <w:rsid w:val="00DC0DB3"/>
    <w:rsid w:val="00DC7148"/>
    <w:rsid w:val="00DC7CA2"/>
    <w:rsid w:val="00DD088B"/>
    <w:rsid w:val="00DD2D5B"/>
    <w:rsid w:val="00DD4B82"/>
    <w:rsid w:val="00DE2717"/>
    <w:rsid w:val="00DF220E"/>
    <w:rsid w:val="00DF2AAA"/>
    <w:rsid w:val="00DF55E2"/>
    <w:rsid w:val="00DF6BEF"/>
    <w:rsid w:val="00E005A4"/>
    <w:rsid w:val="00E013A0"/>
    <w:rsid w:val="00E016B0"/>
    <w:rsid w:val="00E053FE"/>
    <w:rsid w:val="00E067BB"/>
    <w:rsid w:val="00E13E84"/>
    <w:rsid w:val="00E16E15"/>
    <w:rsid w:val="00E17B51"/>
    <w:rsid w:val="00E25D53"/>
    <w:rsid w:val="00E2683B"/>
    <w:rsid w:val="00E2777B"/>
    <w:rsid w:val="00E30B94"/>
    <w:rsid w:val="00E31B92"/>
    <w:rsid w:val="00E42D0C"/>
    <w:rsid w:val="00E44AFD"/>
    <w:rsid w:val="00E44C7C"/>
    <w:rsid w:val="00E44E38"/>
    <w:rsid w:val="00E45003"/>
    <w:rsid w:val="00E5089E"/>
    <w:rsid w:val="00E5175E"/>
    <w:rsid w:val="00E53FE2"/>
    <w:rsid w:val="00E5766A"/>
    <w:rsid w:val="00E638F6"/>
    <w:rsid w:val="00E66657"/>
    <w:rsid w:val="00E712C7"/>
    <w:rsid w:val="00E72BF4"/>
    <w:rsid w:val="00E74045"/>
    <w:rsid w:val="00E86312"/>
    <w:rsid w:val="00E86433"/>
    <w:rsid w:val="00E918B8"/>
    <w:rsid w:val="00E92688"/>
    <w:rsid w:val="00EA3495"/>
    <w:rsid w:val="00EA4347"/>
    <w:rsid w:val="00EA510C"/>
    <w:rsid w:val="00EB1133"/>
    <w:rsid w:val="00EB1A18"/>
    <w:rsid w:val="00EB1E9F"/>
    <w:rsid w:val="00EC05F5"/>
    <w:rsid w:val="00EC26E1"/>
    <w:rsid w:val="00EC3866"/>
    <w:rsid w:val="00EC6EC9"/>
    <w:rsid w:val="00ED0D4A"/>
    <w:rsid w:val="00ED34E1"/>
    <w:rsid w:val="00ED3953"/>
    <w:rsid w:val="00ED4069"/>
    <w:rsid w:val="00ED57AF"/>
    <w:rsid w:val="00ED645B"/>
    <w:rsid w:val="00ED7256"/>
    <w:rsid w:val="00EE06BA"/>
    <w:rsid w:val="00EE06E6"/>
    <w:rsid w:val="00EE4696"/>
    <w:rsid w:val="00EE7661"/>
    <w:rsid w:val="00EF03C9"/>
    <w:rsid w:val="00EF445C"/>
    <w:rsid w:val="00EF461A"/>
    <w:rsid w:val="00EF62AC"/>
    <w:rsid w:val="00EF7EEA"/>
    <w:rsid w:val="00F059B3"/>
    <w:rsid w:val="00F10C11"/>
    <w:rsid w:val="00F168A8"/>
    <w:rsid w:val="00F23FD0"/>
    <w:rsid w:val="00F26D17"/>
    <w:rsid w:val="00F273DD"/>
    <w:rsid w:val="00F30CD1"/>
    <w:rsid w:val="00F3329B"/>
    <w:rsid w:val="00F45B9E"/>
    <w:rsid w:val="00F5079D"/>
    <w:rsid w:val="00F5080B"/>
    <w:rsid w:val="00F52357"/>
    <w:rsid w:val="00F5341B"/>
    <w:rsid w:val="00F56FF6"/>
    <w:rsid w:val="00F5792A"/>
    <w:rsid w:val="00F624E9"/>
    <w:rsid w:val="00F62755"/>
    <w:rsid w:val="00F63602"/>
    <w:rsid w:val="00F664E1"/>
    <w:rsid w:val="00F67901"/>
    <w:rsid w:val="00F7166E"/>
    <w:rsid w:val="00F71BE1"/>
    <w:rsid w:val="00F739B3"/>
    <w:rsid w:val="00F764BD"/>
    <w:rsid w:val="00F8372D"/>
    <w:rsid w:val="00F86776"/>
    <w:rsid w:val="00F91A5D"/>
    <w:rsid w:val="00F924EE"/>
    <w:rsid w:val="00FA09A6"/>
    <w:rsid w:val="00FA1689"/>
    <w:rsid w:val="00FA73AF"/>
    <w:rsid w:val="00FA73B7"/>
    <w:rsid w:val="00FA7CC4"/>
    <w:rsid w:val="00FB064B"/>
    <w:rsid w:val="00FB400F"/>
    <w:rsid w:val="00FB5DE6"/>
    <w:rsid w:val="00FB610E"/>
    <w:rsid w:val="00FC1277"/>
    <w:rsid w:val="00FC3625"/>
    <w:rsid w:val="00FC4546"/>
    <w:rsid w:val="00FC49B7"/>
    <w:rsid w:val="00FD12D1"/>
    <w:rsid w:val="00FD68AD"/>
    <w:rsid w:val="00FD68FD"/>
    <w:rsid w:val="00FD6D81"/>
    <w:rsid w:val="00FE0BE9"/>
    <w:rsid w:val="00FE15CC"/>
    <w:rsid w:val="00FE7E26"/>
    <w:rsid w:val="00FF013D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E25BB3-4AA4-4C5C-A581-3D6713D0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70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D01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342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807"/>
    <w:pPr>
      <w:keepNext/>
      <w:keepLines/>
      <w:spacing w:before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4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D01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34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280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34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D62983"/>
    <w:pPr>
      <w:spacing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983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C413D1"/>
    <w:pPr>
      <w:numPr>
        <w:numId w:val="10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342C8"/>
    <w:rPr>
      <w:rFonts w:ascii="Times New Roman" w:hAnsi="Times New Roman"/>
      <w:sz w:val="24"/>
    </w:rPr>
  </w:style>
  <w:style w:type="paragraph" w:customStyle="1" w:styleId="a1">
    <w:name w:val="Листинг"/>
    <w:basedOn w:val="a2"/>
    <w:link w:val="Char"/>
    <w:qFormat/>
    <w:rsid w:val="00255B7F"/>
    <w:pPr>
      <w:keepLines/>
      <w:spacing w:after="120" w:line="264" w:lineRule="auto"/>
      <w:ind w:left="709" w:firstLine="0"/>
      <w:contextualSpacing/>
    </w:pPr>
  </w:style>
  <w:style w:type="paragraph" w:customStyle="1" w:styleId="a2">
    <w:name w:val="Код"/>
    <w:basedOn w:val="Normal"/>
    <w:link w:val="Char0"/>
    <w:autoRedefine/>
    <w:qFormat/>
    <w:rsid w:val="00AF5EE3"/>
    <w:pPr>
      <w:jc w:val="left"/>
    </w:pPr>
    <w:rPr>
      <w:rFonts w:ascii="Courier New" w:hAnsi="Courier New" w:cs="Consolas"/>
      <w:noProof/>
      <w:sz w:val="22"/>
      <w:lang w:val="en-US"/>
    </w:rPr>
  </w:style>
  <w:style w:type="character" w:customStyle="1" w:styleId="Char0">
    <w:name w:val="Код Char"/>
    <w:basedOn w:val="DefaultParagraphFont"/>
    <w:link w:val="a2"/>
    <w:rsid w:val="00AF5EE3"/>
    <w:rPr>
      <w:rFonts w:ascii="Courier New" w:hAnsi="Courier New" w:cs="Consolas"/>
      <w:noProof/>
      <w:lang w:val="en-US"/>
    </w:rPr>
  </w:style>
  <w:style w:type="character" w:customStyle="1" w:styleId="Char">
    <w:name w:val="Листинг Char"/>
    <w:basedOn w:val="DefaultParagraphFont"/>
    <w:link w:val="a1"/>
    <w:rsid w:val="00255B7F"/>
    <w:rPr>
      <w:rFonts w:ascii="Consolas" w:hAnsi="Consolas" w:cs="Consolas"/>
      <w:noProof/>
      <w:sz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FB400F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F220E"/>
    <w:pPr>
      <w:spacing w:before="60"/>
      <w:jc w:val="center"/>
    </w:pPr>
    <w:rPr>
      <w:b/>
      <w:iCs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DF220E"/>
    <w:rPr>
      <w:rFonts w:ascii="Times New Roman" w:hAnsi="Times New Roman"/>
      <w:b/>
      <w:iCs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E5089E"/>
    <w:rPr>
      <w:color w:val="0563C1" w:themeColor="hyperlink"/>
      <w:u w:val="single"/>
    </w:rPr>
  </w:style>
  <w:style w:type="paragraph" w:styleId="Subtitle">
    <w:name w:val="Subtitle"/>
    <w:basedOn w:val="Title"/>
    <w:next w:val="Normal"/>
    <w:link w:val="SubtitleChar"/>
    <w:uiPriority w:val="11"/>
    <w:qFormat/>
    <w:rsid w:val="00862B2D"/>
    <w:pPr>
      <w:keepNext/>
      <w:numPr>
        <w:ilvl w:val="1"/>
      </w:numPr>
      <w:spacing w:line="360" w:lineRule="auto"/>
    </w:pPr>
    <w:rPr>
      <w:rFonts w:eastAsiaTheme="minorEastAsia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B2D"/>
    <w:rPr>
      <w:rFonts w:ascii="Times New Roman" w:eastAsiaTheme="minorEastAsia" w:hAnsi="Times New Roman" w:cstheme="majorBidi"/>
      <w:b/>
      <w:spacing w:val="-10"/>
      <w:kern w:val="28"/>
      <w:sz w:val="2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F013D"/>
    <w:pPr>
      <w:ind w:left="709" w:firstLine="0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13E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3E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3E84"/>
    <w:pPr>
      <w:spacing w:after="100"/>
      <w:ind w:left="440"/>
    </w:pPr>
  </w:style>
  <w:style w:type="paragraph" w:customStyle="1" w:styleId="a0">
    <w:name w:val="Заголовок варианта"/>
    <w:basedOn w:val="Heading3"/>
    <w:next w:val="Normal"/>
    <w:link w:val="Char1"/>
    <w:autoRedefine/>
    <w:qFormat/>
    <w:rsid w:val="000961DE"/>
    <w:pPr>
      <w:numPr>
        <w:numId w:val="1"/>
      </w:numPr>
      <w:ind w:left="357" w:hanging="357"/>
    </w:pPr>
  </w:style>
  <w:style w:type="character" w:customStyle="1" w:styleId="Char1">
    <w:name w:val="Заголовок варианта Char"/>
    <w:basedOn w:val="Heading3Char"/>
    <w:link w:val="a0"/>
    <w:rsid w:val="000961DE"/>
    <w:rPr>
      <w:rFonts w:ascii="Times New Roman" w:eastAsiaTheme="majorEastAsia" w:hAnsi="Times New Roman" w:cstheme="majorBidi"/>
      <w:b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381F96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F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E0BE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469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69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69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9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96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42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Текст в таблице"/>
    <w:basedOn w:val="Normal"/>
    <w:link w:val="Char2"/>
    <w:qFormat/>
    <w:rsid w:val="00530D70"/>
    <w:pPr>
      <w:ind w:firstLine="0"/>
    </w:pPr>
    <w:rPr>
      <w:sz w:val="22"/>
    </w:rPr>
  </w:style>
  <w:style w:type="character" w:customStyle="1" w:styleId="Char2">
    <w:name w:val="Текст в таблице Char"/>
    <w:basedOn w:val="DefaultParagraphFont"/>
    <w:link w:val="a3"/>
    <w:rsid w:val="00530D70"/>
    <w:rPr>
      <w:rFonts w:ascii="Times New Roman" w:hAnsi="Times New Roman"/>
    </w:rPr>
  </w:style>
  <w:style w:type="paragraph" w:customStyle="1" w:styleId="a4">
    <w:name w:val="Заголовок таблицы"/>
    <w:basedOn w:val="a3"/>
    <w:link w:val="Char3"/>
    <w:qFormat/>
    <w:rsid w:val="00572700"/>
    <w:pPr>
      <w:jc w:val="left"/>
    </w:pPr>
    <w:rPr>
      <w:b/>
    </w:rPr>
  </w:style>
  <w:style w:type="character" w:customStyle="1" w:styleId="Char3">
    <w:name w:val="Заголовок таблицы Char"/>
    <w:basedOn w:val="Char2"/>
    <w:link w:val="a4"/>
    <w:rsid w:val="00572700"/>
    <w:rPr>
      <w:rFonts w:ascii="Times New Roman" w:hAnsi="Times New Roman"/>
      <w:b/>
    </w:rPr>
  </w:style>
  <w:style w:type="paragraph" w:customStyle="1" w:styleId="a5">
    <w:name w:val="Подпись таблицы"/>
    <w:basedOn w:val="Caption"/>
    <w:link w:val="Char4"/>
    <w:qFormat/>
    <w:rsid w:val="009A131D"/>
    <w:pPr>
      <w:keepNext/>
      <w:ind w:firstLine="0"/>
      <w:jc w:val="right"/>
    </w:pPr>
  </w:style>
  <w:style w:type="character" w:customStyle="1" w:styleId="Char4">
    <w:name w:val="Подпись таблицы Char"/>
    <w:basedOn w:val="CaptionChar"/>
    <w:link w:val="a5"/>
    <w:rsid w:val="009A131D"/>
    <w:rPr>
      <w:rFonts w:ascii="Times New Roman" w:hAnsi="Times New Roman"/>
      <w:b/>
      <w:iCs/>
      <w:sz w:val="24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285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285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285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D4069"/>
    <w:rPr>
      <w:color w:val="808080"/>
    </w:rPr>
  </w:style>
  <w:style w:type="paragraph" w:customStyle="1" w:styleId="a6">
    <w:name w:val="Комментарий"/>
    <w:basedOn w:val="a1"/>
    <w:link w:val="Char5"/>
    <w:qFormat/>
    <w:rsid w:val="00C70BE1"/>
    <w:pPr>
      <w:keepNext/>
    </w:pPr>
    <w:rPr>
      <w:i/>
    </w:rPr>
  </w:style>
  <w:style w:type="character" w:customStyle="1" w:styleId="Char5">
    <w:name w:val="Комментарий Char"/>
    <w:basedOn w:val="Char"/>
    <w:link w:val="a6"/>
    <w:rsid w:val="00C70BE1"/>
    <w:rPr>
      <w:rFonts w:ascii="Consolas" w:hAnsi="Consolas" w:cs="Consolas"/>
      <w:i/>
      <w:noProof/>
      <w:sz w:val="24"/>
      <w:lang w:val="en-US"/>
    </w:rPr>
  </w:style>
  <w:style w:type="paragraph" w:customStyle="1" w:styleId="a7">
    <w:name w:val="Местозаполнитель"/>
    <w:basedOn w:val="a2"/>
    <w:link w:val="Char6"/>
    <w:qFormat/>
    <w:rsid w:val="00DD4B82"/>
    <w:rPr>
      <w:i/>
    </w:rPr>
  </w:style>
  <w:style w:type="character" w:customStyle="1" w:styleId="Char6">
    <w:name w:val="Местозаполнитель Char"/>
    <w:basedOn w:val="DefaultParagraphFont"/>
    <w:link w:val="a7"/>
    <w:rsid w:val="00DD4B82"/>
    <w:rPr>
      <w:rFonts w:ascii="Consolas" w:hAnsi="Consolas" w:cs="Consolas"/>
      <w:i/>
      <w:noProof/>
      <w:sz w:val="24"/>
      <w:lang w:val="en-US"/>
    </w:rPr>
  </w:style>
  <w:style w:type="paragraph" w:customStyle="1" w:styleId="a8">
    <w:name w:val="Определение"/>
    <w:basedOn w:val="Normal"/>
    <w:link w:val="Char7"/>
    <w:qFormat/>
    <w:rsid w:val="00BD674E"/>
    <w:rPr>
      <w:i/>
    </w:rPr>
  </w:style>
  <w:style w:type="character" w:customStyle="1" w:styleId="Char7">
    <w:name w:val="Определение Char"/>
    <w:basedOn w:val="DefaultParagraphFont"/>
    <w:link w:val="a8"/>
    <w:rsid w:val="00BD674E"/>
    <w:rPr>
      <w:rFonts w:ascii="Times New Roman" w:hAnsi="Times New Roman"/>
      <w:i/>
      <w:sz w:val="24"/>
    </w:rPr>
  </w:style>
  <w:style w:type="paragraph" w:customStyle="1" w:styleId="a">
    <w:name w:val="Крупный список"/>
    <w:link w:val="Char8"/>
    <w:qFormat/>
    <w:rsid w:val="005F5FFB"/>
    <w:pPr>
      <w:numPr>
        <w:numId w:val="6"/>
      </w:num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Char8">
    <w:name w:val="Крупный список Char"/>
    <w:basedOn w:val="ListParagraphChar"/>
    <w:link w:val="a"/>
    <w:rsid w:val="005F5FFB"/>
    <w:rPr>
      <w:rFonts w:ascii="Times New Roman" w:hAnsi="Times New Roman"/>
      <w:sz w:val="24"/>
    </w:rPr>
  </w:style>
  <w:style w:type="character" w:customStyle="1" w:styleId="a9">
    <w:name w:val="Ключевое слово"/>
    <w:basedOn w:val="DefaultParagraphFont"/>
    <w:uiPriority w:val="1"/>
    <w:qFormat/>
    <w:rsid w:val="00B168D8"/>
    <w:rPr>
      <w:rFonts w:ascii="Courier New" w:hAnsi="Courier New"/>
      <w:b/>
      <w:sz w:val="24"/>
    </w:rPr>
  </w:style>
  <w:style w:type="paragraph" w:styleId="NoSpacing">
    <w:name w:val="No Spacing"/>
    <w:uiPriority w:val="1"/>
    <w:qFormat/>
    <w:rsid w:val="006F61A8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F4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Код в таблице"/>
    <w:basedOn w:val="a2"/>
    <w:link w:val="Char9"/>
    <w:qFormat/>
    <w:rsid w:val="00567B57"/>
    <w:pPr>
      <w:spacing w:line="276" w:lineRule="auto"/>
      <w:ind w:firstLine="0"/>
    </w:pPr>
  </w:style>
  <w:style w:type="character" w:customStyle="1" w:styleId="Char9">
    <w:name w:val="Код в таблице Char"/>
    <w:basedOn w:val="Char0"/>
    <w:link w:val="aa"/>
    <w:rsid w:val="00567B57"/>
    <w:rPr>
      <w:rFonts w:ascii="Courier New" w:hAnsi="Courier New" w:cs="Consolas"/>
      <w:noProof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654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54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A654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54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ff818516%28v=vs.85%29.aspx" TargetMode="External"/><Relationship Id="rId13" Type="http://schemas.openxmlformats.org/officeDocument/2006/relationships/hyperlink" Target="https://msdn.microsoft.com/en-us/library/hh9163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windows/desktop/ms68138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windows/desktop/aa383745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delphikingdom.com/asp/viewitem.asp?catalogid=16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lphi.about.com/od/windowsshellapi/l/aa101303a.htm" TargetMode="External"/><Relationship Id="rId14" Type="http://schemas.openxmlformats.org/officeDocument/2006/relationships/hyperlink" Target="https://support.microsoft.com/ru-ru/kb/25698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kipper\Documents\Custom%20Office%20Templates\&#1052;&#1072;&#1090;&#1077;&#1088;&#1080;&#1072;&#1083;_&#1087;&#1086;_&#1082;&#1091;&#1088;&#1089;&#1091;_&#1058;&#105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5A8A0AD5-54D7-4559-B104-B6791C3B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Материал_по_курсу_ТП.dotx</Template>
  <TotalTime>5721</TotalTime>
  <Pages>6</Pages>
  <Words>1716</Words>
  <Characters>9787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программирования с использованием Windows API</dc:title>
  <dc:subject/>
  <dc:creator/>
  <cp:keywords>СПО; ЛР; Windows</cp:keywords>
  <dc:description/>
  <cp:lastModifiedBy>Dmitry Kozliuk</cp:lastModifiedBy>
  <cp:revision>65</cp:revision>
  <cp:lastPrinted>2014-08-31T19:02:00Z</cp:lastPrinted>
  <dcterms:created xsi:type="dcterms:W3CDTF">2014-08-13T16:39:00Z</dcterms:created>
  <dcterms:modified xsi:type="dcterms:W3CDTF">2015-08-30T22:41:00Z</dcterms:modified>
</cp:coreProperties>
</file>