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</w:t>
      </w:r>
      <w:r w:rsidR="009B6B1B">
        <w:t>2</w:t>
      </w:r>
    </w:p>
    <w:p w:rsidR="007178C8" w:rsidRPr="007178C8" w:rsidRDefault="00C87AF2" w:rsidP="005909B5">
      <w:pPr>
        <w:pStyle w:val="Title"/>
      </w:pPr>
      <w:r w:rsidRPr="00C87AF2">
        <w:t>Межпроцессное</w:t>
      </w:r>
      <w:r>
        <w:t xml:space="preserve"> взаимодействие</w:t>
      </w:r>
    </w:p>
    <w:p w:rsidR="00385AA2" w:rsidRPr="00385AA2" w:rsidRDefault="00385AA2" w:rsidP="00385AA2">
      <w:pPr>
        <w:pStyle w:val="Heading1"/>
      </w:pPr>
      <w:r>
        <w:t>Указания к выполнению лабораторной работы</w:t>
      </w:r>
    </w:p>
    <w:p w:rsidR="00B61304" w:rsidRPr="00B61304" w:rsidRDefault="00B61304" w:rsidP="00385AA2">
      <w:pPr>
        <w:pStyle w:val="Heading2"/>
      </w:pPr>
      <w:r>
        <w:t xml:space="preserve">Средства </w:t>
      </w:r>
      <w:r>
        <w:rPr>
          <w:lang w:val="en-US"/>
        </w:rPr>
        <w:t>Windows</w:t>
      </w:r>
      <w:r w:rsidRPr="00B61304">
        <w:t xml:space="preserve"> </w:t>
      </w:r>
      <w:r>
        <w:rPr>
          <w:lang w:val="en-US"/>
        </w:rPr>
        <w:t>API</w:t>
      </w:r>
      <w:r w:rsidRPr="00B61304">
        <w:t xml:space="preserve"> </w:t>
      </w:r>
      <w:r>
        <w:t>для работы с файлами</w:t>
      </w:r>
      <w:r w:rsidR="007178C8">
        <w:t xml:space="preserve"> и объектами</w:t>
      </w:r>
    </w:p>
    <w:p w:rsidR="00C0472B" w:rsidRPr="00C0472B" w:rsidRDefault="00C0472B" w:rsidP="00385AA2">
      <w:pPr>
        <w:pStyle w:val="Heading3"/>
      </w:pPr>
      <w:r>
        <w:t>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>)</w:t>
      </w:r>
    </w:p>
    <w:p w:rsidR="006701F5" w:rsidRDefault="00C0472B" w:rsidP="006701F5">
      <w:r>
        <w:t>Устройство внутренних структур ОС весьма сложно. Например, с открытым файлом связана информация о его расположении в файловой системе, о количестве считанных байт, служебные буферы для ускорения работы и т. п. Эти подробности не нужны прикладному программисту и не должны быть ему доступны, а </w:t>
      </w:r>
      <w:r w:rsidR="006701F5">
        <w:t>требуется</w:t>
      </w:r>
      <w:r>
        <w:t xml:space="preserve"> простой способ указать 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прикладного программиста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 или </w:t>
      </w:r>
      <w:r w:rsidRPr="00C0472B">
        <w:rPr>
          <w:rStyle w:val="a9"/>
        </w:rPr>
        <w:t>int</w:t>
      </w:r>
      <w:r w:rsidRPr="00C0472B">
        <w:t xml:space="preserve"> (</w:t>
      </w:r>
      <w:r>
        <w:t>в </w:t>
      </w:r>
      <w:r w:rsidRPr="00C0472B">
        <w:t>*</w:t>
      </w:r>
      <w:r>
        <w:rPr>
          <w:lang w:val="en-US"/>
        </w:rPr>
        <w:t>nix</w:t>
      </w:r>
      <w:r w:rsidRPr="00C0472B">
        <w:t>)</w:t>
      </w:r>
      <w:r>
        <w:t>, хотя используются и другие типы.</w:t>
      </w:r>
      <w:r w:rsidR="006701F5">
        <w:t xml:space="preserve"> Конкретные их значения не важны, главную роль играет то, что одно и то же значение соответствует одному и тому же объекту внутри ОС. Например, функция </w:t>
      </w:r>
      <w:r w:rsidR="006701F5" w:rsidRPr="006701F5">
        <w:rPr>
          <w:rStyle w:val="Char0"/>
        </w:rPr>
        <w:t>CreateFile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возвращает </w:t>
      </w:r>
      <w:r w:rsidR="006701F5" w:rsidRPr="006701F5">
        <w:rPr>
          <w:rStyle w:val="Char0"/>
        </w:rPr>
        <w:t>HANDLE</w:t>
      </w:r>
      <w:r w:rsidR="006701F5">
        <w:t xml:space="preserve"> открытого файла, который затем можно передать функции </w:t>
      </w:r>
      <w:r w:rsidR="006701F5" w:rsidRPr="006701F5">
        <w:rPr>
          <w:rStyle w:val="Char0"/>
        </w:rPr>
        <w:t>WriteFile</w:t>
      </w:r>
      <w:r w:rsidR="006701F5" w:rsidRPr="006701F5">
        <w:rPr>
          <w:rStyle w:val="Char0"/>
          <w:lang w:val="ru-RU"/>
        </w:rPr>
        <w:t>()</w:t>
      </w:r>
      <w:r w:rsidR="006701F5" w:rsidRPr="006701F5">
        <w:t xml:space="preserve"> </w:t>
      </w:r>
      <w:r w:rsidR="006701F5">
        <w:t xml:space="preserve">для записи в тот же файл. По сути, дескриптором является тип </w:t>
      </w:r>
      <w:r w:rsidR="006701F5" w:rsidRPr="006701F5">
        <w:rPr>
          <w:rStyle w:val="a9"/>
        </w:rPr>
        <w:t>File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Pascal</w:t>
      </w:r>
      <w:r w:rsidR="006701F5" w:rsidRPr="006701F5">
        <w:t xml:space="preserve"> </w:t>
      </w:r>
      <w:r w:rsidR="006701F5">
        <w:t>и </w:t>
      </w:r>
      <w:r w:rsidR="006701F5" w:rsidRPr="006701F5">
        <w:rPr>
          <w:rStyle w:val="Char0"/>
        </w:rPr>
        <w:t>FILE</w:t>
      </w:r>
      <w:r w:rsidR="006701F5" w:rsidRPr="006701F5">
        <w:rPr>
          <w:rStyle w:val="Char0"/>
          <w:lang w:val="ru-RU"/>
        </w:rPr>
        <w:t>*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C</w:t>
      </w:r>
      <w:r w:rsidR="006701F5" w:rsidRPr="006701F5">
        <w:t xml:space="preserve"> (</w:t>
      </w:r>
      <w:r w:rsidR="006701F5">
        <w:t>но не </w:t>
      </w:r>
      <w:r w:rsidR="006701F5" w:rsidRPr="006701F5">
        <w:rPr>
          <w:rStyle w:val="Char0"/>
        </w:rPr>
        <w:t>std</w:t>
      </w:r>
      <w:r w:rsidR="006701F5" w:rsidRPr="006701F5">
        <w:rPr>
          <w:rStyle w:val="Char0"/>
          <w:lang w:val="ru-RU"/>
        </w:rPr>
        <w:t>::</w:t>
      </w:r>
      <w:r w:rsidR="006701F5" w:rsidRPr="006701F5">
        <w:rPr>
          <w:rStyle w:val="Char0"/>
        </w:rPr>
        <w:t>fstream</w:t>
      </w:r>
      <w:r w:rsidR="006701F5" w:rsidRPr="006701F5">
        <w:t xml:space="preserve"> </w:t>
      </w:r>
      <w:r w:rsidR="006701F5">
        <w:t>в </w:t>
      </w:r>
      <w:r w:rsidR="006701F5">
        <w:rPr>
          <w:lang w:val="en-US"/>
        </w:rPr>
        <w:t>C</w:t>
      </w:r>
      <w:r w:rsidR="006701F5" w:rsidRPr="006701F5">
        <w:t>++).</w:t>
      </w:r>
    </w:p>
    <w:p w:rsidR="00B61304" w:rsidRDefault="00B61304" w:rsidP="00385AA2">
      <w:pPr>
        <w:pStyle w:val="Heading3"/>
      </w:pPr>
      <w:r>
        <w:t>Работа с файлами</w:t>
      </w:r>
    </w:p>
    <w:p w:rsidR="000A0450" w:rsidRDefault="000A0450" w:rsidP="000A0450">
      <w:r>
        <w:t xml:space="preserve">Функция </w:t>
      </w:r>
      <w:r w:rsidRPr="000A0450">
        <w:rPr>
          <w:rStyle w:val="Char0"/>
        </w:rPr>
        <w:t>CreateFile</w:t>
      </w:r>
      <w:r w:rsidRPr="000A0450">
        <w:rPr>
          <w:rStyle w:val="Char0"/>
          <w:lang w:val="ru-RU"/>
        </w:rPr>
        <w:t>()</w:t>
      </w:r>
      <w:r>
        <w:t xml:space="preserve"> используется для доступа к файлам, а также </w:t>
      </w:r>
      <w:r w:rsidR="007B1423">
        <w:t>к </w:t>
      </w:r>
      <w:r>
        <w:t xml:space="preserve">некоторым другим объектам </w:t>
      </w:r>
      <w:r>
        <w:rPr>
          <w:lang w:val="en-US"/>
        </w:rPr>
        <w:t>IPC</w:t>
      </w:r>
      <w:r>
        <w:t>. Она возвращает описатель открытого файла.</w:t>
      </w:r>
      <w:r w:rsidR="00D02E19" w:rsidRPr="00D02E19">
        <w:t xml:space="preserve"> </w:t>
      </w:r>
      <w:r>
        <w:t>Параметр</w:t>
      </w:r>
      <w:r w:rsidRPr="000A0450">
        <w:t xml:space="preserve"> </w:t>
      </w:r>
      <w:r w:rsidRPr="000A0450">
        <w:rPr>
          <w:rStyle w:val="Char0"/>
        </w:rPr>
        <w:t>lpFileName</w:t>
      </w:r>
      <w:r w:rsidRPr="000A0450">
        <w:t xml:space="preserve"> </w:t>
      </w:r>
      <w:r>
        <w:t xml:space="preserve">задает имя файла или объекта </w:t>
      </w:r>
      <w:r>
        <w:rPr>
          <w:lang w:val="en-US"/>
        </w:rPr>
        <w:t>IPC</w:t>
      </w:r>
      <w:r>
        <w:t xml:space="preserve">. Параметр </w:t>
      </w:r>
      <w:r w:rsidRPr="000A0450">
        <w:rPr>
          <w:rStyle w:val="Char0"/>
        </w:rPr>
        <w:t>dwDesiredAccess</w:t>
      </w:r>
      <w:r>
        <w:t xml:space="preserve"> — набор битовых флагов, обозначающий, какого рода доступ необходим (на чтение, на запись и т. п.). Параметр </w:t>
      </w:r>
      <w:r w:rsidRPr="000A0450">
        <w:rPr>
          <w:rStyle w:val="Char0"/>
        </w:rPr>
        <w:t>dwShareMode</w:t>
      </w:r>
      <w:r>
        <w:t xml:space="preserve"> важен, если файл или объект используется одновременно несколькими приложениями (случай </w:t>
      </w:r>
      <w:r>
        <w:rPr>
          <w:lang w:val="en-US"/>
        </w:rPr>
        <w:t>IPC</w:t>
      </w:r>
      <w:r w:rsidRPr="000A0450">
        <w:t>)</w:t>
      </w:r>
      <w:r>
        <w:t>, и указывает, какие операции допустимы при совместном использовании (чтение, запись и т. п.). Прочие параметры используются при работе с файловой системой и для </w:t>
      </w:r>
      <w:r>
        <w:rPr>
          <w:lang w:val="en-US"/>
        </w:rPr>
        <w:t>IPC</w:t>
      </w:r>
      <w:r w:rsidRPr="000A0450">
        <w:t xml:space="preserve"> </w:t>
      </w:r>
      <w:r>
        <w:t xml:space="preserve">не важны (кроме </w:t>
      </w:r>
      <w:r w:rsidRPr="000A0450">
        <w:rPr>
          <w:rStyle w:val="Char0"/>
        </w:rPr>
        <w:t>lpSecurityAttributes</w:t>
      </w:r>
      <w:r w:rsidRPr="000A0450">
        <w:t xml:space="preserve">, </w:t>
      </w:r>
      <w:r>
        <w:t>необязательных параметров безопасности).</w:t>
      </w:r>
    </w:p>
    <w:p w:rsidR="000A0450" w:rsidRDefault="000A0450" w:rsidP="000A0450">
      <w:r>
        <w:t xml:space="preserve">Чтение и запись данных выполняется функцией </w:t>
      </w:r>
      <w:r w:rsidRPr="000A0450">
        <w:rPr>
          <w:rStyle w:val="Char0"/>
        </w:rPr>
        <w:t>ReadFile</w:t>
      </w:r>
      <w:r w:rsidRPr="000A0450">
        <w:rPr>
          <w:rStyle w:val="Char0"/>
          <w:lang w:val="ru-RU"/>
        </w:rPr>
        <w:t>()</w:t>
      </w:r>
      <w:r>
        <w:t xml:space="preserve"> и </w:t>
      </w:r>
      <w:r w:rsidRPr="000A0450">
        <w:rPr>
          <w:rStyle w:val="Char0"/>
        </w:rPr>
        <w:t>WriteFile</w:t>
      </w:r>
      <w:r w:rsidRPr="000A0450">
        <w:rPr>
          <w:rStyle w:val="Char0"/>
          <w:lang w:val="ru-RU"/>
        </w:rPr>
        <w:t>()</w:t>
      </w:r>
      <w:r>
        <w:t xml:space="preserve"> соответственно.</w:t>
      </w:r>
      <w:r w:rsidR="007B1423">
        <w:t xml:space="preserve"> Последний параметр обеих, </w:t>
      </w:r>
      <w:r w:rsidR="007B1423" w:rsidRPr="007B1423">
        <w:rPr>
          <w:rStyle w:val="Char0"/>
        </w:rPr>
        <w:t>lpOverlapped</w:t>
      </w:r>
      <w:r w:rsidR="007B1423" w:rsidRPr="007B1423">
        <w:t xml:space="preserve">, </w:t>
      </w:r>
      <w:r w:rsidR="007B1423">
        <w:t>применяется для обмена данными в асинхронном режиме; в данной работе это не используется.</w:t>
      </w:r>
    </w:p>
    <w:p w:rsidR="007B1423" w:rsidRPr="007B1423" w:rsidRDefault="007B1423" w:rsidP="000A0450">
      <w:r>
        <w:lastRenderedPageBreak/>
        <w:t xml:space="preserve">Закрытие файла выполняется закрытием его описателя </w:t>
      </w:r>
      <w:r w:rsidR="00D02E19">
        <w:t>при помощи функции</w:t>
      </w:r>
      <w:r>
        <w:t xml:space="preserve"> </w:t>
      </w:r>
      <w:r w:rsidRPr="007B1423">
        <w:rPr>
          <w:rStyle w:val="Char0"/>
        </w:rPr>
        <w:t>CloseHandle</w:t>
      </w:r>
      <w:r w:rsidRPr="007B1423">
        <w:rPr>
          <w:rStyle w:val="Char0"/>
          <w:lang w:val="ru-RU"/>
        </w:rPr>
        <w:t>()</w:t>
      </w:r>
      <w:r w:rsidRPr="007B1423">
        <w:t>.</w:t>
      </w:r>
    </w:p>
    <w:p w:rsidR="00C87AF2" w:rsidRDefault="00C87AF2" w:rsidP="00385AA2">
      <w:pPr>
        <w:pStyle w:val="Heading2"/>
      </w:pPr>
      <w:r>
        <w:t>Средства межпроцессного взаимодействия</w:t>
      </w:r>
    </w:p>
    <w:p w:rsidR="0084308A" w:rsidRPr="0084308A" w:rsidRDefault="0084308A" w:rsidP="0084308A">
      <w:r>
        <w:t>Не рассматривается механизм сигналов (</w:t>
      </w:r>
      <w:r>
        <w:rPr>
          <w:lang w:val="en-US"/>
        </w:rPr>
        <w:t>signals</w:t>
      </w:r>
      <w:r w:rsidRPr="0084308A">
        <w:t>)</w:t>
      </w:r>
      <w:r>
        <w:t>, реализуемый только в </w:t>
      </w:r>
      <w:r>
        <w:rPr>
          <w:lang w:val="en-US"/>
        </w:rPr>
        <w:t>POSIX</w:t>
      </w:r>
      <w:r w:rsidRPr="0084308A">
        <w:t>-</w:t>
      </w:r>
      <w:r>
        <w:t xml:space="preserve">совместимых ОС, </w:t>
      </w:r>
      <w:r w:rsidR="005909B5">
        <w:t>механизм оконных сообщений, присутствующий только в ОС </w:t>
      </w:r>
      <w:r w:rsidR="005909B5">
        <w:rPr>
          <w:lang w:val="en-US"/>
        </w:rPr>
        <w:t>Windows</w:t>
      </w:r>
      <w:r w:rsidR="005909B5">
        <w:t xml:space="preserve">, </w:t>
      </w:r>
      <w:r>
        <w:t>а также способы синхронизации процессов</w:t>
      </w:r>
      <w:r w:rsidR="00CF217F">
        <w:t xml:space="preserve"> и потоков</w:t>
      </w:r>
      <w:r>
        <w:t>, которым посвящена ЛР № 4.</w:t>
      </w:r>
    </w:p>
    <w:p w:rsidR="00C87AF2" w:rsidRPr="00C87AF2" w:rsidRDefault="00C87AF2" w:rsidP="00385AA2">
      <w:pPr>
        <w:pStyle w:val="Heading3"/>
      </w:pPr>
      <w:r>
        <w:t>Отображаемые в память файлы</w:t>
      </w:r>
      <w:r w:rsidRPr="00C87AF2">
        <w:t xml:space="preserve"> (</w:t>
      </w:r>
      <w:r>
        <w:rPr>
          <w:lang w:val="en-US"/>
        </w:rPr>
        <w:t>memory</w:t>
      </w:r>
      <w:r w:rsidRPr="00C87AF2">
        <w:t>-</w:t>
      </w:r>
      <w:r>
        <w:rPr>
          <w:lang w:val="en-US"/>
        </w:rPr>
        <w:t>mapped</w:t>
      </w:r>
      <w:r w:rsidRPr="00C87AF2">
        <w:t xml:space="preserve"> </w:t>
      </w:r>
      <w:r>
        <w:rPr>
          <w:lang w:val="en-US"/>
        </w:rPr>
        <w:t>files</w:t>
      </w:r>
      <w:r w:rsidRPr="00C87AF2">
        <w:t>)</w:t>
      </w:r>
    </w:p>
    <w:p w:rsidR="00C87AF2" w:rsidRDefault="00365DDD" w:rsidP="00C87AF2">
      <w:hyperlink r:id="rId8" w:history="1">
        <w:r w:rsidR="00C87AF2" w:rsidRPr="00407127">
          <w:rPr>
            <w:rStyle w:val="Hyperlink"/>
          </w:rPr>
          <w:t>Отображение файлов в память</w:t>
        </w:r>
      </w:hyperlink>
      <w:r w:rsidR="00C87AF2">
        <w:t xml:space="preserve"> позволяет работать с содержимым файла или его частью как с простой областью памяти. Если одну и ту же область некоего файла отображают в собственную память несколько программ, изменения, вносимые любой из них в эту область, становятся немедленно доступны другим программам. Это можно использовать для взаимодействия между процессами (inter-process communication, IPC). Один процесс может записывать в область памяти сообщение (передавать данные), а</w:t>
      </w:r>
      <w:r w:rsidR="00904944">
        <w:t> </w:t>
      </w:r>
      <w:r w:rsidR="00C87AF2">
        <w:t>другие процессы — считывать сообщение из памяти (получать данные).</w:t>
      </w:r>
    </w:p>
    <w:p w:rsidR="00C87AF2" w:rsidRPr="00385AA2" w:rsidRDefault="00C87AF2" w:rsidP="00385AA2">
      <w:pPr>
        <w:pStyle w:val="Heading3"/>
      </w:pPr>
      <w:r>
        <w:t>Именованные каналы</w:t>
      </w:r>
      <w:r w:rsidRPr="00385AA2">
        <w:t xml:space="preserve"> (</w:t>
      </w:r>
      <w:r>
        <w:rPr>
          <w:lang w:val="en-US"/>
        </w:rPr>
        <w:t>named</w:t>
      </w:r>
      <w:r w:rsidRPr="00385AA2">
        <w:t xml:space="preserve"> </w:t>
      </w:r>
      <w:r>
        <w:rPr>
          <w:lang w:val="en-US"/>
        </w:rPr>
        <w:t>pipes</w:t>
      </w:r>
      <w:r w:rsidRPr="00385AA2">
        <w:t>)</w:t>
      </w:r>
    </w:p>
    <w:p w:rsidR="009D1C4E" w:rsidRDefault="00365DDD" w:rsidP="009D1C4E">
      <w:hyperlink r:id="rId9" w:history="1">
        <w:r w:rsidR="009D1C4E" w:rsidRPr="00D53C31">
          <w:rPr>
            <w:rStyle w:val="Hyperlink"/>
          </w:rPr>
          <w:t>Именованные каналы</w:t>
        </w:r>
      </w:hyperlink>
      <w:r w:rsidR="009D1C4E">
        <w:t> — это специа</w:t>
      </w:r>
      <w:r w:rsidR="00EF50E0">
        <w:t xml:space="preserve">льные объекты файловой системы </w:t>
      </w:r>
      <w:r w:rsidR="009D1C4E">
        <w:t>для межпроцессного взаимодействия</w:t>
      </w:r>
      <w:r w:rsidR="00EF50E0">
        <w:t xml:space="preserve">, обладающие </w:t>
      </w:r>
      <w:r w:rsidR="009D1C4E">
        <w:t>следующими свойствами: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Последовательность</w:t>
      </w:r>
      <w:r w:rsidR="000E3D79">
        <w:t xml:space="preserve"> доступа</w:t>
      </w:r>
      <w:r>
        <w:t xml:space="preserve">. Данные записываются и считываются по порядку, </w:t>
      </w:r>
      <w:r w:rsidR="000E3D79">
        <w:t>«</w:t>
      </w:r>
      <w:r>
        <w:t>перем</w:t>
      </w:r>
      <w:r w:rsidR="000E3D79">
        <w:t>отка» невозможна</w:t>
      </w:r>
      <w:r>
        <w:t>. Считываемые данные извлекаются (удаляются) из канала.</w:t>
      </w:r>
    </w:p>
    <w:p w:rsidR="009D1C4E" w:rsidRDefault="009D1C4E" w:rsidP="00242135">
      <w:pPr>
        <w:pStyle w:val="ListParagraph"/>
        <w:numPr>
          <w:ilvl w:val="0"/>
          <w:numId w:val="3"/>
        </w:numPr>
      </w:pPr>
      <w:r>
        <w:t>Направленность. Данные записываются с одного конца канала, а вычитываются с другого в порядке поступления. В </w:t>
      </w:r>
      <w:r>
        <w:rPr>
          <w:lang w:val="en-US"/>
        </w:rPr>
        <w:t>Windows</w:t>
      </w:r>
      <w:r w:rsidRPr="009D1C4E">
        <w:t xml:space="preserve"> </w:t>
      </w:r>
      <w:r>
        <w:t>существуют т. н. дуплексные (двунаправленные) каналы, которые работают как пара каналов</w:t>
      </w:r>
      <w:r w:rsidR="00385AA2">
        <w:t xml:space="preserve"> в противоположных направлениях</w:t>
      </w:r>
      <w:r>
        <w:t>.</w:t>
      </w:r>
    </w:p>
    <w:p w:rsidR="000E3D79" w:rsidRDefault="009D1C4E" w:rsidP="00242135">
      <w:pPr>
        <w:pStyle w:val="ListParagraph"/>
        <w:numPr>
          <w:ilvl w:val="0"/>
          <w:numId w:val="3"/>
        </w:numPr>
      </w:pPr>
      <w:r>
        <w:t>Ограниченный объем. В канале может находиться ограниченное количество записанных, но не считанных данных. Попытка поместить в канал больше данных приводит либо к ошибке, либо к ожиданию, пока место в канале освободится.</w:t>
      </w:r>
    </w:p>
    <w:p w:rsidR="00465235" w:rsidRDefault="000E3D79" w:rsidP="000E3D79">
      <w:r>
        <w:t>Одна программа, называемая в </w:t>
      </w:r>
      <w:r>
        <w:rPr>
          <w:lang w:val="en-US"/>
        </w:rPr>
        <w:t>Windows</w:t>
      </w:r>
      <w:r w:rsidRPr="000E3D79">
        <w:t xml:space="preserve"> </w:t>
      </w:r>
      <w:r>
        <w:t xml:space="preserve">сервером, создает именованный канал. Другие программы, называемые клиентами, подключаются к каналу, указывая его имя. </w:t>
      </w:r>
      <w:r w:rsidR="003944DA">
        <w:t xml:space="preserve">В любой момент времени сервер может быть соединен только с одним клиентом (по одному каналу). </w:t>
      </w:r>
      <w:r w:rsidR="00465235">
        <w:t xml:space="preserve">Далее и сервер, и клиент могут работать с каналом как с файлом, учитывая названные выше ограничения (например, последовательность доступа). Любую </w:t>
      </w:r>
      <w:r w:rsidR="00465235">
        <w:lastRenderedPageBreak/>
        <w:t>порцию данных может вычитать только один клиент; сервер считывает все записанные данные от всех клиентов.</w:t>
      </w:r>
    </w:p>
    <w:p w:rsidR="000E3D79" w:rsidRPr="000E3D79" w:rsidRDefault="00465235" w:rsidP="00465235">
      <w:r>
        <w:t>Каналы могут быть ориентированы на передачу байт или сообщений (только в </w:t>
      </w:r>
      <w:r>
        <w:rPr>
          <w:lang w:val="en-US"/>
        </w:rPr>
        <w:t>Windows</w:t>
      </w:r>
      <w:r w:rsidR="00696516">
        <w:t xml:space="preserve">). </w:t>
      </w:r>
      <w:r>
        <w:t xml:space="preserve">В случае сообщений </w:t>
      </w:r>
      <w:r w:rsidR="00696516">
        <w:t xml:space="preserve">передача выполняется неделимыми порциями байт, и не нужно обрабатывать случаи, когда вычитана лишь часть сообщения; однако и размер сообщений ограничен </w:t>
      </w:r>
      <w:r w:rsidR="00047A4A" w:rsidRPr="00047A4A">
        <w:t>64</w:t>
      </w:r>
      <w:r w:rsidR="00047A4A">
        <w:rPr>
          <w:lang w:val="en-US"/>
        </w:rPr>
        <w:t> </w:t>
      </w:r>
      <w:r w:rsidR="00047A4A">
        <w:t>КБ. Кроме того, доступны специальные функции, упрощающие и ускоряющие передачу. Сообщения могут вычитываться и побайтово; обратное неверно.</w:t>
      </w:r>
      <w:r w:rsidR="00696516">
        <w:t xml:space="preserve"> </w:t>
      </w:r>
    </w:p>
    <w:p w:rsidR="00C87AF2" w:rsidRPr="00DE3CEE" w:rsidRDefault="002A2574" w:rsidP="00385AA2">
      <w:pPr>
        <w:pStyle w:val="Heading3"/>
      </w:pPr>
      <w:r w:rsidRPr="00DE3CEE">
        <w:t>Очереди</w:t>
      </w:r>
      <w:r w:rsidR="00C87AF2" w:rsidRPr="00DE3CEE">
        <w:t xml:space="preserve"> сообщений</w:t>
      </w:r>
    </w:p>
    <w:p w:rsidR="00DE3CEE" w:rsidRPr="00DE3CEE" w:rsidRDefault="00DE3CEE" w:rsidP="00DE3CEE">
      <w:r w:rsidRPr="00DE3CEE">
        <w:t>Очередью сообщений (</w:t>
      </w:r>
      <w:r w:rsidRPr="00DE3CEE">
        <w:rPr>
          <w:lang w:val="en-US"/>
        </w:rPr>
        <w:t>message</w:t>
      </w:r>
      <w:r w:rsidRPr="00DE3CEE">
        <w:t xml:space="preserve"> </w:t>
      </w:r>
      <w:r w:rsidRPr="00DE3CEE">
        <w:rPr>
          <w:lang w:val="en-US"/>
        </w:rPr>
        <w:t>queue</w:t>
      </w:r>
      <w:r w:rsidRPr="00DE3CEE">
        <w:t xml:space="preserve">, </w:t>
      </w:r>
      <w:r w:rsidRPr="00DE3CEE">
        <w:rPr>
          <w:lang w:val="en-US"/>
        </w:rPr>
        <w:t>MQ</w:t>
      </w:r>
      <w:r w:rsidRPr="00DE3CEE">
        <w:t>) называется механизм, позволяющий одним процессам помещать сообщения в очередь, а другим — извлекать сообщения</w:t>
      </w:r>
      <w:r>
        <w:t xml:space="preserve"> по одному</w:t>
      </w:r>
      <w:r w:rsidRPr="00DE3CEE">
        <w:t xml:space="preserve"> в порядке добавления. </w:t>
      </w:r>
      <w:r>
        <w:t>П</w:t>
      </w:r>
      <w:r w:rsidRPr="00DE3CEE">
        <w:t>роцесс может быть и отправителем, и получателем.</w:t>
      </w:r>
    </w:p>
    <w:p w:rsidR="003E184E" w:rsidRDefault="00DE3CEE" w:rsidP="003E184E">
      <w:r>
        <w:t>В ОС </w:t>
      </w:r>
      <w:r>
        <w:rPr>
          <w:lang w:val="en-US"/>
        </w:rPr>
        <w:t>Windows</w:t>
      </w:r>
      <w:r>
        <w:t xml:space="preserve"> механизм очередей сообщений реализуется т. н. почтовыми ящиками (</w:t>
      </w:r>
      <w:hyperlink r:id="rId10" w:history="1">
        <w:r w:rsidRPr="00407127">
          <w:rPr>
            <w:rStyle w:val="Hyperlink"/>
            <w:lang w:val="en-US"/>
          </w:rPr>
          <w:t>mailslots</w:t>
        </w:r>
      </w:hyperlink>
      <w:r w:rsidRPr="00DE3CEE">
        <w:t>)</w:t>
      </w:r>
      <w:r>
        <w:t>, которые не следует путать с ящиками электронной почты</w:t>
      </w:r>
      <w:r w:rsidR="00407127" w:rsidRPr="00407127">
        <w:t xml:space="preserve"> (</w:t>
      </w:r>
      <w:r w:rsidR="00407127">
        <w:rPr>
          <w:lang w:val="en-US"/>
        </w:rPr>
        <w:t>mailboxes</w:t>
      </w:r>
      <w:r w:rsidR="00407127" w:rsidRPr="00407127">
        <w:t>)</w:t>
      </w:r>
      <w:r>
        <w:t xml:space="preserve">.  </w:t>
      </w:r>
      <w:r w:rsidR="00413DB6">
        <w:t xml:space="preserve">Отправитель записывает сообщения функцией </w:t>
      </w:r>
      <w:r w:rsidR="00413DB6" w:rsidRPr="009229CA">
        <w:rPr>
          <w:rStyle w:val="Char0"/>
        </w:rPr>
        <w:t>WriteFile</w:t>
      </w:r>
      <w:r w:rsidR="00413DB6" w:rsidRPr="009229CA">
        <w:rPr>
          <w:rStyle w:val="Char0"/>
          <w:lang w:val="ru-RU"/>
        </w:rPr>
        <w:t>()</w:t>
      </w:r>
      <w:r w:rsidR="00413DB6">
        <w:t>, а получатели могут извлекать их по одному</w:t>
      </w:r>
      <w:r w:rsidR="002A2574">
        <w:t xml:space="preserve"> </w:t>
      </w:r>
      <w:r w:rsidR="00413DB6">
        <w:t xml:space="preserve">функцией </w:t>
      </w:r>
      <w:r w:rsidR="00413DB6" w:rsidRPr="009229CA">
        <w:rPr>
          <w:rStyle w:val="Char0"/>
        </w:rPr>
        <w:t>ReadFile</w:t>
      </w:r>
      <w:r w:rsidR="00413DB6" w:rsidRPr="009229CA">
        <w:rPr>
          <w:rStyle w:val="Char0"/>
          <w:lang w:val="ru-RU"/>
        </w:rPr>
        <w:t>()</w:t>
      </w:r>
      <w:r w:rsidR="002A2574">
        <w:t>.</w:t>
      </w:r>
      <w:r w:rsidR="00413DB6" w:rsidRPr="00413DB6">
        <w:t xml:space="preserve"> </w:t>
      </w:r>
      <w:r w:rsidR="00413DB6">
        <w:t xml:space="preserve">Перед использованием </w:t>
      </w:r>
      <w:r w:rsidR="009229CA">
        <w:t xml:space="preserve">почтовый ящик необходимо создать функцией </w:t>
      </w:r>
      <w:r w:rsidR="009229CA" w:rsidRPr="009229CA">
        <w:rPr>
          <w:rStyle w:val="Char0"/>
        </w:rPr>
        <w:t>CreateMailslot</w:t>
      </w:r>
      <w:r w:rsidR="009229CA" w:rsidRPr="009229CA">
        <w:rPr>
          <w:rStyle w:val="Char0"/>
          <w:lang w:val="ru-RU"/>
        </w:rPr>
        <w:t>()</w:t>
      </w:r>
      <w:r w:rsidR="009229CA">
        <w:t xml:space="preserve">. Количество сообщений в ящике позволяет определить функция </w:t>
      </w:r>
      <w:r w:rsidR="009229CA" w:rsidRPr="009229CA">
        <w:rPr>
          <w:rStyle w:val="Char0"/>
        </w:rPr>
        <w:t>GetMailslotInfo</w:t>
      </w:r>
      <w:r w:rsidR="009229CA" w:rsidRPr="002A2574">
        <w:rPr>
          <w:rStyle w:val="Char0"/>
          <w:lang w:val="ru-RU"/>
        </w:rPr>
        <w:t>()</w:t>
      </w:r>
      <w:r w:rsidR="009229CA">
        <w:t>.</w:t>
      </w:r>
    </w:p>
    <w:p w:rsidR="009229CA" w:rsidRDefault="009229CA" w:rsidP="003E184E">
      <w:r>
        <w:t>Почтовым ящиком может одновременно пользоваться несколько отправителей и получателей. Сообщения не имеют адресатов и адресантов, то есть любое сообщение может быть извлечено любым процессом, и нельзя установить процесс-отправитель (если этого не указать в самом сообщении). Почтовые ящики доступны по локальной сети, то есть через почтовый ящик можно передавать сообщения между процессами на разных машинах.</w:t>
      </w:r>
      <w:r w:rsidR="00AF4537">
        <w:t xml:space="preserve"> Доставка сообщений при этом, однако, не гарантируется, а их размер ограничен.</w:t>
      </w:r>
    </w:p>
    <w:p w:rsidR="00C87AF2" w:rsidRPr="009D1C4E" w:rsidRDefault="00C71324" w:rsidP="00385AA2">
      <w:pPr>
        <w:pStyle w:val="Heading3"/>
      </w:pPr>
      <w:r w:rsidRPr="00926F84">
        <w:t>Перенаправление стандартных потоков через каналы</w:t>
      </w:r>
    </w:p>
    <w:p w:rsidR="006701F5" w:rsidRPr="0009370E" w:rsidRDefault="00365DDD" w:rsidP="006701F5">
      <w:hyperlink r:id="rId11" w:history="1">
        <w:r w:rsidR="006701F5" w:rsidRPr="00407127">
          <w:rPr>
            <w:rStyle w:val="Hyperlink"/>
          </w:rPr>
          <w:t>Анонимные каналы</w:t>
        </w:r>
      </w:hyperlink>
      <w:r w:rsidR="006701F5">
        <w:t xml:space="preserve"> (</w:t>
      </w:r>
      <w:r w:rsidR="006701F5">
        <w:rPr>
          <w:lang w:val="en-US"/>
        </w:rPr>
        <w:t>anonymous</w:t>
      </w:r>
      <w:r w:rsidR="006701F5" w:rsidRPr="006701F5">
        <w:t xml:space="preserve"> </w:t>
      </w:r>
      <w:r w:rsidR="006701F5">
        <w:rPr>
          <w:lang w:val="en-US"/>
        </w:rPr>
        <w:t>pipes</w:t>
      </w:r>
      <w:r w:rsidR="006701F5" w:rsidRPr="006701F5">
        <w:t xml:space="preserve"> </w:t>
      </w:r>
      <w:r w:rsidR="006701F5">
        <w:t xml:space="preserve">или просто </w:t>
      </w:r>
      <w:r w:rsidR="006701F5">
        <w:rPr>
          <w:lang w:val="en-US"/>
        </w:rPr>
        <w:t>pipes</w:t>
      </w:r>
      <w:r w:rsidR="006701F5" w:rsidRPr="006701F5">
        <w:t>)</w:t>
      </w:r>
      <w:r w:rsidR="006701F5">
        <w:t xml:space="preserve"> работают идентично именованным, однако не имеют связанного с ними имени и пути в файловой системе. Как следствие, невозможно открыть анонимный канал, созданный другим процессом, так как без имени канал</w:t>
      </w:r>
      <w:r w:rsidR="0051055A">
        <w:t>а</w:t>
      </w:r>
      <w:r w:rsidR="006701F5">
        <w:t xml:space="preserve"> нельзя его идентифицировать.</w:t>
      </w:r>
      <w:r w:rsidR="00C71324">
        <w:t xml:space="preserve"> При создании анонимного канала функцией </w:t>
      </w:r>
      <w:r w:rsidR="00C71324" w:rsidRPr="00C71324">
        <w:rPr>
          <w:rStyle w:val="Char0"/>
        </w:rPr>
        <w:t>CreatePipe</w:t>
      </w:r>
      <w:r w:rsidR="00C71324" w:rsidRPr="00C71324">
        <w:rPr>
          <w:rStyle w:val="Char0"/>
          <w:lang w:val="ru-RU"/>
        </w:rPr>
        <w:t>()</w:t>
      </w:r>
      <w:r w:rsidR="00C71324" w:rsidRPr="00C71324">
        <w:t xml:space="preserve"> </w:t>
      </w:r>
      <w:r w:rsidR="00C71324">
        <w:t>процесс получает два оп</w:t>
      </w:r>
      <w:r w:rsidR="0009370E">
        <w:t>исателя для обоих концов канала: чтения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 w:rsidRPr="0009370E">
        <w:t>)</w:t>
      </w:r>
      <w:r w:rsidR="0009370E">
        <w:t xml:space="preserve"> и записи (</w:t>
      </w:r>
      <w:r w:rsidR="0009370E">
        <w:rPr>
          <w:lang w:val="en-US"/>
        </w:rPr>
        <w:t>read</w:t>
      </w:r>
      <w:r w:rsidR="0009370E" w:rsidRPr="0009370E">
        <w:t xml:space="preserve"> </w:t>
      </w:r>
      <w:r w:rsidR="0009370E">
        <w:rPr>
          <w:lang w:val="en-US"/>
        </w:rPr>
        <w:t>end</w:t>
      </w:r>
      <w:r w:rsidR="0009370E">
        <w:t>) — анонимный канал всегда однонаправленный.</w:t>
      </w:r>
    </w:p>
    <w:p w:rsidR="00C71324" w:rsidRDefault="00C71324" w:rsidP="006701F5">
      <w:r>
        <w:t>Каждый процесс имеет три стандартных потока: ввода (</w:t>
      </w:r>
      <w:r>
        <w:rPr>
          <w:lang w:val="en-US"/>
        </w:rPr>
        <w:t>standard</w:t>
      </w:r>
      <w:r w:rsidRPr="00C71324">
        <w:t xml:space="preserve"> </w:t>
      </w:r>
      <w:r>
        <w:rPr>
          <w:lang w:val="en-US"/>
        </w:rPr>
        <w:t>input</w:t>
      </w:r>
      <w:r w:rsidRPr="00C71324">
        <w:t xml:space="preserve">, </w:t>
      </w:r>
      <w:r>
        <w:t>«</w:t>
      </w:r>
      <w:r>
        <w:rPr>
          <w:lang w:val="en-US"/>
        </w:rPr>
        <w:t>stdin</w:t>
      </w:r>
      <w:r>
        <w:t>»</w:t>
      </w:r>
      <w:r w:rsidRPr="00C71324">
        <w:t>)</w:t>
      </w:r>
      <w:r>
        <w:t>, вывода («</w:t>
      </w:r>
      <w:r>
        <w:rPr>
          <w:lang w:val="en-US"/>
        </w:rPr>
        <w:t>stdout</w:t>
      </w:r>
      <w:r>
        <w:t>»</w:t>
      </w:r>
      <w:r w:rsidRPr="00C71324">
        <w:t>)</w:t>
      </w:r>
      <w:r>
        <w:t xml:space="preserve"> и ошибок («</w:t>
      </w:r>
      <w:r>
        <w:rPr>
          <w:lang w:val="en-US"/>
        </w:rPr>
        <w:t>stderr</w:t>
      </w:r>
      <w:r>
        <w:t>»</w:t>
      </w:r>
      <w:r w:rsidRPr="00C71324">
        <w:t>)</w:t>
      </w:r>
      <w:r>
        <w:t xml:space="preserve">. Для терминальных программ поток ввода ассоциируется с клавиатурой, а потоки вывода и ошибок — с экраном. При создании нового процесса функцией </w:t>
      </w:r>
      <w:r w:rsidRPr="00C71324">
        <w:rPr>
          <w:rStyle w:val="Char0"/>
        </w:rPr>
        <w:t>CreateProcess</w:t>
      </w:r>
      <w:r w:rsidRPr="00C71324">
        <w:rPr>
          <w:rStyle w:val="Char0"/>
          <w:lang w:val="ru-RU"/>
        </w:rPr>
        <w:t>()</w:t>
      </w:r>
      <w:r w:rsidRPr="00C71324">
        <w:t xml:space="preserve"> </w:t>
      </w:r>
      <w:r>
        <w:t xml:space="preserve">можно указать в полях структуры </w:t>
      </w:r>
      <w:r w:rsidRPr="00C71324">
        <w:rPr>
          <w:rStyle w:val="Char0"/>
        </w:rPr>
        <w:lastRenderedPageBreak/>
        <w:t>STARTUPINFO</w:t>
      </w:r>
      <w:r>
        <w:t>, какие дескрипторы, полученные создающим (родительским) процессом, использовать в качестве стандартных потоков порождаемого (дочернего) процесса.</w:t>
      </w:r>
      <w:r w:rsidR="0009370E">
        <w:t xml:space="preserve"> </w:t>
      </w:r>
      <w:r w:rsidR="00EF50E0">
        <w:t>Так</w:t>
      </w:r>
      <w:r w:rsidR="0009370E">
        <w:t xml:space="preserve">, можно заменить стандартный поток </w:t>
      </w:r>
      <w:r w:rsidR="00EF50E0">
        <w:t>дочернего</w:t>
      </w:r>
      <w:r w:rsidR="0009370E">
        <w:t xml:space="preserve"> процесса на </w:t>
      </w:r>
      <w:r w:rsidR="00EF50E0">
        <w:t>конец</w:t>
      </w:r>
      <w:r w:rsidR="0009370E">
        <w:t xml:space="preserve"> анонимного канала.</w:t>
      </w:r>
    </w:p>
    <w:p w:rsidR="0051055A" w:rsidRDefault="0051055A" w:rsidP="006701F5">
      <w:r>
        <w:t>О</w:t>
      </w:r>
      <w:r w:rsidR="0009370E">
        <w:t>днако о</w:t>
      </w:r>
      <w:r>
        <w:t>писатель, полученный одним процессом</w:t>
      </w:r>
      <w:r w:rsidR="0009370E">
        <w:t xml:space="preserve"> как конец канала</w:t>
      </w:r>
      <w:r>
        <w:t>, в общем случае нельзя использовать в другом</w:t>
      </w:r>
      <w:r w:rsidR="0009370E">
        <w:t xml:space="preserve"> как поток ввода-вывода</w:t>
      </w:r>
      <w:r>
        <w:t xml:space="preserve">. Изменить такое поведение можно, разрешив наследование </w:t>
      </w:r>
      <w:r w:rsidR="002B263B">
        <w:t xml:space="preserve">данного описателя дочерним процессом при помощи функции </w:t>
      </w:r>
      <w:r w:rsidR="002B263B" w:rsidRPr="002B263B">
        <w:rPr>
          <w:rStyle w:val="Char0"/>
        </w:rPr>
        <w:t>SetHandleInformation</w:t>
      </w:r>
      <w:r w:rsidR="002B263B" w:rsidRPr="002B263B">
        <w:rPr>
          <w:rStyle w:val="Char0"/>
          <w:lang w:val="ru-RU"/>
        </w:rPr>
        <w:t>()</w:t>
      </w:r>
      <w:r w:rsidR="002B263B" w:rsidRPr="002B263B">
        <w:t>.</w:t>
      </w:r>
      <w:r w:rsidR="002B263B">
        <w:t xml:space="preserve"> Наследование описателей </w:t>
      </w:r>
      <w:r w:rsidR="0009370E">
        <w:t>не связано с наследованием в объектно-ориентированном программировании</w:t>
      </w:r>
      <w:r w:rsidR="002B263B">
        <w:t>, это термины-омонимы.</w:t>
      </w:r>
    </w:p>
    <w:p w:rsidR="00CF217F" w:rsidRPr="002B263B" w:rsidRDefault="00304A9C" w:rsidP="006701F5"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 показано, как родительский процесс может, создав анонимные каналы и перенаправив в них стандартные потоки дочернего процесса, взаимодействовать с последним. </w:t>
      </w:r>
      <w:r w:rsidR="00CF217F">
        <w:t>Важно не путать направленность канал</w:t>
      </w:r>
      <w:r>
        <w:t>ов</w:t>
      </w:r>
      <w:r w:rsidR="00CF217F">
        <w:t xml:space="preserve">. </w:t>
      </w:r>
      <w:r>
        <w:t>На рис. </w:t>
      </w:r>
      <w:r w:rsidR="00D73226">
        <w:fldChar w:fldCharType="begin"/>
      </w:r>
      <w:r>
        <w:instrText xml:space="preserve"> REF  _Ref428831538 \h \# "0"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 </w:t>
      </w:r>
      <w:r w:rsidR="00CF217F">
        <w:t xml:space="preserve">дочерний процесс получает конец для чтения в качестве стандартного потока ввода, поскольку будет считывать из него данные. Родительскому процессу остается конец для записи того же канала. Таким образом, канал служит потоком </w:t>
      </w:r>
      <w:r w:rsidR="00CF217F" w:rsidRPr="00304A9C">
        <w:rPr>
          <w:i/>
        </w:rPr>
        <w:t>вывода</w:t>
      </w:r>
      <w:r w:rsidR="00CF217F">
        <w:t xml:space="preserve"> для родительского процесса и потоком </w:t>
      </w:r>
      <w:r w:rsidR="00CF217F" w:rsidRPr="00304A9C">
        <w:rPr>
          <w:i/>
        </w:rPr>
        <w:t>ввода</w:t>
      </w:r>
      <w:r w:rsidR="00CF217F">
        <w:t xml:space="preserve"> для дочернего. При перенаправлении стандартного вывода и потока ошибок дочернего процесса ситуация прямо противоположная. </w:t>
      </w:r>
    </w:p>
    <w:p w:rsidR="003539D4" w:rsidRPr="003539D4" w:rsidRDefault="00365DDD" w:rsidP="005117B8">
      <w:pPr>
        <w:pStyle w:val="NoSpacing"/>
        <w:jc w:val="center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Canvas 1" o:spid="_x0000_s1026" editas="canvas" style="width:444.05pt;height:249.35pt;mso-position-horizontal-relative:char;mso-position-vertical-relative:line" coordorigin="1938,5708" coordsize="8881,49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38;top:5708;width:8881;height:4987;visibility:visible;mso-wrap-style:square">
              <v:fill o:detectmouseclick="t"/>
              <v:path o:connecttype="none"/>
            </v:shape>
            <v:roundrect id="Rounded Rectangle 8" o:spid="_x0000_s1028" style="position:absolute;left:1938;top:5708;width:3570;height:43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oUbwA&#10;AADaAAAADwAAAGRycy9kb3ducmV2LnhtbERPy6rCMBDdX/AfwgjurqkuRKpRRBQEQfCxcTc2Y1ts&#10;JjWJtfr1ZiG4PJz3dN6aSjTkfGlZwaCfgCDOrC45V3A6rv/HIHxA1lhZJgUv8jCfdf6mmGr75D01&#10;h5CLGMI+RQVFCHUqpc8KMuj7tiaO3NU6gyFCl0vt8BnDTSWHSTKSBkuODQXWtCwoux0eRoHbvmtz&#10;5pXMLv7W8I7vidnelep128UERKA2/MRf90YriFvjlXgD5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oWhRvAAAANoAAAAPAAAAAAAAAAAAAAAAAJgCAABkcnMvZG93bnJldi54&#10;bWxQSwUGAAAAAAQABAD1AAAAgQMAAAAA&#10;" fillcolor="white [3201]" strokecolor="black [3200]" strokeweight="1pt">
              <v:stroke joinstyle="miter"/>
              <v:textbox inset="0,1mm,0,0">
                <w:txbxContent>
                  <w:p w:rsidR="00266A94" w:rsidRPr="00832FDC" w:rsidRDefault="00266A94" w:rsidP="00656894">
                    <w:pPr>
                      <w:pStyle w:val="af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Родительский процесс</w:t>
                    </w:r>
                  </w:p>
                </w:txbxContent>
              </v:textbox>
            </v:roundrect>
            <v:roundrect id="Rounded Rectangle 11" o:spid="_x0000_s1029" style="position:absolute;left:5818;top:5708;width:5001;height:4305;visibility:visibl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xn8MA&#10;AADbAAAADwAAAGRycy9kb3ducmV2LnhtbERPTWvCQBC9C/6HZQRvutGDtGk2shaKlfZSWxRvQ3aa&#10;pGZn0+yq6b93BaG3ebzPyZa9bcSZOl87VjCbJiCIC2dqLhV8fb5MHkD4gGywcUwK/sjDMh8OMkyN&#10;u/AHnbehFDGEfYoKqhDaVEpfVGTRT11LHLlv11kMEXalNB1eYrht5DxJFtJizbGhwpaeKyqO25NV&#10;0Pzu3ldvj+t5r/Uh4c1O73/WWqnxqNdPIAL14V98d7+aOH8Gt1/i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hxn8MAAADbAAAADwAAAAAAAAAAAAAAAACYAgAAZHJzL2Rv&#10;d25yZXYueG1sUEsFBgAAAAAEAAQA9QAAAIgDAAAAAA==&#10;" fillcolor="white [3201]" strokecolor="black [3200]" strokeweight="1pt">
              <v:stroke joinstyle="miter"/>
              <v:textbox inset="0,0,0,0">
                <w:txbxContent>
                  <w:p w:rsidR="00266A94" w:rsidRPr="00832FDC" w:rsidRDefault="00266A94" w:rsidP="00656894">
                    <w:pPr>
                      <w:pStyle w:val="af"/>
                      <w:jc w:val="center"/>
                      <w:rPr>
                        <w:rFonts w:ascii="Arial" w:hAnsi="Arial" w:cs="Arial"/>
                        <w:b/>
                        <w:szCs w:val="24"/>
                      </w:rPr>
                    </w:pPr>
                    <w:r w:rsidRPr="00832FDC">
                      <w:rPr>
                        <w:rFonts w:ascii="Arial" w:hAnsi="Arial" w:cs="Arial"/>
                        <w:b/>
                      </w:rPr>
                      <w:t>Дочерний процесс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51" type="#_x0000_t202" style="position:absolute;left:1938;top:10224;width:8824;height:42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<v:textbox style="mso-next-textbox:#TextBox 14;mso-fit-shape-to-text:t">
                <w:txbxContent>
                  <w:p w:rsidR="00266A94" w:rsidRPr="00033432" w:rsidRDefault="00266A94" w:rsidP="00033432">
                    <w:pPr>
                      <w:pStyle w:val="af"/>
                      <w:shd w:val="clear" w:color="auto" w:fill="FFFFFF" w:themeFill="background1"/>
                      <w:jc w:val="center"/>
                      <w:rPr>
                        <w:rFonts w:ascii="Courier New" w:hAnsi="Courier New" w:cs="Courier New"/>
                        <w:sz w:val="22"/>
                        <w:szCs w:val="24"/>
                        <w:lang w:val="en-US"/>
                      </w:rPr>
                    </w:pPr>
                    <w:r w:rsidRPr="00033432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SetHandleInformation(…, HANDLE_FLAG_INHERIT, HANDLE_FLAG_INHERIT)</w:t>
                    </w:r>
                    <w:r w:rsidRPr="00033432">
                      <w:rPr>
                        <w:rFonts w:ascii="Arial" w:hAnsi="Arial" w:cs="Arial"/>
                        <w:sz w:val="22"/>
                        <w:lang w:val="en-US"/>
                      </w:rPr>
                      <w:t> </w:t>
                    </w:r>
                    <w:r w:rsidRPr="00656894">
                      <w:rPr>
                        <w:rFonts w:ascii="Arial" w:hAnsi="Arial" w:cs="Arial"/>
                        <w:lang w:val="en-US"/>
                      </w:rPr>
                      <w:t>× 3</w:t>
                    </w:r>
                  </w:p>
                </w:txbxContent>
              </v:textbox>
            </v:shape>
            <v:group id="_x0000_s1059" style="position:absolute;left:1938;top:6393;width:8658;height:3845" coordorigin="1938,6393" coordsize="8658,3845">
              <v:group id="_x0000_s1045" style="position:absolute;left:1938;top:6393;width:8658;height:1099" coordorigin=",4348" coordsize="54971,6983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31" type="#_x0000_t13" style="position:absolute;left:12755;top:6616;width:23276;height:4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K1cIA&#10;AADbAAAADwAAAGRycy9kb3ducmV2LnhtbESPQYvCMBCF7wv+hzCCtzVVYVmrUUQQlnUvWz14HJqx&#10;KTaTksRa/70RBG8zvPe9ebNc97YRHflQO1YwGWcgiEuna64UHA+7z28QISJrbByTgjsFWK8GH0vM&#10;tbvxP3VFrEQK4ZCjAhNjm0sZSkMWw9i1xEk7O28xptVXUnu8pXDbyGmWfUmLNacLBlvaGiovxdWm&#10;GqfN77WYdWb+d9nO6/3Mh97vlRoN+80CRKQ+vs0v+kcnbgrPX9I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krVwgAAANsAAAAPAAAAAAAAAAAAAAAAAJgCAABkcnMvZG93&#10;bnJldi54bWxQSwUGAAAAAAQABAD1AAAAhwMAAAAA&#10;" adj="19414" fillcolor="white [3201]" strokecolor="black [3200]" strokeweight="1pt">
                  <v:textbox inset="0,0,0,0">
                    <w:txbxContent>
                      <w:p w:rsidR="00266A94" w:rsidRPr="00832FDC" w:rsidRDefault="00266A94" w:rsidP="00656894">
                        <w:pPr>
                          <w:pStyle w:val="af"/>
                          <w:jc w:val="center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input_write</w:t>
                        </w:r>
                        <w:r w:rsidRPr="00832FDC">
                          <w:rPr>
                            <w:rFonts w:ascii="Courier New" w:hAnsi="Courier New" w:cs="Courier New"/>
                            <w:spacing w:val="120"/>
                            <w:sz w:val="22"/>
                            <w:lang w:val="en-US"/>
                          </w:rPr>
                          <w:t xml:space="preserve"> </w:t>
                        </w: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input_read</w:t>
                        </w:r>
                      </w:p>
                    </w:txbxContent>
                  </v:textbox>
                </v:shape>
                <v:shape id="TextBox 10" o:spid="_x0000_s1032" type="#_x0000_t202" style="position:absolute;left:24787;top:4470;width:30184;height:24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266A94" w:rsidRPr="00832FDC" w:rsidRDefault="00266A94" w:rsidP="00656894">
                        <w:pPr>
                          <w:pStyle w:val="af"/>
                          <w:shd w:val="clear" w:color="auto" w:fill="FFFFFF" w:themeFill="background1"/>
                          <w:jc w:val="right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832FDC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GetStdHandle(STD_INPUT_HANDLE)</w:t>
                        </w:r>
                      </w:p>
                    </w:txbxContent>
                  </v:textbox>
                </v:shape>
                <v:shape id="TextBox 13" o:spid="_x0000_s1033" type="#_x0000_t202" style="position:absolute;top:4348;width:22787;height:2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266A94" w:rsidRPr="0009370E" w:rsidRDefault="00266A94" w:rsidP="00656894">
                        <w:pPr>
                          <w:pStyle w:val="af"/>
                          <w:jc w:val="center"/>
                          <w:rPr>
                            <w:rFonts w:ascii="Courier New" w:hAnsi="Courier New" w:cs="Courier New"/>
                            <w:sz w:val="2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WriteFile(input_write, …)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8" type="#_x0000_t32" style="position:absolute;left:4641;top:8777;width:2920;height:1;rotation:-90" o:connectortype="straight">
                <v:stroke endarrow="block"/>
              </v:shape>
            </v:group>
            <v:group id="_x0000_s1062" style="position:absolute;left:1938;top:7541;width:8733;height:2696" coordorigin="1938,7541" coordsize="8733,2696">
              <v:shape id="TextBox 14" o:spid="_x0000_s1047" type="#_x0000_t202" style="position:absolute;left:1968;top:8058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<v:textbox style="mso-fit-shape-to-text:t">
                  <w:txbxContent>
                    <w:p w:rsidR="00266A94" w:rsidRPr="00832FDC" w:rsidRDefault="00266A94" w:rsidP="00656894">
                      <w:pPr>
                        <w:pStyle w:val="af"/>
                        <w:shd w:val="clear" w:color="auto" w:fill="FFFFFF" w:themeFill="background1"/>
                        <w:rPr>
                          <w:rFonts w:ascii="Courier New" w:hAnsi="Courier New" w:cs="Courier New"/>
                          <w:sz w:val="2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CreatePipe()</w:t>
                      </w:r>
                    </w:p>
                  </w:txbxContent>
                </v:textbox>
              </v:shape>
              <v:group id="_x0000_s1061" style="position:absolute;left:1938;top:7541;width:8733;height:2696" coordorigin="1938,7541" coordsize="8733,2696">
                <v:shape id="TextBox 11" o:spid="_x0000_s1036" type="#_x0000_t202" style="position:absolute;left:5836;top:7541;width:4835;height:39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266A94" w:rsidRPr="005117B8" w:rsidRDefault="00266A94" w:rsidP="00656894">
                        <w:pPr>
                          <w:pStyle w:val="af"/>
                          <w:jc w:val="right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 w:rsidRPr="005117B8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GetStdHandle(STD_OUTPUT_HANDLE)</w:t>
                        </w:r>
                      </w:p>
                    </w:txbxContent>
                  </v:textbox>
                </v:shape>
                <v:group id="_x0000_s1060" style="position:absolute;left:1938;top:7548;width:5705;height:2689" coordorigin="1938,7548" coordsize="5705,2689">
                  <v:shape id="Right Arrow 13" o:spid="_x0000_s1035" type="#_x0000_t13" style="position:absolute;left:3888;top:7882;width:3755;height:7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jgsIA&#10;AADbAAAADwAAAGRycy9kb3ducmV2LnhtbERPzWrCQBC+F/oOyxS8FN1ooZU0GxFB1FNa9QHG7CQb&#10;mp0N2VWTt3cLhd7m4/udbDXYVtyo941jBfNZAoK4dLrhWsH5tJ0uQfiArLF1TApG8rDKn58yTLW7&#10;8zfdjqEWMYR9igpMCF0qpS8NWfQz1xFHrnK9xRBhX0vd4z2G21YukuRdWmw4NhjsaGOo/DlerYJL&#10;pYtw+Hgtmsu1mm9MNxa7r1Gpycuw/gQRaAj/4j/3Xsf5b/D7Szx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6OCwgAAANsAAAAPAAAAAAAAAAAAAAAAAJgCAABkcnMvZG93&#10;bnJldi54bWxQSwUGAAAAAAQABAD1AAAAhwMAAAAA&#10;" adj="19459" fillcolor="white [3201]" strokecolor="black [3200]" strokeweight="1pt">
                    <v:textbox inset="0,0,0,0">
                      <w:txbxContent>
                        <w:p w:rsidR="00266A94" w:rsidRPr="00832FDC" w:rsidRDefault="00266A94" w:rsidP="00656894">
                          <w:pPr>
                            <w:pStyle w:val="af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832FDC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output_read</w:t>
                          </w:r>
                          <w:r w:rsidRPr="00832FDC">
                            <w:rPr>
                              <w:rFonts w:ascii="Courier New" w:hAnsi="Courier New" w:cs="Courier New"/>
                              <w:spacing w:val="120"/>
                              <w:sz w:val="22"/>
                              <w:lang w:val="en-US"/>
                            </w:rPr>
                            <w:t xml:space="preserve"> </w:t>
                          </w:r>
                          <w:r w:rsidRPr="00832FDC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output_write</w:t>
                          </w:r>
                        </w:p>
                      </w:txbxContent>
                    </v:textbox>
                  </v:shape>
                  <v:shape id="TextBox 14" o:spid="_x0000_s1037" type="#_x0000_t202" style="position:absolute;left:1938;top:7548;width:3457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  <v:textbox style="mso-fit-shape-to-text:t">
                      <w:txbxContent>
                        <w:p w:rsidR="00266A94" w:rsidRPr="00832FDC" w:rsidRDefault="00266A94" w:rsidP="00656894">
                          <w:pPr>
                            <w:pStyle w:val="af"/>
                            <w:shd w:val="clear" w:color="auto" w:fill="FFFFFF" w:themeFill="background1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ReadFile(output_read, …)</w:t>
                          </w:r>
                        </w:p>
                      </w:txbxContent>
                    </v:textbox>
                  </v:shape>
                  <v:shape id="_x0000_s1057" type="#_x0000_t32" style="position:absolute;left:5405;top:9343;width:1786;height:1;rotation:-90" o:connectortype="straight">
                    <v:stroke endarrow="block"/>
                  </v:shape>
                </v:group>
              </v:group>
            </v:group>
            <v:group id="_x0000_s1064" style="position:absolute;left:1938;top:8773;width:8733;height:1463" coordorigin="1938,8773" coordsize="8733,1463">
              <v:group id="_x0000_s1063" style="position:absolute;left:1938;top:8773;width:8733;height:1096" coordorigin="1938,8773" coordsize="8733,1096">
                <v:group id="_x0000_s1043" style="position:absolute;left:1938;top:8773;width:8733;height:1096" coordorigin=",19465" coordsize="55447,6957">
                  <v:shape id="Right Arrow 14" o:spid="_x0000_s1039" type="#_x0000_t13" style="position:absolute;left:12381;top:21693;width:23777;height:472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twMQA&#10;AADbAAAADwAAAGRycy9kb3ducmV2LnhtbESPQWvCQBCF74X+h2WE3urGtEiJrhKqgqUnY6HXMTtm&#10;o9nZkF2T+O+7hUJvM7z3vXmzXI+2ET11vnasYDZNQBCXTtdcKfg67p7fQPiArLFxTAru5GG9enxY&#10;YqbdwAfqi1CJGMI+QwUmhDaT0peGLPqpa4mjdnadxRDXrpK6wyGG20amSTKXFmuOFwy29G6ovBY3&#10;G2uYb1ltc3M539LCfdDxc7d5OSn1NBnzBYhAY/g3/9F7HblX+P0lD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77cDEAAAA2wAAAA8AAAAAAAAAAAAAAAAAmAIAAGRycy9k&#10;b3ducmV2LnhtbFBLBQYAAAAABAAEAPUAAACJAwAAAAA=&#10;" adj="19452" fillcolor="white [3201]" strokecolor="black [3200]" strokeweight="1pt">
                    <v:textbox inset="0,0,0,0">
                      <w:txbxContent>
                        <w:p w:rsidR="00266A94" w:rsidRPr="00926F84" w:rsidRDefault="00266A94" w:rsidP="00656894">
                          <w:pPr>
                            <w:pStyle w:val="af"/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926F84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error_read</w:t>
                          </w:r>
                          <w:r w:rsidRPr="00926F84">
                            <w:rPr>
                              <w:rFonts w:ascii="Courier New" w:hAnsi="Courier New" w:cs="Courier New"/>
                              <w:spacing w:val="120"/>
                              <w:sz w:val="22"/>
                              <w:lang w:val="en-US"/>
                            </w:rPr>
                            <w:t xml:space="preserve"> </w:t>
                          </w:r>
                          <w:r w:rsidRPr="00926F84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error_write</w:t>
                          </w:r>
                        </w:p>
                      </w:txbxContent>
                    </v:textbox>
                  </v:shape>
                  <v:shape id="TextBox 12" o:spid="_x0000_s1040" type="#_x0000_t202" style="position:absolute;left:24787;top:19481;width:30660;height:24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266A94" w:rsidRPr="005117B8" w:rsidRDefault="00266A94" w:rsidP="00656894">
                          <w:pPr>
                            <w:pStyle w:val="af"/>
                            <w:jc w:val="right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 w:rsidRPr="005117B8"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GetStdHandle(STD_ERROR_HANDLE)</w:t>
                          </w:r>
                        </w:p>
                      </w:txbxContent>
                    </v:textbox>
                  </v:shape>
                  <v:shape id="TextBox 15" o:spid="_x0000_s1041" type="#_x0000_t202" style="position:absolute;top:19465;width:21111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<v:textbox style="mso-fit-shape-to-text:t">
                      <w:txbxContent>
                        <w:p w:rsidR="00266A94" w:rsidRPr="00832FDC" w:rsidRDefault="00266A94" w:rsidP="00656894">
                          <w:pPr>
                            <w:pStyle w:val="af"/>
                            <w:rPr>
                              <w:rFonts w:ascii="Courier New" w:hAnsi="Courier New" w:cs="Courier New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2"/>
                              <w:lang w:val="en-US"/>
                            </w:rPr>
                            <w:t>ReadFile(error_read, …)</w:t>
                          </w:r>
                        </w:p>
                      </w:txbxContent>
                    </v:textbox>
                  </v:shape>
                </v:group>
                <v:shape id="TextBox 14" o:spid="_x0000_s1050" type="#_x0000_t202" style="position:absolute;left:1968;top:9303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66A94" w:rsidRPr="00832FDC" w:rsidRDefault="00266A94" w:rsidP="00656894">
                        <w:pPr>
                          <w:pStyle w:val="af"/>
                          <w:shd w:val="clear" w:color="auto" w:fill="FFFFFF" w:themeFill="background1"/>
                          <w:rPr>
                            <w:rFonts w:ascii="Courier New" w:hAnsi="Courier New" w:cs="Courier New"/>
                            <w:sz w:val="22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CreatePipe()</w:t>
                        </w:r>
                      </w:p>
                    </w:txbxContent>
                  </v:textbox>
                </v:shape>
              </v:group>
              <v:shape id="_x0000_s1055" type="#_x0000_t32" style="position:absolute;left:6223;top:9966;width:539;height:1;rotation:-90" o:connectortype="straight">
                <v:stroke endarrow="block"/>
              </v:shape>
            </v:group>
            <v:shape id="TextBox 14" o:spid="_x0000_s1049" type="#_x0000_t202" style="position:absolute;left:1985;top:6933;width:1873;height: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<v:textbox style="mso-fit-shape-to-text:t">
                <w:txbxContent>
                  <w:p w:rsidR="00266A94" w:rsidRPr="00832FDC" w:rsidRDefault="00266A94" w:rsidP="00656894">
                    <w:pPr>
                      <w:pStyle w:val="af"/>
                      <w:shd w:val="clear" w:color="auto" w:fill="FFFFFF" w:themeFill="background1"/>
                      <w:rPr>
                        <w:rFonts w:ascii="Courier New" w:hAnsi="Courier New" w:cs="Courier New"/>
                        <w:sz w:val="22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CreatePipe()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77E8" w:rsidRPr="002077E8" w:rsidRDefault="002077E8" w:rsidP="002077E8">
      <w:pPr>
        <w:pStyle w:val="Caption"/>
      </w:pPr>
      <w:bookmarkStart w:id="0" w:name="_Ref428831538"/>
      <w:r w:rsidRPr="005117B8">
        <w:t xml:space="preserve">Рисунок </w:t>
      </w:r>
      <w:r w:rsidR="00D73226" w:rsidRPr="005117B8">
        <w:fldChar w:fldCharType="begin"/>
      </w:r>
      <w:r w:rsidRPr="005117B8">
        <w:instrText xml:space="preserve"> SEQ Рисунок \* ARABIC </w:instrText>
      </w:r>
      <w:r w:rsidR="00D73226" w:rsidRPr="005117B8">
        <w:fldChar w:fldCharType="separate"/>
      </w:r>
      <w:r w:rsidR="00850556">
        <w:rPr>
          <w:noProof/>
        </w:rPr>
        <w:t>1</w:t>
      </w:r>
      <w:r w:rsidR="00D73226" w:rsidRPr="005117B8">
        <w:fldChar w:fldCharType="end"/>
      </w:r>
      <w:bookmarkEnd w:id="0"/>
      <w:r w:rsidRPr="005117B8">
        <w:rPr>
          <w:lang w:val="en-US"/>
        </w:rPr>
        <w:t> </w:t>
      </w:r>
      <w:r w:rsidRPr="005117B8">
        <w:t xml:space="preserve">— Взаимодействие родительского процесса с дочерним </w:t>
      </w:r>
      <w:r w:rsidRPr="005117B8">
        <w:br/>
        <w:t>через стандартные потоки и анонимные каналы</w:t>
      </w:r>
    </w:p>
    <w:p w:rsidR="00D72916" w:rsidRPr="003E184E" w:rsidRDefault="007E2AB6" w:rsidP="006701F5">
      <w:r>
        <w:t xml:space="preserve">Примером программы, работающей описанным образом, </w:t>
      </w:r>
      <w:r w:rsidR="0009370E">
        <w:t xml:space="preserve">хотя и в другой ОС, </w:t>
      </w:r>
      <w:r>
        <w:t xml:space="preserve">является сервер </w:t>
      </w:r>
      <w:r>
        <w:rPr>
          <w:lang w:val="en-US"/>
        </w:rPr>
        <w:t>SSH</w:t>
      </w:r>
      <w:r w:rsidRPr="007E2AB6">
        <w:t xml:space="preserve"> (</w:t>
      </w:r>
      <w:r>
        <w:t xml:space="preserve">к которому подключается клиент </w:t>
      </w:r>
      <w:r>
        <w:rPr>
          <w:lang w:val="en-US"/>
        </w:rPr>
        <w:t>PuTTY</w:t>
      </w:r>
      <w:r w:rsidR="00993458">
        <w:t>).</w:t>
      </w:r>
      <w:r w:rsidRPr="007E2AB6">
        <w:t xml:space="preserve"> </w:t>
      </w:r>
      <w:r w:rsidR="00993458">
        <w:t>С</w:t>
      </w:r>
      <w:r>
        <w:t>тандартные потоки запускаемых на удаленной машине программ перенаправляются; данные, полученные от клиента, передаются на их стандартный ввод, а считанные со стандартного вывода</w:t>
      </w:r>
      <w:r w:rsidR="00993458">
        <w:rPr>
          <w:lang w:val="en-US"/>
        </w:rPr>
        <w:t> </w:t>
      </w:r>
      <w:r w:rsidR="00993458" w:rsidRPr="00993458">
        <w:t>—</w:t>
      </w:r>
      <w:r>
        <w:t xml:space="preserve"> пересылаются обратно по сети.</w:t>
      </w:r>
    </w:p>
    <w:p w:rsidR="00C87AF2" w:rsidRDefault="00C87AF2" w:rsidP="00C87AF2">
      <w:pPr>
        <w:pStyle w:val="Heading1"/>
      </w:pPr>
      <w:r w:rsidRPr="002C1392">
        <w:lastRenderedPageBreak/>
        <w:t>Задание на лабораторную работу</w:t>
      </w:r>
    </w:p>
    <w:p w:rsidR="003539D4" w:rsidRDefault="001561E7" w:rsidP="00C60C18">
      <w:pPr>
        <w:rPr>
          <w:color w:val="000000"/>
        </w:rPr>
      </w:pPr>
      <w:r>
        <w:rPr>
          <w:color w:val="000000"/>
        </w:rPr>
        <w:t xml:space="preserve">Проверку работы </w:t>
      </w:r>
      <w:r w:rsidR="007E4CC4">
        <w:rPr>
          <w:color w:val="000000"/>
        </w:rPr>
        <w:t xml:space="preserve">программ вариантов 1—3 </w:t>
      </w:r>
      <w:r>
        <w:rPr>
          <w:color w:val="000000"/>
        </w:rPr>
        <w:t>следует выполнять, запуская несколько экземпляров приложе</w:t>
      </w:r>
      <w:r w:rsidR="00C60C18">
        <w:rPr>
          <w:color w:val="000000"/>
        </w:rPr>
        <w:t xml:space="preserve">ния, например, из «Проводника». </w:t>
      </w:r>
      <w:r>
        <w:rPr>
          <w:color w:val="000000"/>
        </w:rPr>
        <w:t xml:space="preserve">В примерах </w:t>
      </w:r>
      <w:r w:rsidRPr="001561E7">
        <w:rPr>
          <w:b/>
          <w:color w:val="000000"/>
        </w:rPr>
        <w:t>полужирным</w:t>
      </w:r>
      <w:r>
        <w:rPr>
          <w:color w:val="000000"/>
        </w:rPr>
        <w:t xml:space="preserve"> начертанием обозначен ввод пользователя.</w:t>
      </w:r>
    </w:p>
    <w:p w:rsidR="00C87AF2" w:rsidRPr="00C87AF2" w:rsidRDefault="00C87AF2" w:rsidP="005A5BC4">
      <w:pPr>
        <w:pStyle w:val="a2"/>
      </w:pPr>
      <w:r>
        <w:t>Вариант 1</w:t>
      </w:r>
    </w:p>
    <w:p w:rsidR="00C87AF2" w:rsidRDefault="00C87AF2" w:rsidP="00C87AF2">
      <w:pPr>
        <w:rPr>
          <w:color w:val="000000"/>
        </w:rPr>
      </w:pPr>
      <w:r>
        <w:rPr>
          <w:color w:val="000000"/>
        </w:rPr>
        <w:t>Требуется написать программу</w:t>
      </w:r>
      <w:r w:rsidR="0065200D">
        <w:rPr>
          <w:color w:val="000000"/>
        </w:rPr>
        <w:t xml:space="preserve"> для обмена текстовыми сообщениями между экземплярами через проецируемые в память файлы</w:t>
      </w:r>
      <w:r>
        <w:rPr>
          <w:color w:val="000000"/>
        </w:rPr>
        <w:t>, которая:</w:t>
      </w:r>
    </w:p>
    <w:p w:rsidR="00385AA2" w:rsidRPr="00D611A9" w:rsidRDefault="00C87AF2" w:rsidP="005168BE">
      <w:pPr>
        <w:pStyle w:val="ListParagraph"/>
      </w:pPr>
      <w:r w:rsidRPr="00D611A9">
        <w:t>Запрашивает у пользователя наименование разделяемой области памяти.</w:t>
      </w:r>
    </w:p>
    <w:p w:rsidR="00C87AF2" w:rsidRPr="00D611A9" w:rsidRDefault="00C87AF2" w:rsidP="005168BE">
      <w:pPr>
        <w:pStyle w:val="ListParagraph"/>
      </w:pPr>
      <w:r w:rsidRPr="00D611A9">
        <w:t xml:space="preserve">Пытается открыть указанную область функцией </w:t>
      </w:r>
      <w:r w:rsidRPr="00D611A9">
        <w:rPr>
          <w:rFonts w:ascii="Courier New" w:hAnsi="Courier New" w:cs="Courier New"/>
        </w:rPr>
        <w:t>OpenFileMapping()</w:t>
      </w:r>
      <w:r w:rsidR="00D611A9">
        <w:t xml:space="preserve">; если области не существует, </w:t>
      </w:r>
      <w:r w:rsidRPr="00D611A9">
        <w:t xml:space="preserve">создает её функцией </w:t>
      </w:r>
      <w:r w:rsidRPr="00D611A9">
        <w:rPr>
          <w:rFonts w:ascii="Courier New" w:hAnsi="Courier New" w:cs="Courier New"/>
        </w:rPr>
        <w:t>CreateFileMapping()</w:t>
      </w:r>
      <w:r w:rsidRPr="00D611A9">
        <w:t>.</w:t>
      </w:r>
    </w:p>
    <w:p w:rsidR="00C87AF2" w:rsidRPr="00385AA2" w:rsidRDefault="00C87AF2" w:rsidP="005168BE">
      <w:pPr>
        <w:pStyle w:val="ac"/>
      </w:pPr>
      <w:r w:rsidRPr="00385AA2">
        <w:rPr>
          <w:i/>
        </w:rPr>
        <w:t xml:space="preserve">Указание. </w:t>
      </w:r>
      <w:r w:rsidRPr="00385AA2">
        <w:t xml:space="preserve">Отсутствие разделяемой </w:t>
      </w:r>
      <w:r w:rsidRPr="00D611A9">
        <w:t>области</w:t>
      </w:r>
      <w:r w:rsidRPr="00385AA2">
        <w:t xml:space="preserve"> </w:t>
      </w:r>
      <w:r w:rsidRPr="005168BE">
        <w:t>памяти</w:t>
      </w:r>
      <w:r w:rsidRPr="00385AA2">
        <w:t xml:space="preserve"> можно диагностировать, если функция </w:t>
      </w:r>
      <w:r w:rsidRPr="00385AA2">
        <w:rPr>
          <w:rFonts w:ascii="Courier New" w:hAnsi="Courier New" w:cs="Courier New"/>
        </w:rPr>
        <w:t xml:space="preserve">OpenFileMapping()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 w:rsidR="007E4CC4">
        <w:t xml:space="preserve"> </w:t>
      </w:r>
      <w:r w:rsidRPr="00385AA2">
        <w:t>по MSDN.</w:t>
      </w:r>
    </w:p>
    <w:p w:rsidR="00C87AF2" w:rsidRPr="005168BE" w:rsidRDefault="00C87AF2" w:rsidP="005168BE">
      <w:pPr>
        <w:pStyle w:val="ListParagraph"/>
      </w:pPr>
      <w:r w:rsidRPr="005168BE">
        <w:t>Проецирует участок разделяемой области</w:t>
      </w:r>
      <w:r w:rsidR="002C1392">
        <w:t xml:space="preserve"> памяти</w:t>
      </w:r>
      <w:r w:rsidRPr="005168BE">
        <w:t xml:space="preserve"> фиксированного размера. </w:t>
      </w:r>
    </w:p>
    <w:p w:rsidR="00753B50" w:rsidRDefault="00C87AF2" w:rsidP="00753B50">
      <w:pPr>
        <w:pStyle w:val="ListParagraph"/>
      </w:pPr>
      <w:r w:rsidRPr="005168BE">
        <w:t>Запрашивает у пользователя, что следует сделать: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Записать строку в разделяемую область памяти. Необходимо предложить пользователю ввести строку, а затем записать в</w:t>
      </w:r>
      <w:r w:rsidR="005168BE">
        <w:t> </w:t>
      </w:r>
      <w:r w:rsidRPr="00385AA2">
        <w:t>спроецированный участок разделяемой памяти.</w:t>
      </w:r>
    </w:p>
    <w:p w:rsidR="00753B50" w:rsidRDefault="00C87AF2" w:rsidP="00242135">
      <w:pPr>
        <w:pStyle w:val="ListParagraph"/>
        <w:numPr>
          <w:ilvl w:val="1"/>
          <w:numId w:val="5"/>
        </w:numPr>
      </w:pPr>
      <w:r w:rsidRPr="00385AA2">
        <w:t>Считать строку в разделяемую область памяти. Необходимо вывести на</w:t>
      </w:r>
      <w:r w:rsidR="00CF217F">
        <w:t> </w:t>
      </w:r>
      <w:r w:rsidRPr="00385AA2">
        <w:t>экран содержимое спроецированного участка памяти как</w:t>
      </w:r>
      <w:r w:rsidR="002C1392">
        <w:t> </w:t>
      </w:r>
      <w:r w:rsidRPr="00385AA2">
        <w:t xml:space="preserve">строку. </w:t>
      </w:r>
    </w:p>
    <w:p w:rsidR="00C87AF2" w:rsidRDefault="00C87AF2" w:rsidP="00242135">
      <w:pPr>
        <w:pStyle w:val="ListParagraph"/>
        <w:numPr>
          <w:ilvl w:val="1"/>
          <w:numId w:val="5"/>
        </w:numPr>
      </w:pPr>
      <w:r w:rsidRPr="00385AA2">
        <w:t xml:space="preserve">Завершить работу. Необходимо закончить проецирование функцией </w:t>
      </w:r>
      <w:r w:rsidRPr="00753B50">
        <w:rPr>
          <w:rFonts w:ascii="Courier New" w:hAnsi="Courier New" w:cs="Courier New"/>
        </w:rPr>
        <w:t xml:space="preserve">UnmapViewOfFile() </w:t>
      </w:r>
      <w:r w:rsidRPr="00385AA2">
        <w:t xml:space="preserve">и отключиться от открытой или созданной разделяемой области памяти функцией </w:t>
      </w:r>
      <w:r w:rsidRPr="00753B50">
        <w:rPr>
          <w:rFonts w:ascii="Courier New" w:hAnsi="Courier New" w:cs="Courier New"/>
        </w:rPr>
        <w:t>CloseHandle()</w:t>
      </w:r>
      <w:r w:rsidRPr="00C87AF2">
        <w:t xml:space="preserve">. </w:t>
      </w:r>
    </w:p>
    <w:p w:rsidR="00C87AF2" w:rsidRDefault="00C87AF2" w:rsidP="00D611A9">
      <w:pPr>
        <w:pStyle w:val="ad"/>
      </w:pPr>
      <w:r w:rsidRPr="00D611A9">
        <w:rPr>
          <w:i/>
          <w:iCs/>
        </w:rPr>
        <w:t xml:space="preserve">Указание. </w:t>
      </w:r>
      <w:r w:rsidRPr="00D611A9">
        <w:t xml:space="preserve">Целесообразно взять за основу </w:t>
      </w:r>
      <w:hyperlink r:id="rId12" w:history="1">
        <w:r w:rsidR="00385AA2" w:rsidRPr="00D611A9">
          <w:rPr>
            <w:rStyle w:val="Hyperlink"/>
          </w:rPr>
          <w:t>официальный пример</w:t>
        </w:r>
      </w:hyperlink>
      <w:r w:rsidR="00385AA2" w:rsidRPr="00D611A9">
        <w:rPr>
          <w:color w:val="0563C1"/>
        </w:rPr>
        <w:t xml:space="preserve"> </w:t>
      </w:r>
      <w:r w:rsidRPr="00D611A9">
        <w:t>работы с</w:t>
      </w:r>
      <w:r w:rsidR="00D611A9">
        <w:t> </w:t>
      </w:r>
      <w:r w:rsidRPr="00D611A9">
        <w:t>разделяемой областью памяти, соединив две предста</w:t>
      </w:r>
      <w:r w:rsidR="00266A94">
        <w:t>вленные в нем программы в одну.</w:t>
      </w:r>
    </w:p>
    <w:p w:rsidR="00266A94" w:rsidRDefault="00266A94" w:rsidP="00D611A9">
      <w:pPr>
        <w:pStyle w:val="ad"/>
      </w:pPr>
      <w:r>
        <w:t>Проверить экспериментально и отразить</w:t>
      </w:r>
      <w:r w:rsidR="00E67F4D">
        <w:t xml:space="preserve"> результаты</w:t>
      </w:r>
      <w:r>
        <w:t xml:space="preserve"> в отчете:</w:t>
      </w:r>
    </w:p>
    <w:p w:rsidR="00266A94" w:rsidRDefault="00266A94" w:rsidP="00266A94">
      <w:pPr>
        <w:pStyle w:val="ad"/>
        <w:numPr>
          <w:ilvl w:val="0"/>
          <w:numId w:val="9"/>
        </w:numPr>
      </w:pPr>
      <w:r>
        <w:t>Возможность использования любой программы для обмена данными через файл, который был спроецирован в память.</w:t>
      </w:r>
    </w:p>
    <w:p w:rsidR="00266A94" w:rsidRDefault="0041539F" w:rsidP="00266A94">
      <w:pPr>
        <w:pStyle w:val="ad"/>
        <w:numPr>
          <w:ilvl w:val="0"/>
          <w:numId w:val="9"/>
        </w:numPr>
      </w:pPr>
      <w:r>
        <w:t>Возможность работы со спроецированной областью</w:t>
      </w:r>
      <w:r w:rsidR="00266A94">
        <w:t xml:space="preserve"> </w:t>
      </w:r>
      <w:r>
        <w:t xml:space="preserve">файла </w:t>
      </w:r>
      <w:r w:rsidR="00266A94">
        <w:t>после того, как завершилась создавш</w:t>
      </w:r>
      <w:r>
        <w:t>ая эту область программа (из программ, которые открыли эту область еще при работе создавшей).</w:t>
      </w:r>
    </w:p>
    <w:p w:rsidR="00C87AF2" w:rsidRPr="00D611A9" w:rsidRDefault="00C87AF2" w:rsidP="00C60C18">
      <w:pPr>
        <w:keepNext/>
        <w:rPr>
          <w:color w:val="000000"/>
        </w:rPr>
      </w:pPr>
      <w:r w:rsidRPr="00C87AF2">
        <w:lastRenderedPageBreak/>
        <w:t>Пример организации тестирования с</w:t>
      </w:r>
      <w:r w:rsidR="001561E7">
        <w:t xml:space="preserve"> двумя процессами приведен ниже.</w:t>
      </w:r>
    </w:p>
    <w:p w:rsidR="00C87AF2" w:rsidRPr="00AE3081" w:rsidRDefault="00C87AF2" w:rsidP="00C60C18">
      <w:pPr>
        <w:keepNext/>
        <w:rPr>
          <w:b/>
          <w:lang w:val="en-US"/>
        </w:rPr>
      </w:pPr>
      <w:r w:rsidRPr="00AE3081">
        <w:rPr>
          <w:b/>
        </w:rPr>
        <w:t>Процесс</w:t>
      </w:r>
      <w:r w:rsidRPr="00AE3081">
        <w:rPr>
          <w:b/>
          <w:lang w:val="en-US"/>
        </w:rPr>
        <w:t xml:space="preserve"> </w:t>
      </w:r>
      <w:r w:rsidR="00AE3081" w:rsidRPr="00385AA2">
        <w:rPr>
          <w:b/>
          <w:lang w:val="en-US"/>
        </w:rPr>
        <w:t>№ </w:t>
      </w:r>
      <w:r w:rsidRPr="00AE3081">
        <w:rPr>
          <w:b/>
          <w:lang w:val="en-US"/>
        </w:rPr>
        <w:t>1:</w:t>
      </w:r>
    </w:p>
    <w:p w:rsid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failed.</w:t>
      </w:r>
      <w:r w:rsidRPr="00C87AF2">
        <w:br/>
        <w:t>Creating new mapping `comminication'.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1</w:t>
      </w:r>
      <w:r w:rsidRPr="00C87AF2">
        <w:br/>
        <w:t xml:space="preserve">Enter the message: </w:t>
      </w:r>
      <w:r w:rsidRPr="00C87AF2">
        <w:rPr>
          <w:b/>
          <w:bCs/>
        </w:rPr>
        <w:t>Hello!</w:t>
      </w:r>
      <w:r w:rsidRPr="00C87AF2">
        <w:br/>
        <w:t>Enter 1 for writ</w:t>
      </w:r>
      <w:r>
        <w:t>ing, 2 for reading, 3 for exit:</w:t>
      </w:r>
    </w:p>
    <w:p w:rsidR="00C87AF2" w:rsidRPr="00385AA2" w:rsidRDefault="00C87AF2" w:rsidP="00AE3081">
      <w:pPr>
        <w:rPr>
          <w:b/>
          <w:lang w:val="en-US"/>
        </w:rPr>
      </w:pPr>
      <w:r w:rsidRPr="00AE3081">
        <w:rPr>
          <w:b/>
        </w:rPr>
        <w:t>Процесс</w:t>
      </w:r>
      <w:r w:rsidRPr="00385AA2">
        <w:rPr>
          <w:b/>
          <w:lang w:val="en-US"/>
        </w:rPr>
        <w:t xml:space="preserve"> № 2:</w:t>
      </w:r>
    </w:p>
    <w:p w:rsidR="00C87AF2" w:rsidRPr="00C87AF2" w:rsidRDefault="00C87AF2" w:rsidP="008264E0">
      <w:pPr>
        <w:pStyle w:val="a0"/>
      </w:pPr>
      <w:r w:rsidRPr="00C87AF2">
        <w:t xml:space="preserve">Enter mapping name: </w:t>
      </w:r>
      <w:r w:rsidRPr="00C87AF2">
        <w:rPr>
          <w:b/>
          <w:bCs/>
        </w:rPr>
        <w:t>communication</w:t>
      </w:r>
      <w:r w:rsidRPr="00C87AF2">
        <w:br/>
        <w:t>Connecting to `communication'... done.</w:t>
      </w:r>
      <w:r w:rsidRPr="00C87AF2">
        <w:br/>
        <w:t xml:space="preserve">Enter 1 for writing, 2 for reading, 3 for exit: </w:t>
      </w:r>
      <w:r w:rsidRPr="00C87AF2">
        <w:rPr>
          <w:b/>
          <w:bCs/>
        </w:rPr>
        <w:t>2</w:t>
      </w:r>
      <w:r w:rsidRPr="00C87AF2">
        <w:br/>
        <w:t>The message is `Hello!'.</w:t>
      </w:r>
    </w:p>
    <w:p w:rsidR="00DF35A0" w:rsidRPr="0008137C" w:rsidRDefault="00AE3081" w:rsidP="005A5BC4">
      <w:pPr>
        <w:pStyle w:val="a2"/>
      </w:pPr>
      <w:r>
        <w:t>Вариант 2</w:t>
      </w:r>
      <w:r w:rsidR="00DF35A0" w:rsidRPr="0008137C">
        <w:t xml:space="preserve"> </w:t>
      </w:r>
    </w:p>
    <w:p w:rsidR="005C4970" w:rsidRDefault="005C4970" w:rsidP="00D96CC6">
      <w:r>
        <w:t xml:space="preserve">Написать </w:t>
      </w:r>
      <w:r w:rsidR="003D15FC">
        <w:t>пару</w:t>
      </w:r>
      <w:r w:rsidR="0008137C">
        <w:t xml:space="preserve"> программ</w:t>
      </w:r>
      <w:r w:rsidR="003D15FC">
        <w:t>, взаимодействующих</w:t>
      </w:r>
      <w:r>
        <w:t xml:space="preserve"> через именованные каналы.</w:t>
      </w:r>
      <w:r w:rsidR="003D15FC">
        <w:t xml:space="preserve"> Программа-сервер хранит строки-значения по строкам-ключам. Программа-клиент, отправляя программе-серверу команды, добавляет, удаляет и получает значения.</w:t>
      </w:r>
    </w:p>
    <w:p w:rsidR="005C4970" w:rsidRDefault="005C4970" w:rsidP="0008137C">
      <w:pPr>
        <w:pStyle w:val="Heading3"/>
      </w:pPr>
      <w:r>
        <w:t>Программа-сервер:</w:t>
      </w:r>
    </w:p>
    <w:p w:rsidR="005C4970" w:rsidRDefault="005C4970" w:rsidP="00242135">
      <w:pPr>
        <w:pStyle w:val="ListParagraph"/>
        <w:numPr>
          <w:ilvl w:val="0"/>
          <w:numId w:val="6"/>
        </w:numPr>
      </w:pPr>
      <w:bookmarkStart w:id="1" w:name="_Ref431149290"/>
      <w:r>
        <w:t>Запрашивает у пользователя имя канала и создает дуплексный</w:t>
      </w:r>
      <w:r w:rsidR="002C1392">
        <w:t>, ориентированный на сообщения</w:t>
      </w:r>
      <w:r>
        <w:t xml:space="preserve"> канал с заданным именем функцией </w:t>
      </w:r>
      <w:r w:rsidRPr="0028041F">
        <w:rPr>
          <w:rStyle w:val="Char0"/>
        </w:rPr>
        <w:t>CreateNamedPipe</w:t>
      </w:r>
      <w:r w:rsidRPr="0008137C">
        <w:rPr>
          <w:rStyle w:val="Char0"/>
          <w:lang w:val="ru-RU"/>
        </w:rPr>
        <w:t>()</w:t>
      </w:r>
      <w:r>
        <w:t>.</w:t>
      </w:r>
      <w:bookmarkEnd w:id="1"/>
    </w:p>
    <w:p w:rsidR="0008137C" w:rsidRDefault="005C4970" w:rsidP="0008137C">
      <w:pPr>
        <w:pStyle w:val="ListParagraph"/>
      </w:pPr>
      <w:bookmarkStart w:id="2" w:name="_Ref431148926"/>
      <w:r>
        <w:t xml:space="preserve">Ожидает подключения </w:t>
      </w:r>
      <w:r w:rsidR="002C1392">
        <w:t xml:space="preserve">клиента </w:t>
      </w:r>
      <w:r>
        <w:t xml:space="preserve">к каналу функцией </w:t>
      </w:r>
      <w:r w:rsidRPr="0028041F">
        <w:rPr>
          <w:rStyle w:val="Char0"/>
        </w:rPr>
        <w:t>ConnectNamedPipe</w:t>
      </w:r>
      <w:r w:rsidRPr="0008137C">
        <w:rPr>
          <w:rStyle w:val="Char0"/>
          <w:lang w:val="ru-RU"/>
        </w:rPr>
        <w:t>()</w:t>
      </w:r>
      <w:r w:rsidRPr="005C4970">
        <w:t>.</w:t>
      </w:r>
      <w:bookmarkEnd w:id="2"/>
    </w:p>
    <w:p w:rsidR="005C4970" w:rsidRDefault="005C4970" w:rsidP="005C2939">
      <w:pPr>
        <w:pStyle w:val="ListParagraph"/>
      </w:pPr>
      <w:bookmarkStart w:id="3" w:name="_Ref431284466"/>
      <w:r>
        <w:t>Считывает из подключенного канала одну строку-команду, состоящую из имени и аргументов, разделенных пробелами (ни в имени, ни в аргументах</w:t>
      </w:r>
      <w:r w:rsidR="0008137C">
        <w:t xml:space="preserve"> пробелов нет) функцией </w:t>
      </w:r>
      <w:r w:rsidR="007A1C28">
        <w:rPr>
          <w:rStyle w:val="Char0"/>
        </w:rPr>
        <w:t>ReadFile</w:t>
      </w:r>
      <w:r w:rsidR="0008137C" w:rsidRPr="0008137C">
        <w:rPr>
          <w:rStyle w:val="Char0"/>
          <w:lang w:val="ru-RU"/>
        </w:rPr>
        <w:t>()</w:t>
      </w:r>
      <w:r w:rsidR="005C2939">
        <w:t xml:space="preserve"> и в</w:t>
      </w:r>
      <w:r>
        <w:t xml:space="preserve">ыполняет </w:t>
      </w:r>
      <w:r w:rsidR="005C2939">
        <w:t xml:space="preserve">полученную </w:t>
      </w:r>
      <w:r>
        <w:t>команду:</w:t>
      </w:r>
      <w:bookmarkEnd w:id="3"/>
    </w:p>
    <w:p w:rsidR="005C4970" w:rsidRDefault="005C4970" w:rsidP="00242135">
      <w:pPr>
        <w:pStyle w:val="ListParagraph"/>
        <w:numPr>
          <w:ilvl w:val="1"/>
          <w:numId w:val="5"/>
        </w:numPr>
      </w:pPr>
      <w:r>
        <w:t>Сохранить значение по ключу. Формат команды:</w:t>
      </w:r>
    </w:p>
    <w:p w:rsidR="005C4970" w:rsidRPr="005C4970" w:rsidRDefault="005C4970" w:rsidP="0028041F">
      <w:pPr>
        <w:pStyle w:val="a1"/>
        <w:rPr>
          <w:lang w:val="ru-RU"/>
        </w:rPr>
      </w:pPr>
      <w:r>
        <w:t>set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ключ</w:t>
      </w:r>
      <w:r w:rsidRPr="0028041F">
        <w:rPr>
          <w:lang w:val="ru-RU"/>
        </w:rPr>
        <w:t xml:space="preserve"> </w:t>
      </w:r>
      <w:r w:rsidRPr="0028041F">
        <w:rPr>
          <w:rStyle w:val="Char6"/>
          <w:lang w:val="ru-RU"/>
        </w:rPr>
        <w:t>значение</w:t>
      </w:r>
    </w:p>
    <w:p w:rsidR="0028041F" w:rsidRPr="0047215E" w:rsidRDefault="0028041F" w:rsidP="0028041F">
      <w:pPr>
        <w:ind w:left="1416" w:firstLine="0"/>
      </w:pPr>
      <w:r>
        <w:t xml:space="preserve">Необходимо сохранить в памяти </w:t>
      </w:r>
      <w:r w:rsidRPr="0028041F">
        <w:rPr>
          <w:rStyle w:val="Char6"/>
        </w:rPr>
        <w:t>значение</w:t>
      </w:r>
      <w:r>
        <w:t xml:space="preserve"> под указанным </w:t>
      </w:r>
      <w:r w:rsidRPr="0028041F">
        <w:rPr>
          <w:rStyle w:val="Char6"/>
        </w:rPr>
        <w:t>ключом</w:t>
      </w:r>
      <w:r w:rsidR="0047215E">
        <w:t xml:space="preserve"> и записать в канал строку </w:t>
      </w:r>
      <w:r w:rsidR="0047215E" w:rsidRPr="0047215E">
        <w:rPr>
          <w:rStyle w:val="Char0"/>
        </w:rPr>
        <w:t>acknowledged</w:t>
      </w:r>
      <w:r w:rsidR="0047215E" w:rsidRPr="0047215E">
        <w:t>.</w:t>
      </w:r>
    </w:p>
    <w:p w:rsidR="005C4970" w:rsidRDefault="005C4970" w:rsidP="00C60C18">
      <w:pPr>
        <w:pStyle w:val="ListParagraph"/>
        <w:keepNext/>
        <w:numPr>
          <w:ilvl w:val="1"/>
          <w:numId w:val="5"/>
        </w:numPr>
      </w:pPr>
      <w:r>
        <w:t>Получить значение по ключу. Формат команды:</w:t>
      </w:r>
    </w:p>
    <w:p w:rsidR="005C4970" w:rsidRPr="00CF217F" w:rsidRDefault="005C4970" w:rsidP="0028041F">
      <w:pPr>
        <w:pStyle w:val="a1"/>
        <w:rPr>
          <w:lang w:val="ru-RU"/>
        </w:rPr>
      </w:pPr>
      <w:r>
        <w:t>get</w:t>
      </w:r>
      <w:r w:rsidRPr="008264E0">
        <w:rPr>
          <w:lang w:val="ru-RU"/>
        </w:rPr>
        <w:t xml:space="preserve"> </w:t>
      </w:r>
      <w:r w:rsidRPr="00CF217F">
        <w:rPr>
          <w:rStyle w:val="Char6"/>
          <w:lang w:val="ru-RU"/>
        </w:rPr>
        <w:t>ключ</w:t>
      </w:r>
    </w:p>
    <w:p w:rsidR="005C4970" w:rsidRDefault="008264E0" w:rsidP="00C60C18">
      <w:pPr>
        <w:keepNext/>
        <w:ind w:left="1418" w:firstLine="0"/>
      </w:pPr>
      <w:r>
        <w:t xml:space="preserve">Если </w:t>
      </w:r>
      <w:r w:rsidRPr="008264E0">
        <w:rPr>
          <w:rStyle w:val="Char6"/>
        </w:rPr>
        <w:t>ключ</w:t>
      </w:r>
      <w:r>
        <w:t xml:space="preserve"> имеется в хранилище, следует записать в канал строку</w:t>
      </w:r>
      <w:r w:rsidR="00D024DD">
        <w:t xml:space="preserve"> в формате</w:t>
      </w:r>
    </w:p>
    <w:p w:rsidR="008264E0" w:rsidRPr="0028041F" w:rsidRDefault="0028041F" w:rsidP="008264E0">
      <w:pPr>
        <w:pStyle w:val="a1"/>
        <w:rPr>
          <w:lang w:val="ru-RU"/>
        </w:rPr>
      </w:pPr>
      <w:r>
        <w:t>found</w:t>
      </w:r>
      <w:r w:rsidR="008264E0" w:rsidRPr="008264E0">
        <w:rPr>
          <w:lang w:val="ru-RU"/>
        </w:rPr>
        <w:t xml:space="preserve"> </w:t>
      </w:r>
      <w:r w:rsidR="008264E0" w:rsidRPr="00D024DD">
        <w:rPr>
          <w:rStyle w:val="Char6"/>
          <w:lang w:val="ru-RU"/>
        </w:rPr>
        <w:t>значение</w:t>
      </w:r>
    </w:p>
    <w:p w:rsidR="008264E0" w:rsidRPr="00D024DD" w:rsidRDefault="00D024DD" w:rsidP="00D024DD">
      <w:pPr>
        <w:ind w:left="1416" w:firstLine="0"/>
      </w:pPr>
      <w:r>
        <w:t>В противном случает следует записать в канал строку</w:t>
      </w:r>
      <w:r w:rsidRPr="00D024DD">
        <w:t xml:space="preserve"> </w:t>
      </w:r>
      <w:r w:rsidR="0028041F" w:rsidRPr="00D024DD">
        <w:rPr>
          <w:rStyle w:val="Char0"/>
        </w:rPr>
        <w:t>missing</w:t>
      </w:r>
      <w:r>
        <w:t>.</w:t>
      </w:r>
    </w:p>
    <w:p w:rsidR="0008137C" w:rsidRPr="0008137C" w:rsidRDefault="0008137C" w:rsidP="0008137C">
      <w:pPr>
        <w:pStyle w:val="ae"/>
      </w:pPr>
      <w:r w:rsidRPr="0008137C">
        <w:rPr>
          <w:i/>
        </w:rPr>
        <w:t>Указание.</w:t>
      </w:r>
      <w:r>
        <w:t xml:space="preserve"> Запись </w:t>
      </w:r>
      <w:r w:rsidR="002C1392">
        <w:t>можно также выполнить</w:t>
      </w:r>
      <w:r>
        <w:t xml:space="preserve"> функцией </w:t>
      </w:r>
      <w:r w:rsidR="00B129A0">
        <w:rPr>
          <w:rStyle w:val="Char0"/>
          <w:sz w:val="22"/>
        </w:rPr>
        <w:t>WriteFile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8264E0" w:rsidRPr="008264E0" w:rsidRDefault="008264E0" w:rsidP="00C60C18">
      <w:pPr>
        <w:pStyle w:val="ListParagraph"/>
        <w:keepNext/>
        <w:numPr>
          <w:ilvl w:val="1"/>
          <w:numId w:val="5"/>
        </w:numPr>
      </w:pPr>
      <w:r>
        <w:t>Получить список ключей в хранилище. Формат команды:</w:t>
      </w:r>
    </w:p>
    <w:p w:rsidR="005C4970" w:rsidRPr="008264E0" w:rsidRDefault="008264E0" w:rsidP="008264E0">
      <w:pPr>
        <w:pStyle w:val="a1"/>
        <w:rPr>
          <w:lang w:val="ru-RU"/>
        </w:rPr>
      </w:pPr>
      <w:r w:rsidRPr="008264E0">
        <w:t>list</w:t>
      </w:r>
    </w:p>
    <w:p w:rsidR="008264E0" w:rsidRDefault="008264E0" w:rsidP="0028041F">
      <w:pPr>
        <w:ind w:left="1416" w:firstLine="0"/>
      </w:pPr>
      <w:r>
        <w:lastRenderedPageBreak/>
        <w:t>Необходимо записать в канал строку, содержащую через пробел все имеющиеся в хранилище ключи.</w:t>
      </w:r>
    </w:p>
    <w:p w:rsidR="00D024DD" w:rsidRDefault="00D024DD" w:rsidP="00C60C18">
      <w:pPr>
        <w:pStyle w:val="ListParagraph"/>
        <w:keepNext/>
        <w:numPr>
          <w:ilvl w:val="1"/>
          <w:numId w:val="5"/>
        </w:numPr>
      </w:pPr>
      <w:r>
        <w:t>Удалить значение под </w:t>
      </w:r>
      <w:r w:rsidRPr="00D024DD">
        <w:t>заданным ключом.</w:t>
      </w:r>
      <w:r>
        <w:t xml:space="preserve"> Формат команды:</w:t>
      </w:r>
    </w:p>
    <w:p w:rsidR="00D024DD" w:rsidRPr="00D024DD" w:rsidRDefault="00D024DD" w:rsidP="00D024DD">
      <w:pPr>
        <w:pStyle w:val="a1"/>
        <w:rPr>
          <w:lang w:val="ru-RU"/>
        </w:rPr>
      </w:pPr>
      <w:r>
        <w:t>delete</w:t>
      </w:r>
      <w:r w:rsidRPr="00D024DD">
        <w:rPr>
          <w:lang w:val="ru-RU"/>
        </w:rPr>
        <w:t xml:space="preserve"> </w:t>
      </w:r>
      <w:r w:rsidRPr="00D024DD">
        <w:rPr>
          <w:rStyle w:val="Char6"/>
          <w:lang w:val="ru-RU"/>
        </w:rPr>
        <w:t>ключ</w:t>
      </w:r>
    </w:p>
    <w:p w:rsidR="00D024DD" w:rsidRPr="00D024DD" w:rsidRDefault="00D024DD" w:rsidP="00D024DD">
      <w:pPr>
        <w:ind w:left="1416" w:firstLine="0"/>
      </w:pPr>
      <w:r>
        <w:t xml:space="preserve">Если </w:t>
      </w:r>
      <w:r w:rsidRPr="00D024DD">
        <w:rPr>
          <w:rStyle w:val="Char6"/>
        </w:rPr>
        <w:t>ключ</w:t>
      </w:r>
      <w:r>
        <w:t xml:space="preserve"> присутствует в хранилище, следует записать в канал строку</w:t>
      </w:r>
      <w:r w:rsidRPr="00D024DD">
        <w:t xml:space="preserve"> </w:t>
      </w:r>
      <w:r w:rsidRPr="00D024DD">
        <w:rPr>
          <w:rStyle w:val="Char0"/>
        </w:rPr>
        <w:t>deleted</w:t>
      </w:r>
      <w:r w:rsidRPr="00D024DD">
        <w:t xml:space="preserve">, </w:t>
      </w:r>
      <w:r>
        <w:t xml:space="preserve">иначе — строку </w:t>
      </w:r>
      <w:r w:rsidRPr="00D024DD">
        <w:rPr>
          <w:rStyle w:val="Char0"/>
        </w:rPr>
        <w:t>missing</w:t>
      </w:r>
      <w:r w:rsidRPr="00D024DD">
        <w:t>.</w:t>
      </w:r>
    </w:p>
    <w:p w:rsidR="0028041F" w:rsidRDefault="008264E0" w:rsidP="00C60C18">
      <w:pPr>
        <w:pStyle w:val="ListParagraph"/>
        <w:keepNext/>
        <w:numPr>
          <w:ilvl w:val="1"/>
          <w:numId w:val="5"/>
        </w:numPr>
      </w:pPr>
      <w:r>
        <w:t xml:space="preserve">Прекратить сеанс связи. </w:t>
      </w:r>
      <w:r w:rsidR="0028041F">
        <w:t>Формат команды:</w:t>
      </w:r>
    </w:p>
    <w:p w:rsidR="0028041F" w:rsidRDefault="0028041F" w:rsidP="0028041F">
      <w:pPr>
        <w:ind w:left="2124" w:firstLine="0"/>
      </w:pPr>
      <w:r>
        <w:rPr>
          <w:rStyle w:val="Char0"/>
        </w:rPr>
        <w:t>q</w:t>
      </w:r>
      <w:r w:rsidR="008264E0" w:rsidRPr="008264E0">
        <w:rPr>
          <w:rStyle w:val="Char0"/>
        </w:rPr>
        <w:t>uit</w:t>
      </w:r>
    </w:p>
    <w:p w:rsidR="0028041F" w:rsidRDefault="008264E0" w:rsidP="0028041F">
      <w:pPr>
        <w:ind w:left="1416" w:firstLine="0"/>
      </w:pPr>
      <w:r>
        <w:t xml:space="preserve">Необходимо отключить именованный канал </w:t>
      </w:r>
      <w:r w:rsidR="002C1392">
        <w:t xml:space="preserve">от </w:t>
      </w:r>
      <w:r>
        <w:t xml:space="preserve">клиента функцией </w:t>
      </w:r>
      <w:r w:rsidRPr="0028041F">
        <w:rPr>
          <w:rStyle w:val="Char0"/>
        </w:rPr>
        <w:t>DisconnectNamedPipe</w:t>
      </w:r>
      <w:r w:rsidRPr="0028041F">
        <w:rPr>
          <w:rStyle w:val="Char0"/>
          <w:lang w:val="ru-RU"/>
        </w:rPr>
        <w:t>()</w:t>
      </w:r>
      <w:r w:rsidRPr="008264E0">
        <w:t>.</w:t>
      </w:r>
    </w:p>
    <w:p w:rsidR="000557D7" w:rsidRPr="000557D7" w:rsidRDefault="000557D7" w:rsidP="0028041F">
      <w:pPr>
        <w:pStyle w:val="ListParagraph"/>
      </w:pPr>
      <w:r>
        <w:t>Переходит к пункту </w:t>
      </w:r>
      <w:r>
        <w:fldChar w:fldCharType="begin"/>
      </w:r>
      <w:r>
        <w:instrText xml:space="preserve"> REF _Ref431284466 \r \h </w:instrText>
      </w:r>
      <w:r>
        <w:fldChar w:fldCharType="separate"/>
      </w:r>
      <w:r>
        <w:t>3</w:t>
      </w:r>
      <w:r>
        <w:fldChar w:fldCharType="end"/>
      </w:r>
      <w:r>
        <w:t xml:space="preserve"> (цикл работы с</w:t>
      </w:r>
      <w:r>
        <w:rPr>
          <w:lang w:val="en-US"/>
        </w:rPr>
        <w:t> </w:t>
      </w:r>
      <w:r>
        <w:t>подключенным клиентом).</w:t>
      </w:r>
    </w:p>
    <w:p w:rsidR="0008137C" w:rsidRDefault="0008137C" w:rsidP="0028041F">
      <w:pPr>
        <w:pStyle w:val="ListParagraph"/>
      </w:pPr>
      <w:r>
        <w:t>Запрашивает у пользователя, следует ли остановить сервер. В случае утвердительного ответа следует уничтожить именованный канал, созданный на шаге </w:t>
      </w:r>
      <w:r w:rsidR="00D73226">
        <w:fldChar w:fldCharType="begin"/>
      </w:r>
      <w:r>
        <w:instrText xml:space="preserve"> REF _Ref431149290 \r \h </w:instrText>
      </w:r>
      <w:r w:rsidR="00D73226">
        <w:fldChar w:fldCharType="separate"/>
      </w:r>
      <w:r w:rsidR="00850556">
        <w:t>1</w:t>
      </w:r>
      <w:r w:rsidR="00D73226">
        <w:fldChar w:fldCharType="end"/>
      </w:r>
      <w:r>
        <w:t xml:space="preserve">, функцией </w:t>
      </w:r>
      <w:r w:rsidRPr="0008137C">
        <w:rPr>
          <w:rStyle w:val="Char0"/>
        </w:rPr>
        <w:t>CloseHandle</w:t>
      </w:r>
      <w:r w:rsidRPr="0008137C">
        <w:rPr>
          <w:rStyle w:val="Char0"/>
          <w:lang w:val="ru-RU"/>
        </w:rPr>
        <w:t>()</w:t>
      </w:r>
      <w:r w:rsidRPr="0008137C">
        <w:t>.</w:t>
      </w:r>
    </w:p>
    <w:p w:rsidR="0028041F" w:rsidRDefault="0028041F" w:rsidP="0028041F">
      <w:pPr>
        <w:pStyle w:val="ListParagraph"/>
      </w:pPr>
      <w:r>
        <w:t>Переходит к пункту </w:t>
      </w:r>
      <w:r w:rsidR="00D73226">
        <w:fldChar w:fldCharType="begin"/>
      </w:r>
      <w:r>
        <w:instrText xml:space="preserve"> REF _Ref431148926 \r \h </w:instrText>
      </w:r>
      <w:r w:rsidR="00D73226">
        <w:fldChar w:fldCharType="separate"/>
      </w:r>
      <w:r w:rsidR="000557D7">
        <w:t>2</w:t>
      </w:r>
      <w:r w:rsidR="00D73226">
        <w:fldChar w:fldCharType="end"/>
      </w:r>
      <w:r>
        <w:t xml:space="preserve"> (цикл</w:t>
      </w:r>
      <w:r w:rsidR="000557D7">
        <w:t xml:space="preserve"> ожидания клиентов и работы с ними</w:t>
      </w:r>
      <w:r>
        <w:t>).</w:t>
      </w:r>
    </w:p>
    <w:p w:rsidR="0028041F" w:rsidRDefault="0028041F" w:rsidP="0008137C">
      <w:pPr>
        <w:pStyle w:val="Heading3"/>
      </w:pPr>
      <w:r>
        <w:t>Программа-клиент:</w:t>
      </w:r>
    </w:p>
    <w:p w:rsidR="0028041F" w:rsidRDefault="0028041F" w:rsidP="00242135">
      <w:pPr>
        <w:pStyle w:val="ListParagraph"/>
        <w:numPr>
          <w:ilvl w:val="0"/>
          <w:numId w:val="7"/>
        </w:numPr>
      </w:pPr>
      <w:r>
        <w:t xml:space="preserve">Запрашивает у пользователя имя канала и подключается как клиент к указанному каналу функцией </w:t>
      </w:r>
      <w:r w:rsidR="00950BED">
        <w:rPr>
          <w:rStyle w:val="Char0"/>
        </w:rPr>
        <w:t>CreateFile</w:t>
      </w:r>
      <w:r w:rsidRPr="0008137C">
        <w:rPr>
          <w:rStyle w:val="Char0"/>
          <w:lang w:val="ru-RU"/>
        </w:rPr>
        <w:t>()</w:t>
      </w:r>
      <w:r w:rsidRPr="0028041F">
        <w:t>.</w:t>
      </w:r>
    </w:p>
    <w:p w:rsidR="0028041F" w:rsidRDefault="0008137C" w:rsidP="0028041F">
      <w:pPr>
        <w:pStyle w:val="ListParagraph"/>
      </w:pPr>
      <w:bookmarkStart w:id="4" w:name="_Ref431149968"/>
      <w:r>
        <w:t xml:space="preserve">Запрашивает у пользователя строку-команду и записывает её в открытый канал функцией </w:t>
      </w:r>
      <w:r w:rsidRPr="0008137C">
        <w:rPr>
          <w:rStyle w:val="Char0"/>
        </w:rPr>
        <w:t>WriteFile</w:t>
      </w:r>
      <w:r w:rsidRPr="0008137C">
        <w:rPr>
          <w:rStyle w:val="Char0"/>
          <w:lang w:val="ru-RU"/>
        </w:rPr>
        <w:t>()</w:t>
      </w:r>
      <w:bookmarkEnd w:id="4"/>
      <w:r w:rsidR="00950BED">
        <w:t>.</w:t>
      </w:r>
    </w:p>
    <w:p w:rsidR="008E0C45" w:rsidRDefault="008E0C45" w:rsidP="0028041F">
      <w:pPr>
        <w:pStyle w:val="ListParagraph"/>
      </w:pPr>
      <w:r>
        <w:t>Если на шаге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850556">
        <w:t>2</w:t>
      </w:r>
      <w:r w:rsidR="00D73226">
        <w:fldChar w:fldCharType="end"/>
      </w:r>
      <w:r>
        <w:t xml:space="preserve"> была введена команда </w:t>
      </w:r>
      <w:r w:rsidRPr="00850556">
        <w:rPr>
          <w:rStyle w:val="Char0"/>
        </w:rPr>
        <w:t>quit</w:t>
      </w:r>
      <w:r w:rsidRPr="008E0C45">
        <w:t xml:space="preserve">, </w:t>
      </w:r>
      <w:r>
        <w:t xml:space="preserve">закрывает канал функцией </w:t>
      </w:r>
      <w:r w:rsidRPr="008E0C45">
        <w:rPr>
          <w:rStyle w:val="Char0"/>
        </w:rPr>
        <w:t>CloseHandle</w:t>
      </w:r>
      <w:r w:rsidRPr="008E0C45">
        <w:rPr>
          <w:rStyle w:val="Char0"/>
          <w:lang w:val="ru-RU"/>
        </w:rPr>
        <w:t>()</w:t>
      </w:r>
      <w:r w:rsidRPr="008E0C45">
        <w:t xml:space="preserve"> </w:t>
      </w:r>
      <w:r>
        <w:t>и завершает работу.</w:t>
      </w:r>
    </w:p>
    <w:p w:rsidR="0008137C" w:rsidRDefault="008E0C45" w:rsidP="0028041F">
      <w:pPr>
        <w:pStyle w:val="ListParagraph"/>
      </w:pPr>
      <w:r>
        <w:t>Считывает из</w:t>
      </w:r>
      <w:r w:rsidR="002C1392">
        <w:rPr>
          <w:lang w:val="en-US"/>
        </w:rPr>
        <w:t> </w:t>
      </w:r>
      <w:r>
        <w:t xml:space="preserve">канала </w:t>
      </w:r>
      <w:r w:rsidR="002C1392">
        <w:t>сообщение-ответ</w:t>
      </w:r>
      <w:r>
        <w:t xml:space="preserve"> функцией </w:t>
      </w:r>
      <w:r w:rsidR="00B129A0">
        <w:rPr>
          <w:rStyle w:val="Char0"/>
        </w:rPr>
        <w:t>ReadFile</w:t>
      </w:r>
      <w:r w:rsidRPr="008E0C45">
        <w:rPr>
          <w:rStyle w:val="Char0"/>
          <w:lang w:val="ru-RU"/>
        </w:rPr>
        <w:t>()</w:t>
      </w:r>
      <w:r w:rsidR="00950BED">
        <w:t xml:space="preserve"> и отображает </w:t>
      </w:r>
      <w:r w:rsidR="002C1392">
        <w:t>его</w:t>
      </w:r>
      <w:r w:rsidR="00950BED">
        <w:t xml:space="preserve"> на экране.</w:t>
      </w:r>
    </w:p>
    <w:p w:rsidR="00950BED" w:rsidRDefault="00950BED" w:rsidP="0028041F">
      <w:pPr>
        <w:pStyle w:val="ListParagraph"/>
      </w:pPr>
      <w:r>
        <w:t>Переходит к шагу </w:t>
      </w:r>
      <w:r w:rsidR="00D73226">
        <w:fldChar w:fldCharType="begin"/>
      </w:r>
      <w:r>
        <w:instrText xml:space="preserve"> REF _Ref431149968 \r \h </w:instrText>
      </w:r>
      <w:r w:rsidR="00D73226">
        <w:fldChar w:fldCharType="separate"/>
      </w:r>
      <w:r w:rsidR="00850556">
        <w:t>2</w:t>
      </w:r>
      <w:r w:rsidR="00D73226">
        <w:fldChar w:fldCharType="end"/>
      </w:r>
      <w:r>
        <w:t xml:space="preserve"> (цикл).</w:t>
      </w:r>
    </w:p>
    <w:p w:rsidR="00FB77AD" w:rsidRPr="00D719F4" w:rsidRDefault="00FB77AD" w:rsidP="00FB77AD">
      <w:pPr>
        <w:pStyle w:val="ad"/>
      </w:pPr>
      <w:r w:rsidRPr="00FB77AD">
        <w:rPr>
          <w:i/>
        </w:rPr>
        <w:t>Указание</w:t>
      </w:r>
      <w:r w:rsidR="003218C9">
        <w:rPr>
          <w:i/>
        </w:rPr>
        <w:t> 1</w:t>
      </w:r>
      <w:r w:rsidRPr="00FB77AD">
        <w:rPr>
          <w:i/>
        </w:rPr>
        <w:t>.</w:t>
      </w:r>
      <w:r>
        <w:t xml:space="preserve"> Хранение значений по ключам в </w:t>
      </w:r>
      <w:r>
        <w:rPr>
          <w:lang w:val="en-US"/>
        </w:rPr>
        <w:t>C</w:t>
      </w:r>
      <w:r w:rsidRPr="00FB77AD">
        <w:t>++</w:t>
      </w:r>
      <w:r>
        <w:t xml:space="preserve"> удобно реализовать с </w:t>
      </w:r>
      <w:r w:rsidRPr="00FB77AD">
        <w:rPr>
          <w:rStyle w:val="Char0"/>
        </w:rPr>
        <w:t>std</w:t>
      </w:r>
      <w:r w:rsidRPr="00FB77AD">
        <w:rPr>
          <w:rStyle w:val="Char0"/>
          <w:lang w:val="ru-RU"/>
        </w:rPr>
        <w:t>::</w:t>
      </w:r>
      <w:r w:rsidRPr="00FB77AD">
        <w:rPr>
          <w:rStyle w:val="Char0"/>
        </w:rPr>
        <w:t>map</w:t>
      </w:r>
      <w:r w:rsidR="00D719F4">
        <w:t xml:space="preserve">, а вычленение имени команды и аргументов из строки — классом </w:t>
      </w:r>
      <w:r w:rsidR="00D719F4" w:rsidRPr="00D719F4">
        <w:rPr>
          <w:rStyle w:val="Char0"/>
        </w:rPr>
        <w:t>std</w:t>
      </w:r>
      <w:r w:rsidR="00D719F4" w:rsidRPr="00D719F4">
        <w:rPr>
          <w:rStyle w:val="Char0"/>
          <w:lang w:val="ru-RU"/>
        </w:rPr>
        <w:t>::</w:t>
      </w:r>
      <w:r w:rsidR="00D719F4" w:rsidRPr="00D719F4">
        <w:rPr>
          <w:rStyle w:val="Char0"/>
        </w:rPr>
        <w:t>stringstream</w:t>
      </w:r>
      <w:r w:rsidR="00D719F4" w:rsidRPr="00D719F4">
        <w:t>.</w:t>
      </w:r>
    </w:p>
    <w:p w:rsidR="007E4CC4" w:rsidRPr="00E23FB2" w:rsidRDefault="003218C9" w:rsidP="007E4CC4">
      <w:pPr>
        <w:pStyle w:val="ad"/>
      </w:pPr>
      <w:r w:rsidRPr="003218C9">
        <w:rPr>
          <w:i/>
        </w:rPr>
        <w:t>Указание 2.</w:t>
      </w:r>
      <w:r>
        <w:t xml:space="preserve"> </w:t>
      </w:r>
      <w:r w:rsidRPr="003218C9">
        <w:t>При</w:t>
      </w:r>
      <w:r>
        <w:t xml:space="preserve"> отладке первой из двух программ целесообразно использовать </w:t>
      </w:r>
      <w:r w:rsidRPr="00850556">
        <w:t>образец решения</w:t>
      </w:r>
      <w:r>
        <w:t xml:space="preserve"> </w:t>
      </w:r>
      <w:r w:rsidR="00D719F4">
        <w:t xml:space="preserve">второй </w:t>
      </w:r>
      <w:r>
        <w:t xml:space="preserve">в качестве недостающей </w:t>
      </w:r>
      <w:r w:rsidR="00D719F4">
        <w:t>части</w:t>
      </w:r>
      <w:r w:rsidR="007E4CC4">
        <w:t>.</w:t>
      </w:r>
      <w:r w:rsidR="00E23FB2">
        <w:t xml:space="preserve"> Раздел </w:t>
      </w:r>
      <w:r w:rsidR="00E23FB2">
        <w:rPr>
          <w:lang w:val="en-US"/>
        </w:rPr>
        <w:t>MSDN</w:t>
      </w:r>
      <w:r w:rsidR="00E23FB2" w:rsidRPr="00E23FB2">
        <w:t xml:space="preserve"> </w:t>
      </w:r>
      <w:r w:rsidR="00E23FB2">
        <w:t xml:space="preserve">об именованных каналах также содержит </w:t>
      </w:r>
      <w:hyperlink r:id="rId13" w:history="1">
        <w:r w:rsidR="00E23FB2" w:rsidRPr="00E23FB2">
          <w:rPr>
            <w:rStyle w:val="Hyperlink"/>
          </w:rPr>
          <w:t>пример</w:t>
        </w:r>
      </w:hyperlink>
      <w:bookmarkStart w:id="5" w:name="_GoBack"/>
      <w:bookmarkEnd w:id="5"/>
      <w:r w:rsidR="00E23FB2">
        <w:t>, близкий к программе-клиенту.</w:t>
      </w:r>
    </w:p>
    <w:p w:rsidR="00AE3081" w:rsidRPr="005A5BC4" w:rsidRDefault="00AE3081" w:rsidP="005A5BC4">
      <w:pPr>
        <w:pStyle w:val="a2"/>
      </w:pPr>
      <w:r>
        <w:lastRenderedPageBreak/>
        <w:t>Вариант 3</w:t>
      </w:r>
    </w:p>
    <w:p w:rsidR="00AE3081" w:rsidRDefault="00AE3081" w:rsidP="00D719F4">
      <w:pPr>
        <w:keepNext/>
      </w:pPr>
      <w:r>
        <w:t xml:space="preserve">Написать программу для обмена сообщениями через механизм </w:t>
      </w:r>
      <w:r>
        <w:rPr>
          <w:lang w:val="en-US"/>
        </w:rPr>
        <w:t>Windows</w:t>
      </w:r>
      <w:r w:rsidRPr="00AE3081">
        <w:t xml:space="preserve"> </w:t>
      </w:r>
      <w:r>
        <w:rPr>
          <w:lang w:val="en-US"/>
        </w:rPr>
        <w:t>Mailstots</w:t>
      </w:r>
      <w:r w:rsidR="00D75F7C">
        <w:t>, которая действует следующим образом:</w:t>
      </w:r>
    </w:p>
    <w:p w:rsidR="00D75F7C" w:rsidRDefault="00D75F7C" w:rsidP="00242135">
      <w:pPr>
        <w:pStyle w:val="ListParagraph"/>
        <w:numPr>
          <w:ilvl w:val="0"/>
          <w:numId w:val="8"/>
        </w:numPr>
      </w:pPr>
      <w:r w:rsidRPr="00D75F7C">
        <w:t>Запрашивает у</w:t>
      </w:r>
      <w:r w:rsidRPr="00972E4C">
        <w:rPr>
          <w:lang w:val="en-US"/>
        </w:rPr>
        <w:t> </w:t>
      </w:r>
      <w:r w:rsidRPr="00D75F7C">
        <w:t>пользователя наименование почтового ящика</w:t>
      </w:r>
      <w:r>
        <w:t xml:space="preserve"> и пытается создать его функцией </w:t>
      </w:r>
      <w:r w:rsidRPr="00AB7A52">
        <w:rPr>
          <w:rStyle w:val="Char0"/>
        </w:rPr>
        <w:t>CreateMailslot</w:t>
      </w:r>
      <w:r w:rsidRPr="00CF217F">
        <w:rPr>
          <w:rStyle w:val="Char0"/>
          <w:lang w:val="ru-RU"/>
        </w:rPr>
        <w:t>()</w:t>
      </w:r>
      <w:r>
        <w:t xml:space="preserve">, а если почтовый ящик уже существует, получает его описатель функцией </w:t>
      </w:r>
      <w:r w:rsidRPr="00AB7A52">
        <w:rPr>
          <w:rStyle w:val="Char0"/>
        </w:rPr>
        <w:t>CreateFile</w:t>
      </w:r>
      <w:r w:rsidRPr="00972E4C">
        <w:rPr>
          <w:rStyle w:val="Char0"/>
          <w:lang w:val="ru-RU"/>
        </w:rPr>
        <w:t>()</w:t>
      </w:r>
      <w:r w:rsidRPr="00D75F7C">
        <w:t>.</w:t>
      </w:r>
    </w:p>
    <w:p w:rsidR="00D75F7C" w:rsidRDefault="00D75F7C" w:rsidP="00AB7A52">
      <w:pPr>
        <w:pStyle w:val="ac"/>
      </w:pPr>
      <w:r w:rsidRPr="00AB7A52">
        <w:rPr>
          <w:i/>
        </w:rPr>
        <w:t>Указание</w:t>
      </w:r>
      <w:r w:rsidR="00C707F9">
        <w:rPr>
          <w:i/>
        </w:rPr>
        <w:t> 1</w:t>
      </w:r>
      <w:r w:rsidRPr="00AB7A52">
        <w:rPr>
          <w:i/>
        </w:rPr>
        <w:t>.</w:t>
      </w:r>
      <w:r>
        <w:t xml:space="preserve"> </w:t>
      </w:r>
      <w:r w:rsidR="00AB7A52">
        <w:t xml:space="preserve">Пользователь должен вводить полное наименование почтового ящика, например, </w:t>
      </w:r>
      <w:r w:rsidR="00AB7A52" w:rsidRPr="00CF217F">
        <w:rPr>
          <w:rStyle w:val="Char0"/>
          <w:sz w:val="22"/>
          <w:lang w:val="ru-RU"/>
        </w:rPr>
        <w:t>\\.\</w:t>
      </w:r>
      <w:r w:rsidR="00AB7A52" w:rsidRPr="00AB7A52">
        <w:rPr>
          <w:rStyle w:val="Char0"/>
          <w:sz w:val="22"/>
        </w:rPr>
        <w:t>mailslot</w:t>
      </w:r>
      <w:r w:rsidR="00AB7A52" w:rsidRPr="00CF217F">
        <w:rPr>
          <w:rStyle w:val="Char0"/>
          <w:sz w:val="22"/>
          <w:lang w:val="ru-RU"/>
        </w:rPr>
        <w:t>\</w:t>
      </w:r>
      <w:r w:rsidR="00AB7A52" w:rsidRPr="00AB7A52">
        <w:rPr>
          <w:rStyle w:val="Char0"/>
          <w:sz w:val="22"/>
        </w:rPr>
        <w:t>test</w:t>
      </w:r>
      <w:r w:rsidR="00AB7A52">
        <w:t>. Если оно не начинается с </w:t>
      </w:r>
      <w:r w:rsidR="00AB7A52" w:rsidRPr="00AB7A52">
        <w:rPr>
          <w:rStyle w:val="Char0"/>
          <w:sz w:val="22"/>
          <w:lang w:val="ru-RU"/>
        </w:rPr>
        <w:t>\\.\</w:t>
      </w:r>
      <w:r w:rsidR="00AB7A52">
        <w:t>, такой ящик нельзя создать, к нему можно только подключиться (так как он расположен на удаленной машине).</w:t>
      </w:r>
    </w:p>
    <w:p w:rsidR="00C707F9" w:rsidRPr="00AB7A52" w:rsidRDefault="00C707F9" w:rsidP="00C707F9">
      <w:pPr>
        <w:pStyle w:val="ac"/>
      </w:pPr>
      <w:r w:rsidRPr="00385AA2">
        <w:rPr>
          <w:i/>
        </w:rPr>
        <w:t>Указание</w:t>
      </w:r>
      <w:r>
        <w:rPr>
          <w:i/>
        </w:rPr>
        <w:t> 2</w:t>
      </w:r>
      <w:r w:rsidRPr="00385AA2">
        <w:rPr>
          <w:i/>
        </w:rPr>
        <w:t xml:space="preserve">. </w:t>
      </w:r>
      <w:r w:rsidR="004973ED">
        <w:t>М</w:t>
      </w:r>
      <w:r w:rsidRPr="00385AA2">
        <w:t xml:space="preserve">ожно диагностировать, </w:t>
      </w:r>
      <w:r w:rsidR="004973ED">
        <w:t xml:space="preserve">что почтовый ящик существует, </w:t>
      </w:r>
      <w:r w:rsidRPr="00385AA2">
        <w:t>если</w:t>
      </w:r>
      <w:r>
        <w:t> </w:t>
      </w:r>
      <w:r w:rsidRPr="00385AA2">
        <w:t xml:space="preserve">функция </w:t>
      </w:r>
      <w:r w:rsidR="004973ED">
        <w:rPr>
          <w:rFonts w:ascii="Courier New" w:hAnsi="Courier New" w:cs="Courier New"/>
          <w:lang w:val="en-US"/>
        </w:rPr>
        <w:t>CreateMailslot</w:t>
      </w:r>
      <w:r w:rsidRPr="00385AA2">
        <w:rPr>
          <w:rFonts w:ascii="Courier New" w:hAnsi="Courier New" w:cs="Courier New"/>
        </w:rPr>
        <w:t xml:space="preserve">() </w:t>
      </w:r>
      <w:r w:rsidRPr="00385AA2">
        <w:t xml:space="preserve">завершилась ошибкой с соответствующим кодом (который можно получить функцией </w:t>
      </w:r>
      <w:r w:rsidRPr="00385AA2">
        <w:rPr>
          <w:rFonts w:ascii="Courier New" w:hAnsi="Courier New" w:cs="Courier New"/>
        </w:rPr>
        <w:t>GetLastError()</w:t>
      </w:r>
      <w:r w:rsidRPr="00C87AF2">
        <w:t>). Узнать нужный код ошибки можно</w:t>
      </w:r>
      <w:r>
        <w:t xml:space="preserve"> по MSDN.</w:t>
      </w:r>
    </w:p>
    <w:p w:rsidR="00D75F7C" w:rsidRPr="001B4C16" w:rsidRDefault="001B4C16" w:rsidP="00D75F7C">
      <w:pPr>
        <w:pStyle w:val="ListParagraph"/>
      </w:pPr>
      <w:r w:rsidRPr="001B4C16">
        <w:t>Запрашивает у</w:t>
      </w:r>
      <w:r>
        <w:rPr>
          <w:lang w:val="en-US"/>
        </w:rPr>
        <w:t> </w:t>
      </w:r>
      <w:r w:rsidRPr="001B4C16">
        <w:t>пользователя, какое действие следует выполнить:</w:t>
      </w:r>
    </w:p>
    <w:p w:rsidR="001B4C16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информацию о почтовом ящике: количество сообщений, размер последнего сообщения (которое будет извлечено следующим), наибольший допустимый размер сообщения для данного ящика. Сведения необходимо вывести на экран, получив их функцией </w:t>
      </w:r>
      <w:r w:rsidRPr="001C05C4">
        <w:rPr>
          <w:rStyle w:val="Char0"/>
        </w:rPr>
        <w:t>GetMailslotInfo()</w:t>
      </w:r>
      <w:r>
        <w:rPr>
          <w:lang w:val="en-US"/>
        </w:rPr>
        <w:t>.</w:t>
      </w:r>
    </w:p>
    <w:p w:rsidR="001C05C4" w:rsidRPr="001C05C4" w:rsidRDefault="001C05C4" w:rsidP="00242135">
      <w:pPr>
        <w:pStyle w:val="ListParagraph"/>
        <w:numPr>
          <w:ilvl w:val="1"/>
          <w:numId w:val="5"/>
        </w:numPr>
      </w:pPr>
      <w:r>
        <w:t xml:space="preserve">Поместить сообщение в почтовый ящик. Необходимо запросить у пользователя текст сообщения, который может быть многострочным и завершается пустой строкой, а затем записать сообщение в почтовый ящик функцией </w:t>
      </w:r>
      <w:r w:rsidRPr="001C05C4">
        <w:rPr>
          <w:rStyle w:val="Char0"/>
        </w:rPr>
        <w:t>WriteFile</w:t>
      </w:r>
      <w:r w:rsidRPr="001C05C4">
        <w:rPr>
          <w:rStyle w:val="Char0"/>
          <w:lang w:val="ru-RU"/>
        </w:rPr>
        <w:t>()</w:t>
      </w:r>
      <w:r w:rsidRPr="001C05C4">
        <w:t>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Получить сообщение из почтового ящика. Необходимо считать очередное сообщение функцией </w:t>
      </w:r>
      <w:r w:rsidRPr="001C05C4">
        <w:rPr>
          <w:rStyle w:val="Char0"/>
        </w:rPr>
        <w:t>ReadFile</w:t>
      </w:r>
      <w:r w:rsidRPr="001C05C4">
        <w:rPr>
          <w:rStyle w:val="Char0"/>
          <w:lang w:val="ru-RU"/>
        </w:rPr>
        <w:t>()</w:t>
      </w:r>
      <w:r>
        <w:t xml:space="preserve"> и отобразить его на экране.</w:t>
      </w:r>
    </w:p>
    <w:p w:rsidR="001C05C4" w:rsidRDefault="001C05C4" w:rsidP="00242135">
      <w:pPr>
        <w:pStyle w:val="ListParagraph"/>
        <w:numPr>
          <w:ilvl w:val="1"/>
          <w:numId w:val="5"/>
        </w:numPr>
      </w:pPr>
      <w:r>
        <w:t xml:space="preserve">Завершить работу. Следует отключиться от почтового ящика, закрыв его описатель функцией </w:t>
      </w:r>
      <w:r w:rsidRPr="001C05C4">
        <w:rPr>
          <w:rStyle w:val="Char0"/>
        </w:rPr>
        <w:t>CloseHandle</w:t>
      </w:r>
      <w:r w:rsidRPr="001C05C4">
        <w:rPr>
          <w:rStyle w:val="Char0"/>
          <w:lang w:val="ru-RU"/>
        </w:rPr>
        <w:t>()</w:t>
      </w:r>
      <w:r>
        <w:t>.</w:t>
      </w:r>
    </w:p>
    <w:p w:rsidR="00972E4C" w:rsidRDefault="00471942" w:rsidP="005A5BC4">
      <w:r w:rsidRPr="00471942">
        <w:t>Создать почтовый ящик на</w:t>
      </w:r>
      <w:r w:rsidRPr="005A5BC4">
        <w:rPr>
          <w:lang w:val="en-US"/>
        </w:rPr>
        <w:t> </w:t>
      </w:r>
      <w:r w:rsidRPr="00471942">
        <w:t>одной машине и</w:t>
      </w:r>
      <w:r w:rsidRPr="005A5BC4">
        <w:rPr>
          <w:lang w:val="en-US"/>
        </w:rPr>
        <w:t> </w:t>
      </w:r>
      <w:r w:rsidRPr="00471942">
        <w:t>подключиться к</w:t>
      </w:r>
      <w:r w:rsidRPr="005A5BC4">
        <w:rPr>
          <w:lang w:val="en-US"/>
        </w:rPr>
        <w:t> </w:t>
      </w:r>
      <w:r w:rsidRPr="00471942">
        <w:t>нему с</w:t>
      </w:r>
      <w:r w:rsidRPr="005A5BC4">
        <w:rPr>
          <w:lang w:val="en-US"/>
        </w:rPr>
        <w:t> </w:t>
      </w:r>
      <w:r w:rsidRPr="00471942">
        <w:t xml:space="preserve">другой машины. </w:t>
      </w:r>
      <w:r>
        <w:t>Отправляя и принимая сообщения различной длины, выяснить максимально допустимый размер сообщения при работе по сети.</w:t>
      </w:r>
      <w:r w:rsidR="005A5BC4">
        <w:t xml:space="preserve"> Занести в отчет данные наблюдений (замеров) и объяснить полученный результат.</w:t>
      </w:r>
    </w:p>
    <w:p w:rsidR="00471942" w:rsidRPr="00972E4C" w:rsidRDefault="00471942" w:rsidP="005A5BC4">
      <w:pPr>
        <w:pStyle w:val="ad"/>
      </w:pPr>
      <w:r w:rsidRPr="00471942">
        <w:rPr>
          <w:i/>
        </w:rPr>
        <w:t>Указание.</w:t>
      </w:r>
      <w:r>
        <w:t xml:space="preserve"> Искомый размер лежит в диапазоне от 256 байт до 4 килобайт.</w:t>
      </w:r>
    </w:p>
    <w:p w:rsidR="00073A01" w:rsidRDefault="00073A01" w:rsidP="005A5BC4">
      <w:pPr>
        <w:pStyle w:val="a2"/>
      </w:pPr>
      <w:r>
        <w:lastRenderedPageBreak/>
        <w:t>Вариант 4</w:t>
      </w:r>
    </w:p>
    <w:p w:rsidR="00073A01" w:rsidRDefault="00073A01" w:rsidP="00073A01">
      <w:r>
        <w:t>Написать программу</w:t>
      </w:r>
      <w:r w:rsidR="00246E99">
        <w:t xml:space="preserve"> </w:t>
      </w:r>
      <w:r>
        <w:t xml:space="preserve"> для обучения пользоват</w:t>
      </w:r>
      <w:r w:rsidR="00246E99">
        <w:t>еля командной строки вежливости с использованием перенаправления потоков ввода и вывода через анонимные каналы.</w:t>
      </w:r>
    </w:p>
    <w:p w:rsidR="00073A01" w:rsidRDefault="00073A01" w:rsidP="00242135">
      <w:pPr>
        <w:pStyle w:val="ListParagraph"/>
        <w:numPr>
          <w:ilvl w:val="0"/>
          <w:numId w:val="4"/>
        </w:numPr>
      </w:pPr>
      <w:r w:rsidRPr="00D611A9">
        <w:t>Создать</w:t>
      </w:r>
      <w:r>
        <w:t xml:space="preserve"> два анонимных канала функцией </w:t>
      </w:r>
      <w:r w:rsidRPr="00073A01">
        <w:rPr>
          <w:rStyle w:val="Char0"/>
        </w:rPr>
        <w:t>CreatePipe</w:t>
      </w:r>
      <w:r w:rsidRPr="005168BE">
        <w:rPr>
          <w:rStyle w:val="Char0"/>
          <w:lang w:val="ru-RU"/>
        </w:rPr>
        <w:t>()</w:t>
      </w:r>
      <w:r w:rsidRPr="00073A01">
        <w:t>.</w:t>
      </w:r>
    </w:p>
    <w:p w:rsidR="00073A01" w:rsidRDefault="00073A01" w:rsidP="005168BE">
      <w:pPr>
        <w:pStyle w:val="ListParagraph"/>
      </w:pPr>
      <w:r>
        <w:t xml:space="preserve">Запустить процесс </w:t>
      </w:r>
      <w:r w:rsidRPr="00073A01">
        <w:rPr>
          <w:rStyle w:val="Char0"/>
        </w:rPr>
        <w:t>cmd</w:t>
      </w:r>
      <w:r w:rsidRPr="00073A01">
        <w:rPr>
          <w:rStyle w:val="Char0"/>
          <w:lang w:val="ru-RU"/>
        </w:rPr>
        <w:t>.</w:t>
      </w:r>
      <w:r w:rsidRPr="00073A01">
        <w:rPr>
          <w:rStyle w:val="Char0"/>
        </w:rPr>
        <w:t>exe</w:t>
      </w:r>
      <w:r>
        <w:t>, соединив один из </w:t>
      </w:r>
      <w:r w:rsidRPr="005168BE">
        <w:t>созданных</w:t>
      </w:r>
      <w:r>
        <w:t xml:space="preserve"> каналов с потоком ввода, а другой канал — с поток</w:t>
      </w:r>
      <w:r w:rsidR="004B61F2">
        <w:t>ом</w:t>
      </w:r>
      <w:r>
        <w:t xml:space="preserve"> вывода</w:t>
      </w:r>
      <w:r w:rsidR="004B61F2" w:rsidRPr="004B61F2">
        <w:t xml:space="preserve"> </w:t>
      </w:r>
      <w:r w:rsidR="004B61F2">
        <w:t>дочернего процесса</w:t>
      </w:r>
      <w:r>
        <w:t>.</w:t>
      </w:r>
    </w:p>
    <w:p w:rsidR="000F38C8" w:rsidRDefault="000F38C8" w:rsidP="005168BE">
      <w:pPr>
        <w:pStyle w:val="ListParagraph"/>
      </w:pPr>
      <w:bookmarkStart w:id="6" w:name="_Ref428839746"/>
      <w:bookmarkStart w:id="7" w:name="_Ref428838496"/>
      <w:r>
        <w:t xml:space="preserve">Считать из канала, связанного с потоком вывода дочернего процесса, все данные функцией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>
        <w:t xml:space="preserve"> и вывести их на экран функцией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>
        <w:t>.</w:t>
      </w:r>
      <w:bookmarkEnd w:id="6"/>
    </w:p>
    <w:p w:rsidR="000F38C8" w:rsidRDefault="000F38C8" w:rsidP="005168BE">
      <w:pPr>
        <w:pStyle w:val="ac"/>
      </w:pPr>
      <w:r w:rsidRPr="004B61F2">
        <w:rPr>
          <w:i/>
        </w:rPr>
        <w:t>Указание</w:t>
      </w:r>
      <w:r>
        <w:rPr>
          <w:i/>
          <w:lang w:val="en-US"/>
        </w:rPr>
        <w:t> </w:t>
      </w:r>
      <w:r w:rsidRPr="000F38C8">
        <w:rPr>
          <w:i/>
        </w:rPr>
        <w:t>1</w:t>
      </w:r>
      <w:r w:rsidRPr="004B61F2">
        <w:rPr>
          <w:i/>
        </w:rPr>
        <w:t>.</w:t>
      </w:r>
      <w:r>
        <w:t xml:space="preserve"> Считать все данные можно, вызывая </w:t>
      </w:r>
      <w:r w:rsidRPr="004B61F2">
        <w:rPr>
          <w:rStyle w:val="Char0"/>
        </w:rPr>
        <w:t>ReadFile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раз за разом и проверяя окончание считанных данных (их количество возвращается параметром </w:t>
      </w:r>
      <w:r w:rsidRPr="000F38C8">
        <w:rPr>
          <w:rStyle w:val="Char0"/>
        </w:rPr>
        <w:t>lpNumberOfBytesRead</w:t>
      </w:r>
      <w:r w:rsidRPr="000F38C8">
        <w:t>)</w:t>
      </w:r>
      <w:r>
        <w:t xml:space="preserve">. В условиях ЛР можно </w:t>
      </w:r>
      <w:r w:rsidRPr="00D611A9">
        <w:t>считать</w:t>
      </w:r>
      <w:r>
        <w:t xml:space="preserve">, что вывод окончен, если последний символ — </w:t>
      </w:r>
      <w:r w:rsidRPr="004B61F2">
        <w:rPr>
          <w:rStyle w:val="Char0"/>
          <w:lang w:val="ru-RU"/>
        </w:rPr>
        <w:t>'&gt;'</w:t>
      </w:r>
      <w:r w:rsidRPr="004B61F2">
        <w:t>.</w:t>
      </w:r>
    </w:p>
    <w:p w:rsidR="000F38C8" w:rsidRDefault="000F38C8" w:rsidP="005168BE">
      <w:pPr>
        <w:pStyle w:val="ac"/>
      </w:pPr>
      <w:r>
        <w:rPr>
          <w:i/>
        </w:rPr>
        <w:t>Указание 2.</w:t>
      </w:r>
      <w:r>
        <w:t xml:space="preserve"> Первым</w:t>
      </w:r>
      <w:r w:rsidRPr="004B61F2">
        <w:t xml:space="preserve"> </w:t>
      </w:r>
      <w:r>
        <w:t>аргументом</w:t>
      </w:r>
      <w:r w:rsidRPr="004B61F2">
        <w:t xml:space="preserve"> </w:t>
      </w:r>
      <w:r>
        <w:t>функции</w:t>
      </w:r>
      <w:r w:rsidRPr="004B61F2">
        <w:t xml:space="preserve"> </w:t>
      </w:r>
      <w:r w:rsidRPr="004B61F2">
        <w:rPr>
          <w:rStyle w:val="Char0"/>
        </w:rPr>
        <w:t>WriteConsole</w:t>
      </w:r>
      <w:r w:rsidRPr="004B61F2">
        <w:rPr>
          <w:rStyle w:val="Char0"/>
          <w:lang w:val="ru-RU"/>
        </w:rPr>
        <w:t>()</w:t>
      </w:r>
      <w:r w:rsidRPr="004B61F2">
        <w:t xml:space="preserve"> </w:t>
      </w:r>
      <w:r>
        <w:t xml:space="preserve">следует </w:t>
      </w:r>
      <w:r w:rsidR="00AE3081">
        <w:t>передать</w:t>
      </w:r>
      <w:r w:rsidRPr="004B61F2">
        <w:t xml:space="preserve"> </w:t>
      </w:r>
      <w:r w:rsidRPr="004B61F2">
        <w:rPr>
          <w:rStyle w:val="Char0"/>
        </w:rPr>
        <w:t>GetStdHandle</w:t>
      </w:r>
      <w:r w:rsidRPr="004B61F2">
        <w:rPr>
          <w:rStyle w:val="Char0"/>
          <w:lang w:val="ru-RU"/>
        </w:rPr>
        <w:t>(</w:t>
      </w:r>
      <w:r w:rsidRPr="004B61F2">
        <w:rPr>
          <w:rStyle w:val="Char0"/>
        </w:rPr>
        <w:t>STD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OUTPUT</w:t>
      </w:r>
      <w:r w:rsidRPr="004B61F2">
        <w:rPr>
          <w:rStyle w:val="Char0"/>
          <w:lang w:val="ru-RU"/>
        </w:rPr>
        <w:t>_</w:t>
      </w:r>
      <w:r w:rsidRPr="004B61F2">
        <w:rPr>
          <w:rStyle w:val="Char0"/>
        </w:rPr>
        <w:t>HANDLE</w:t>
      </w:r>
      <w:r w:rsidRPr="004B61F2">
        <w:rPr>
          <w:rStyle w:val="Char0"/>
          <w:lang w:val="ru-RU"/>
        </w:rPr>
        <w:t>)</w:t>
      </w:r>
      <w:r w:rsidRPr="004B61F2">
        <w:t>.</w:t>
      </w:r>
      <w:bookmarkStart w:id="8" w:name="_Ref428839818"/>
    </w:p>
    <w:p w:rsidR="00073A01" w:rsidRDefault="00073A01" w:rsidP="005168BE">
      <w:pPr>
        <w:pStyle w:val="ListParagraph"/>
      </w:pPr>
      <w:bookmarkStart w:id="9" w:name="_Ref431213653"/>
      <w:r>
        <w:t>З</w:t>
      </w:r>
      <w:r w:rsidR="000F38C8">
        <w:t>апросить</w:t>
      </w:r>
      <w:r>
        <w:t xml:space="preserve"> у пользователя полную строку-команду.</w:t>
      </w:r>
      <w:bookmarkEnd w:id="7"/>
      <w:bookmarkEnd w:id="8"/>
      <w:bookmarkEnd w:id="9"/>
    </w:p>
    <w:p w:rsidR="00073A01" w:rsidRDefault="00073A01" w:rsidP="005168BE">
      <w:pPr>
        <w:pStyle w:val="ListParagraph"/>
      </w:pPr>
      <w:r>
        <w:t xml:space="preserve">Если введенная строка </w:t>
      </w:r>
      <w:r w:rsidR="00AF6833">
        <w:t>не </w:t>
      </w:r>
      <w:r>
        <w:t xml:space="preserve">начинается со слова </w:t>
      </w:r>
      <w:r w:rsidR="00AF6833">
        <w:t>«</w:t>
      </w:r>
      <w:r w:rsidR="00AF6833">
        <w:rPr>
          <w:lang w:val="en-US"/>
        </w:rPr>
        <w:t>please</w:t>
      </w:r>
      <w:r w:rsidR="00AF6833">
        <w:t>»</w:t>
      </w:r>
      <w:r w:rsidR="00AF6833" w:rsidRPr="00AF6833">
        <w:t xml:space="preserve"> (</w:t>
      </w:r>
      <w:r w:rsidR="00AF6833">
        <w:t>до первого пробела), уведомить об этом пользователя и перейти к пункту</w:t>
      </w:r>
      <w:r w:rsidR="00850556">
        <w:t> </w:t>
      </w:r>
      <w:r w:rsidR="00D73226">
        <w:fldChar w:fldCharType="begin"/>
      </w:r>
      <w:r w:rsidR="00850556">
        <w:instrText xml:space="preserve"> REF _Ref431213653 \r \h </w:instrText>
      </w:r>
      <w:r w:rsidR="00D73226">
        <w:fldChar w:fldCharType="separate"/>
      </w:r>
      <w:r w:rsidR="00850556">
        <w:t>4</w:t>
      </w:r>
      <w:r w:rsidR="00D73226">
        <w:fldChar w:fldCharType="end"/>
      </w:r>
      <w:r w:rsidR="00AF6833">
        <w:t>.</w:t>
      </w:r>
    </w:p>
    <w:p w:rsidR="00AF6833" w:rsidRDefault="00AF6833" w:rsidP="005168BE">
      <w:pPr>
        <w:pStyle w:val="ListParagraph"/>
      </w:pPr>
      <w:r>
        <w:t>Если введена строка «</w:t>
      </w:r>
      <w:r>
        <w:rPr>
          <w:lang w:val="en-US"/>
        </w:rPr>
        <w:t>thanks</w:t>
      </w:r>
      <w:r>
        <w:t xml:space="preserve">», </w:t>
      </w:r>
      <w:r w:rsidR="0051055A">
        <w:t xml:space="preserve">остановить дочерний процесс функцией </w:t>
      </w:r>
      <w:r w:rsidR="0051055A" w:rsidRPr="0051055A">
        <w:rPr>
          <w:rStyle w:val="Char0"/>
        </w:rPr>
        <w:t>TerminateProcess</w:t>
      </w:r>
      <w:r w:rsidR="0051055A" w:rsidRPr="0051055A">
        <w:rPr>
          <w:rStyle w:val="Char0"/>
          <w:lang w:val="ru-RU"/>
        </w:rPr>
        <w:t>()</w:t>
      </w:r>
      <w:r w:rsidR="00850556">
        <w:t xml:space="preserve">, закрыть анонимные каналы функцией </w:t>
      </w:r>
      <w:r w:rsidR="00850556" w:rsidRPr="00850556">
        <w:rPr>
          <w:rStyle w:val="Char0"/>
        </w:rPr>
        <w:t>CloseHandle</w:t>
      </w:r>
      <w:r w:rsidR="00850556" w:rsidRPr="00850556">
        <w:rPr>
          <w:rStyle w:val="Char0"/>
          <w:lang w:val="ru-RU"/>
        </w:rPr>
        <w:t>()</w:t>
      </w:r>
      <w:r w:rsidR="00850556">
        <w:t xml:space="preserve"> и </w:t>
      </w:r>
      <w:r w:rsidR="0051055A">
        <w:t> </w:t>
      </w:r>
      <w:r>
        <w:t xml:space="preserve">завершить </w:t>
      </w:r>
      <w:r w:rsidR="00AE3081">
        <w:t>работу программы</w:t>
      </w:r>
      <w:r>
        <w:t>.</w:t>
      </w:r>
    </w:p>
    <w:p w:rsidR="00AF6833" w:rsidRDefault="00AF6833" w:rsidP="005168BE">
      <w:pPr>
        <w:pStyle w:val="ListParagraph"/>
      </w:pPr>
      <w:r>
        <w:t xml:space="preserve">Записать в канал, связанный с потоком ввода дочернего процесса, оставшуюся часть команды и символ перевода строки </w:t>
      </w:r>
      <w:r w:rsidRPr="00385AA2">
        <w:rPr>
          <w:rStyle w:val="Char0"/>
          <w:lang w:val="ru-RU"/>
        </w:rPr>
        <w:t>'</w:t>
      </w:r>
      <w:r w:rsidRPr="00AF6833">
        <w:rPr>
          <w:rStyle w:val="Char0"/>
          <w:lang w:val="ru-RU"/>
        </w:rPr>
        <w:t>\</w:t>
      </w:r>
      <w:r w:rsidRPr="00AF6833">
        <w:rPr>
          <w:rStyle w:val="Char0"/>
        </w:rPr>
        <w:t>n</w:t>
      </w:r>
      <w:r w:rsidRPr="00385AA2">
        <w:rPr>
          <w:rStyle w:val="Char0"/>
          <w:lang w:val="ru-RU"/>
        </w:rPr>
        <w:t>'</w:t>
      </w:r>
      <w:r>
        <w:t>.</w:t>
      </w:r>
    </w:p>
    <w:p w:rsidR="000F38C8" w:rsidRDefault="00AE3081" w:rsidP="005168BE">
      <w:pPr>
        <w:pStyle w:val="ListParagraph"/>
      </w:pPr>
      <w:r>
        <w:t>Перейти к пункту</w:t>
      </w:r>
      <w:r w:rsidR="000F38C8">
        <w:t> </w:t>
      </w:r>
      <w:r w:rsidR="00D73226">
        <w:fldChar w:fldCharType="begin"/>
      </w:r>
      <w:r w:rsidR="000F38C8">
        <w:instrText xml:space="preserve"> REF _Ref428839746 \r \h </w:instrText>
      </w:r>
      <w:r w:rsidR="00D73226">
        <w:fldChar w:fldCharType="separate"/>
      </w:r>
      <w:r w:rsidR="00850556">
        <w:t>3</w:t>
      </w:r>
      <w:r w:rsidR="00D73226">
        <w:fldChar w:fldCharType="end"/>
      </w:r>
      <w:r>
        <w:t xml:space="preserve"> (цикл)</w:t>
      </w:r>
      <w:r w:rsidR="000F38C8">
        <w:t>.</w:t>
      </w:r>
    </w:p>
    <w:p w:rsidR="00D611A9" w:rsidRDefault="00D611A9" w:rsidP="00D611A9">
      <w:pPr>
        <w:pStyle w:val="ad"/>
      </w:pPr>
      <w:r w:rsidRPr="0051055A">
        <w:rPr>
          <w:i/>
        </w:rPr>
        <w:t>Указание.</w:t>
      </w:r>
      <w:r>
        <w:t xml:space="preserve"> Целесообразно взять за основу </w:t>
      </w:r>
      <w:hyperlink r:id="rId14" w:history="1">
        <w:r w:rsidRPr="0051055A">
          <w:rPr>
            <w:rStyle w:val="Hyperlink"/>
          </w:rPr>
          <w:t>официальный пример</w:t>
        </w:r>
      </w:hyperlink>
      <w:r w:rsidR="00700BC7">
        <w:t xml:space="preserve"> перенаправления стандартных потоков дочернего процесса через анонимные каналы.</w:t>
      </w:r>
    </w:p>
    <w:p w:rsidR="00AF6833" w:rsidRPr="00CF217F" w:rsidRDefault="004B61F2" w:rsidP="00C60C18">
      <w:pPr>
        <w:keepNext/>
      </w:pPr>
      <w:r>
        <w:t>Пример</w:t>
      </w:r>
      <w:r w:rsidRPr="00CF217F">
        <w:t xml:space="preserve"> </w:t>
      </w:r>
      <w:r>
        <w:t>работы</w:t>
      </w:r>
      <w:r w:rsidRPr="00CF217F">
        <w:t xml:space="preserve"> </w:t>
      </w:r>
      <w:r>
        <w:t>программы</w:t>
      </w:r>
      <w:r w:rsidRPr="00CF217F">
        <w:t>:</w:t>
      </w:r>
    </w:p>
    <w:p w:rsidR="004B61F2" w:rsidRPr="00CF217F" w:rsidRDefault="000F38C8" w:rsidP="008264E0">
      <w:pPr>
        <w:pStyle w:val="a0"/>
        <w:rPr>
          <w:b/>
          <w:lang w:val="ru-RU"/>
        </w:rPr>
      </w:pPr>
      <w:r>
        <w:t>C</w:t>
      </w:r>
      <w:r w:rsidRPr="00CF217F">
        <w:rPr>
          <w:lang w:val="ru-RU"/>
        </w:rPr>
        <w:t>:\</w:t>
      </w:r>
      <w:r w:rsidR="004B61F2" w:rsidRPr="00CF217F">
        <w:rPr>
          <w:lang w:val="ru-RU"/>
        </w:rPr>
        <w:t xml:space="preserve">&gt; </w:t>
      </w:r>
      <w:r w:rsidR="004B61F2" w:rsidRPr="00D024DD">
        <w:rPr>
          <w:b/>
        </w:rPr>
        <w:t>date</w:t>
      </w:r>
      <w:r w:rsidR="004B61F2" w:rsidRPr="00CF217F">
        <w:rPr>
          <w:b/>
          <w:lang w:val="ru-RU"/>
        </w:rPr>
        <w:t xml:space="preserve"> /</w:t>
      </w:r>
      <w:r w:rsidR="004B61F2" w:rsidRPr="00D024DD">
        <w:rPr>
          <w:b/>
        </w:rPr>
        <w:t>T</w:t>
      </w:r>
    </w:p>
    <w:p w:rsidR="004B61F2" w:rsidRDefault="004B61F2" w:rsidP="008264E0">
      <w:pPr>
        <w:pStyle w:val="a0"/>
      </w:pPr>
      <w:r>
        <w:t>Please ask politely!</w:t>
      </w:r>
    </w:p>
    <w:p w:rsidR="004B61F2" w:rsidRPr="00D024DD" w:rsidRDefault="00611A5B" w:rsidP="008264E0">
      <w:pPr>
        <w:pStyle w:val="a0"/>
        <w:rPr>
          <w:b/>
        </w:rPr>
      </w:pPr>
      <w:r w:rsidRPr="00611A5B">
        <w:t>&gt;</w:t>
      </w:r>
      <w:r>
        <w:t xml:space="preserve"> </w:t>
      </w:r>
      <w:r w:rsidR="004B61F2" w:rsidRPr="00D024DD">
        <w:rPr>
          <w:b/>
        </w:rPr>
        <w:t>please date /T</w:t>
      </w:r>
    </w:p>
    <w:p w:rsidR="004B61F2" w:rsidRDefault="004B61F2" w:rsidP="008264E0">
      <w:pPr>
        <w:pStyle w:val="a0"/>
      </w:pPr>
      <w:r>
        <w:t>01.09.2015</w:t>
      </w:r>
    </w:p>
    <w:p w:rsidR="00313A0E" w:rsidRPr="00D024DD" w:rsidRDefault="000F38C8" w:rsidP="008264E0">
      <w:pPr>
        <w:pStyle w:val="a0"/>
        <w:rPr>
          <w:b/>
        </w:rPr>
      </w:pPr>
      <w:r>
        <w:t>C:\</w:t>
      </w:r>
      <w:r w:rsidR="00313A0E">
        <w:t xml:space="preserve">&gt; </w:t>
      </w:r>
      <w:r w:rsidR="00313A0E" w:rsidRPr="00D024DD">
        <w:rPr>
          <w:b/>
        </w:rPr>
        <w:t>please do something nasty</w:t>
      </w:r>
    </w:p>
    <w:p w:rsidR="00313A0E" w:rsidRDefault="00313A0E" w:rsidP="008264E0">
      <w:pPr>
        <w:pStyle w:val="a0"/>
      </w:pPr>
      <w:r>
        <w:t>'do' is not recognized as an internal or external command,</w:t>
      </w:r>
    </w:p>
    <w:p w:rsidR="000F38C8" w:rsidRDefault="00313A0E" w:rsidP="008264E0">
      <w:pPr>
        <w:pStyle w:val="a0"/>
      </w:pPr>
      <w:r>
        <w:t>operable program or batch file.</w:t>
      </w:r>
    </w:p>
    <w:p w:rsidR="0051055A" w:rsidRPr="00D024DD" w:rsidRDefault="000F38C8" w:rsidP="008264E0">
      <w:pPr>
        <w:pStyle w:val="a0"/>
        <w:rPr>
          <w:b/>
          <w:lang w:val="ru-RU"/>
        </w:rPr>
      </w:pPr>
      <w:r>
        <w:t>C</w:t>
      </w:r>
      <w:r w:rsidRPr="00385AA2">
        <w:rPr>
          <w:lang w:val="ru-RU"/>
        </w:rPr>
        <w:t>:\</w:t>
      </w:r>
      <w:r w:rsidR="004B61F2" w:rsidRPr="00385AA2">
        <w:rPr>
          <w:lang w:val="ru-RU"/>
        </w:rPr>
        <w:t xml:space="preserve">&gt; </w:t>
      </w:r>
      <w:r w:rsidR="004B61F2" w:rsidRPr="00D024DD">
        <w:rPr>
          <w:b/>
        </w:rPr>
        <w:t>thanks</w:t>
      </w:r>
    </w:p>
    <w:p w:rsidR="00C87AF2" w:rsidRPr="000F38C8" w:rsidRDefault="00C87AF2" w:rsidP="0051055A">
      <w:pPr>
        <w:rPr>
          <w:rFonts w:cs="Consolas"/>
        </w:rPr>
      </w:pPr>
      <w:r w:rsidRPr="004B61F2">
        <w:br w:type="page"/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механизм проецирования файлов в память и почему он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и операциями языка программирования осуществля</w:t>
      </w:r>
      <w:r>
        <w:rPr>
          <w:bCs/>
        </w:rPr>
        <w:t>ется использование файлов, прое</w:t>
      </w:r>
      <w:r w:rsidRPr="00C60C18">
        <w:rPr>
          <w:bCs/>
        </w:rPr>
        <w:t>цируемых в память?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 такое именованные каналы (</w:t>
      </w:r>
      <w:r w:rsidRPr="00C60C18">
        <w:rPr>
          <w:bCs/>
          <w:lang w:val="en-US"/>
        </w:rPr>
        <w:t>named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и</w:t>
      </w:r>
      <w:r w:rsidRPr="00C60C18">
        <w:rPr>
          <w:bCs/>
          <w:lang w:val="en-US"/>
        </w:rPr>
        <w:t> </w:t>
      </w:r>
      <w:r w:rsidRPr="00C60C18">
        <w:rPr>
          <w:bCs/>
        </w:rPr>
        <w:t>почему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Какие возможны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варианты именованных каналов, каковы ограничения и преимущества каждого из них?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программе-сервере?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использование именованн</w:t>
      </w:r>
      <w:r>
        <w:rPr>
          <w:bCs/>
        </w:rPr>
        <w:t>ы</w:t>
      </w:r>
      <w:r w:rsidRPr="00C60C18">
        <w:rPr>
          <w:bCs/>
        </w:rPr>
        <w:t>х каналов в программе-клиенте?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анонимные каналы (</w:t>
      </w:r>
      <w:r w:rsidRPr="00C60C18">
        <w:rPr>
          <w:bCs/>
          <w:lang w:val="en-US"/>
        </w:rPr>
        <w:t>anonymous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pipes</w:t>
      </w:r>
      <w:r w:rsidRPr="00C60C18">
        <w:rPr>
          <w:bCs/>
        </w:rPr>
        <w:t>) и каким образом они могут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В чем заключается в </w:t>
      </w:r>
      <w:r w:rsidRPr="00C60C18">
        <w:rPr>
          <w:bCs/>
          <w:lang w:val="en-US"/>
        </w:rPr>
        <w:t>Windows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API</w:t>
      </w:r>
      <w:r w:rsidRPr="00C60C18">
        <w:rPr>
          <w:bCs/>
        </w:rPr>
        <w:t xml:space="preserve"> наследование описателей (</w:t>
      </w:r>
      <w:r w:rsidRPr="00C60C18">
        <w:rPr>
          <w:bCs/>
          <w:lang w:val="en-US"/>
        </w:rPr>
        <w:t>handle</w:t>
      </w:r>
      <w:r w:rsidRPr="00C60C18">
        <w:rPr>
          <w:bCs/>
        </w:rPr>
        <w:t xml:space="preserve"> </w:t>
      </w:r>
      <w:r w:rsidRPr="00C60C18">
        <w:rPr>
          <w:bCs/>
          <w:lang w:val="en-US"/>
        </w:rPr>
        <w:t>inheritance</w:t>
      </w:r>
      <w:r w:rsidRPr="00C60C18">
        <w:rPr>
          <w:bCs/>
        </w:rPr>
        <w:t>) и как это может использоваться для межпроцессного взаимодействия?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анонимными каналами и стандартными потоками ввода-вывода?</w:t>
      </w:r>
    </w:p>
    <w:p w:rsidR="00C60C18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>Что такое почтовые ящики (</w:t>
      </w:r>
      <w:r w:rsidRPr="00C60C18">
        <w:rPr>
          <w:bCs/>
          <w:lang w:val="en-US"/>
        </w:rPr>
        <w:t>mailslots</w:t>
      </w:r>
      <w:r w:rsidRPr="00C60C18">
        <w:rPr>
          <w:bCs/>
        </w:rPr>
        <w:t>) в 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>? Каковы их преимущества как средства межпроцессного взаимодействия?</w:t>
      </w:r>
    </w:p>
    <w:p w:rsidR="006254CD" w:rsidRPr="00C60C18" w:rsidRDefault="00C60C18" w:rsidP="00C60C18">
      <w:pPr>
        <w:pStyle w:val="ListParagraph"/>
        <w:numPr>
          <w:ilvl w:val="0"/>
          <w:numId w:val="2"/>
        </w:numPr>
        <w:rPr>
          <w:bCs/>
        </w:rPr>
      </w:pPr>
      <w:r w:rsidRPr="00C60C18">
        <w:rPr>
          <w:bCs/>
        </w:rPr>
        <w:t xml:space="preserve">Какими функциями </w:t>
      </w:r>
      <w:r w:rsidRPr="00C60C18">
        <w:rPr>
          <w:bCs/>
          <w:lang w:val="en-US"/>
        </w:rPr>
        <w:t>Windows API</w:t>
      </w:r>
      <w:r w:rsidRPr="00C60C18">
        <w:rPr>
          <w:bCs/>
        </w:rPr>
        <w:t xml:space="preserve"> осуществляется работа с </w:t>
      </w:r>
      <w:r w:rsidRPr="00C60C18">
        <w:rPr>
          <w:bCs/>
          <w:lang w:val="en-US"/>
        </w:rPr>
        <w:t>mailslots</w:t>
      </w:r>
      <w:r w:rsidRPr="00C60C18">
        <w:rPr>
          <w:bCs/>
        </w:rPr>
        <w:t>?</w:t>
      </w:r>
    </w:p>
    <w:sectPr w:rsidR="006254CD" w:rsidRPr="00C60C18" w:rsidSect="00AD07C9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DDD" w:rsidRDefault="00365DDD" w:rsidP="00B9285B">
      <w:pPr>
        <w:spacing w:line="240" w:lineRule="auto"/>
      </w:pPr>
      <w:r>
        <w:separator/>
      </w:r>
    </w:p>
  </w:endnote>
  <w:endnote w:type="continuationSeparator" w:id="0">
    <w:p w:rsidR="00365DDD" w:rsidRDefault="00365DDD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A94" w:rsidRDefault="00A1110E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F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DDD" w:rsidRDefault="00365DDD" w:rsidP="00B9285B">
      <w:pPr>
        <w:spacing w:line="240" w:lineRule="auto"/>
      </w:pPr>
      <w:r>
        <w:separator/>
      </w:r>
    </w:p>
  </w:footnote>
  <w:footnote w:type="continuationSeparator" w:id="0">
    <w:p w:rsidR="00365DDD" w:rsidRDefault="00365DDD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795819"/>
    <w:multiLevelType w:val="multilevel"/>
    <w:tmpl w:val="07A491B2"/>
    <w:lvl w:ilvl="0">
      <w:start w:val="1"/>
      <w:numFmt w:val="decimal"/>
      <w:pStyle w:val="ListParagraph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3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FCC"/>
    <w:rsid w:val="0000192A"/>
    <w:rsid w:val="00001F52"/>
    <w:rsid w:val="000070E7"/>
    <w:rsid w:val="00023491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A0450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31C2"/>
    <w:rsid w:val="0011517E"/>
    <w:rsid w:val="00117FFA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64F4"/>
    <w:rsid w:val="0020243D"/>
    <w:rsid w:val="002077E8"/>
    <w:rsid w:val="00211BEA"/>
    <w:rsid w:val="00216159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65DDD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15FC"/>
    <w:rsid w:val="003D3E5D"/>
    <w:rsid w:val="003D446A"/>
    <w:rsid w:val="003D5183"/>
    <w:rsid w:val="003D7919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96516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E2AB6"/>
    <w:rsid w:val="007E4CC4"/>
    <w:rsid w:val="007F388D"/>
    <w:rsid w:val="007F66E8"/>
    <w:rsid w:val="008139EC"/>
    <w:rsid w:val="00814ED3"/>
    <w:rsid w:val="00825A15"/>
    <w:rsid w:val="008264E0"/>
    <w:rsid w:val="00827F2B"/>
    <w:rsid w:val="00827F9D"/>
    <w:rsid w:val="00832FDC"/>
    <w:rsid w:val="00835EC0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1D06"/>
    <w:rsid w:val="00AB53AB"/>
    <w:rsid w:val="00AB7A52"/>
    <w:rsid w:val="00AC0D9E"/>
    <w:rsid w:val="00AC130C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DE5"/>
    <w:rsid w:val="00BB72FD"/>
    <w:rsid w:val="00BB78D5"/>
    <w:rsid w:val="00BC0323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68B8"/>
    <w:rsid w:val="00C707F9"/>
    <w:rsid w:val="00C70BE1"/>
    <w:rsid w:val="00C71324"/>
    <w:rsid w:val="00C722D6"/>
    <w:rsid w:val="00C777B3"/>
    <w:rsid w:val="00C836DA"/>
    <w:rsid w:val="00C87AF2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E3CEE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3FB2"/>
    <w:rsid w:val="00E25D53"/>
    <w:rsid w:val="00E2683B"/>
    <w:rsid w:val="00E2777B"/>
    <w:rsid w:val="00E30B94"/>
    <w:rsid w:val="00E31B92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57"/>
        <o:r id="V:Rule2" type="connector" idref="#_x0000_s1055"/>
        <o:r id="V:Rule3" type="connector" idref="#_x0000_s1058"/>
      </o:rules>
    </o:shapelayout>
  </w:shapeDefaults>
  <w:decimalSymbol w:val=","/>
  <w:listSeparator w:val=";"/>
  <w15:docId w15:val="{0D2CF805-0AF6-43D8-AB08-E2D11283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F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168BE"/>
    <w:pPr>
      <w:numPr>
        <w:numId w:val="5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68BE"/>
    <w:rPr>
      <w:rFonts w:ascii="Times New Roman" w:hAnsi="Times New Roman"/>
      <w:sz w:val="24"/>
    </w:rPr>
  </w:style>
  <w:style w:type="paragraph" w:customStyle="1" w:styleId="a0">
    <w:name w:val="Листинг"/>
    <w:basedOn w:val="a1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1">
    <w:name w:val="Код"/>
    <w:basedOn w:val="Normal"/>
    <w:link w:val="Char0"/>
    <w:autoRedefine/>
    <w:qFormat/>
    <w:rsid w:val="008264E0"/>
    <w:pPr>
      <w:ind w:left="2124" w:firstLine="0"/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DefaultParagraphFont"/>
    <w:link w:val="a1"/>
    <w:rsid w:val="008264E0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DefaultParagraphFont"/>
    <w:link w:val="a0"/>
    <w:rsid w:val="004B61F2"/>
    <w:rPr>
      <w:rFonts w:ascii="Courier New" w:hAnsi="Courier New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2">
    <w:name w:val="Заголовок варианта"/>
    <w:basedOn w:val="Heading2"/>
    <w:next w:val="Normal"/>
    <w:link w:val="Char1"/>
    <w:autoRedefine/>
    <w:qFormat/>
    <w:rsid w:val="00C60C18"/>
  </w:style>
  <w:style w:type="character" w:customStyle="1" w:styleId="Char1">
    <w:name w:val="Заголовок варианта Char"/>
    <w:basedOn w:val="Heading3Char"/>
    <w:link w:val="a2"/>
    <w:rsid w:val="00C60C18"/>
    <w:rPr>
      <w:rFonts w:ascii="Times New Roman" w:eastAsiaTheme="majorEastAsia" w:hAnsi="Times New Roman" w:cstheme="majorBidi"/>
      <w:b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0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Normal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DefaultParagraphFont"/>
    <w:link w:val="a7"/>
    <w:rsid w:val="008264E0"/>
    <w:rPr>
      <w:rFonts w:ascii="Courier New" w:hAnsi="Courier New" w:cs="Courier New"/>
      <w:i/>
      <w:sz w:val="24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1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  <w:style w:type="paragraph" w:customStyle="1" w:styleId="ab">
    <w:name w:val="Текст в рисунке"/>
    <w:basedOn w:val="Normal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DefaultParagraphFont"/>
    <w:link w:val="ab"/>
    <w:rsid w:val="00D72916"/>
    <w:rPr>
      <w:rFonts w:ascii="Arial" w:hAnsi="Arial" w:cs="Arial"/>
      <w:sz w:val="24"/>
    </w:rPr>
  </w:style>
  <w:style w:type="paragraph" w:customStyle="1" w:styleId="ac">
    <w:name w:val="Указание к пункту"/>
    <w:basedOn w:val="Normal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d">
    <w:name w:val="Указание"/>
    <w:basedOn w:val="Normal"/>
    <w:qFormat/>
    <w:rsid w:val="00D611A9"/>
  </w:style>
  <w:style w:type="paragraph" w:customStyle="1" w:styleId="ae">
    <w:name w:val="Указание к подпункту"/>
    <w:basedOn w:val="ac"/>
    <w:link w:val="Charc"/>
    <w:qFormat/>
    <w:rsid w:val="0008137C"/>
    <w:pPr>
      <w:ind w:left="1418"/>
    </w:pPr>
  </w:style>
  <w:style w:type="paragraph" w:customStyle="1" w:styleId="af">
    <w:name w:val="Надпись на рисунке"/>
    <w:basedOn w:val="NoSpacing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DefaultParagraphFont"/>
    <w:link w:val="ac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e"/>
    <w:rsid w:val="0008137C"/>
    <w:rPr>
      <w:rFonts w:ascii="Times New Roman" w:hAnsi="Times New Roman"/>
      <w:iCs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366556" TargetMode="External"/><Relationship Id="rId13" Type="http://schemas.openxmlformats.org/officeDocument/2006/relationships/hyperlink" Target="https://msdn.microsoft.com/en-us/library/windows/desktop/aa3655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aa36655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6513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windows/desktop/aa3655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windows/desktop/aa365590" TargetMode="External"/><Relationship Id="rId14" Type="http://schemas.openxmlformats.org/officeDocument/2006/relationships/hyperlink" Target="https://msdn.microsoft.com/en-us/library/windows/desktop/ms68249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65F126EF-7A4B-4D6D-A6F4-3B16567D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7714</TotalTime>
  <Pages>10</Pages>
  <Words>2852</Words>
  <Characters>16260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Основы программирования с использованием Windows API</vt:lpstr>
      <vt:lpstr>Основы программирования с использованием Windows API</vt:lpstr>
    </vt:vector>
  </TitlesOfParts>
  <Company/>
  <LinksUpToDate>false</LinksUpToDate>
  <CharactersWithSpaces>19074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программирования с использованием Windows API</dc:title>
  <dc:subject/>
  <dc:creator/>
  <cp:keywords>СПО; ЛР; Windows</cp:keywords>
  <dc:description/>
  <cp:lastModifiedBy>Dmitry Kozliuk</cp:lastModifiedBy>
  <cp:revision>131</cp:revision>
  <cp:lastPrinted>2014-08-31T19:02:00Z</cp:lastPrinted>
  <dcterms:created xsi:type="dcterms:W3CDTF">2014-08-13T16:39:00Z</dcterms:created>
  <dcterms:modified xsi:type="dcterms:W3CDTF">2015-09-29T23:06:00Z</dcterms:modified>
</cp:coreProperties>
</file>